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E5C" w:rsidRPr="00294A2E" w:rsidRDefault="00CB6E5C" w:rsidP="006F15B5">
      <w:pPr>
        <w:ind w:right="94"/>
        <w:jc w:val="right"/>
        <w:outlineLvl w:val="0"/>
        <w:rPr>
          <w:rFonts w:ascii="Soberana Sans" w:hAnsi="Soberana Sans"/>
          <w:sz w:val="18"/>
          <w:szCs w:val="18"/>
        </w:rPr>
      </w:pPr>
    </w:p>
    <w:p w:rsidR="00834F5B" w:rsidRPr="00834F5B" w:rsidRDefault="00834F5B" w:rsidP="00834F5B">
      <w:pPr>
        <w:spacing w:line="276" w:lineRule="auto"/>
        <w:ind w:right="94"/>
        <w:jc w:val="center"/>
        <w:rPr>
          <w:rFonts w:ascii="Soberana Sans" w:hAnsi="Soberana Sans" w:cs="Arial"/>
          <w:b/>
          <w:sz w:val="20"/>
          <w:szCs w:val="18"/>
        </w:rPr>
      </w:pPr>
      <w:r w:rsidRPr="00834F5B">
        <w:rPr>
          <w:rFonts w:ascii="Soberana Sans" w:hAnsi="Soberana Sans" w:cs="Arial"/>
          <w:b/>
          <w:sz w:val="20"/>
          <w:szCs w:val="18"/>
        </w:rPr>
        <w:t>SOLICITUD CONVOCATORIA CERRADA PARA PERSONAL DOCENTE</w:t>
      </w:r>
    </w:p>
    <w:p w:rsidR="006F15B5" w:rsidRPr="00294A2E" w:rsidRDefault="006F15B5" w:rsidP="006F15B5">
      <w:pPr>
        <w:spacing w:line="276" w:lineRule="auto"/>
        <w:ind w:right="94"/>
        <w:rPr>
          <w:rFonts w:ascii="Soberana Sans" w:hAnsi="Soberana Sans" w:cs="Arial"/>
          <w:b/>
          <w:sz w:val="18"/>
          <w:szCs w:val="18"/>
        </w:rPr>
      </w:pPr>
    </w:p>
    <w:p w:rsidR="006F15B5" w:rsidRPr="00294A2E" w:rsidRDefault="00834F5B" w:rsidP="00834F5B">
      <w:pPr>
        <w:spacing w:line="276" w:lineRule="auto"/>
        <w:ind w:right="94"/>
        <w:jc w:val="right"/>
        <w:rPr>
          <w:rFonts w:ascii="Soberana Sans" w:hAnsi="Soberana Sans" w:cs="Arial"/>
          <w:b/>
          <w:sz w:val="18"/>
          <w:szCs w:val="18"/>
        </w:rPr>
      </w:pPr>
      <w:r>
        <w:rPr>
          <w:rFonts w:ascii="Soberana Sans" w:hAnsi="Soberana Sans" w:cs="Arial"/>
          <w:b/>
          <w:sz w:val="18"/>
          <w:szCs w:val="18"/>
        </w:rPr>
        <w:t xml:space="preserve">Mexicali, B.C. a  </w:t>
      </w:r>
      <w:r w:rsidR="00FE239F">
        <w:rPr>
          <w:rFonts w:ascii="Soberana Sans" w:hAnsi="Soberana Sans" w:cs="Arial"/>
          <w:b/>
          <w:sz w:val="18"/>
          <w:szCs w:val="18"/>
        </w:rPr>
        <w:t xml:space="preserve">    </w:t>
      </w:r>
      <w:r>
        <w:rPr>
          <w:rFonts w:ascii="Soberana Sans" w:hAnsi="Soberana Sans" w:cs="Arial"/>
          <w:b/>
          <w:sz w:val="18"/>
          <w:szCs w:val="18"/>
        </w:rPr>
        <w:t xml:space="preserve">  de           </w:t>
      </w:r>
      <w:proofErr w:type="spellStart"/>
      <w:r>
        <w:rPr>
          <w:rFonts w:ascii="Soberana Sans" w:hAnsi="Soberana Sans" w:cs="Arial"/>
          <w:b/>
          <w:sz w:val="18"/>
          <w:szCs w:val="18"/>
        </w:rPr>
        <w:t>de</w:t>
      </w:r>
      <w:proofErr w:type="spellEnd"/>
      <w:r w:rsidR="00FE239F">
        <w:rPr>
          <w:rFonts w:ascii="Soberana Sans" w:hAnsi="Soberana Sans" w:cs="Arial"/>
          <w:b/>
          <w:sz w:val="18"/>
          <w:szCs w:val="18"/>
        </w:rPr>
        <w:t xml:space="preserve">  </w:t>
      </w:r>
      <w:r>
        <w:rPr>
          <w:rFonts w:ascii="Soberana Sans" w:hAnsi="Soberana Sans" w:cs="Arial"/>
          <w:b/>
          <w:sz w:val="18"/>
          <w:szCs w:val="18"/>
        </w:rPr>
        <w:t>201</w:t>
      </w:r>
      <w:r w:rsidR="00C91AFA">
        <w:rPr>
          <w:rFonts w:ascii="Soberana Sans" w:hAnsi="Soberana Sans" w:cs="Arial"/>
          <w:b/>
          <w:sz w:val="18"/>
          <w:szCs w:val="18"/>
        </w:rPr>
        <w:t>9</w:t>
      </w:r>
    </w:p>
    <w:p w:rsidR="00834F5B" w:rsidRDefault="00965263" w:rsidP="00834F5B">
      <w:pPr>
        <w:spacing w:line="276" w:lineRule="auto"/>
        <w:ind w:right="94"/>
        <w:rPr>
          <w:rFonts w:ascii="Soberana Sans" w:hAnsi="Soberana Sans" w:cs="Arial"/>
          <w:b/>
          <w:sz w:val="18"/>
          <w:szCs w:val="18"/>
        </w:rPr>
      </w:pPr>
      <w:r>
        <w:rPr>
          <w:rFonts w:ascii="Soberana Sans" w:hAnsi="Soberana Sans" w:cs="Arial"/>
          <w:b/>
          <w:sz w:val="18"/>
          <w:szCs w:val="18"/>
        </w:rPr>
        <w:t>ALFREDO VILLALBA RODRIGUEZ</w:t>
      </w:r>
    </w:p>
    <w:p w:rsidR="00834F5B" w:rsidRPr="00834F5B" w:rsidRDefault="00FE239F" w:rsidP="00834F5B">
      <w:pPr>
        <w:spacing w:line="276" w:lineRule="auto"/>
        <w:ind w:right="94"/>
        <w:rPr>
          <w:rFonts w:ascii="Soberana Sans" w:hAnsi="Soberana Sans" w:cs="Arial"/>
          <w:b/>
          <w:sz w:val="18"/>
          <w:szCs w:val="18"/>
        </w:rPr>
      </w:pPr>
      <w:r w:rsidRPr="00834F5B">
        <w:rPr>
          <w:rFonts w:ascii="Soberana Sans" w:hAnsi="Soberana Sans" w:cs="Arial"/>
          <w:b/>
          <w:sz w:val="18"/>
          <w:szCs w:val="18"/>
        </w:rPr>
        <w:t>DIR</w:t>
      </w:r>
      <w:r>
        <w:rPr>
          <w:rFonts w:ascii="Soberana Sans" w:hAnsi="Soberana Sans" w:cs="Arial"/>
          <w:b/>
          <w:sz w:val="18"/>
          <w:szCs w:val="18"/>
        </w:rPr>
        <w:t xml:space="preserve">ECTOR </w:t>
      </w:r>
    </w:p>
    <w:p w:rsidR="00834F5B" w:rsidRPr="00834F5B" w:rsidRDefault="00FE239F" w:rsidP="00834F5B">
      <w:pPr>
        <w:spacing w:line="276" w:lineRule="auto"/>
        <w:ind w:right="94"/>
        <w:rPr>
          <w:rFonts w:ascii="Soberana Sans" w:hAnsi="Soberana Sans" w:cs="Arial"/>
          <w:b/>
          <w:sz w:val="18"/>
          <w:szCs w:val="18"/>
        </w:rPr>
      </w:pPr>
      <w:r w:rsidRPr="00834F5B">
        <w:rPr>
          <w:rFonts w:ascii="Soberana Sans" w:hAnsi="Soberana Sans" w:cs="Arial"/>
          <w:b/>
          <w:sz w:val="18"/>
          <w:szCs w:val="18"/>
        </w:rPr>
        <w:t>PRESENTE</w:t>
      </w:r>
    </w:p>
    <w:p w:rsidR="00834F5B" w:rsidRDefault="00834F5B" w:rsidP="00834F5B">
      <w:pPr>
        <w:tabs>
          <w:tab w:val="left" w:pos="2445"/>
        </w:tabs>
        <w:rPr>
          <w:b/>
        </w:rPr>
      </w:pPr>
    </w:p>
    <w:p w:rsidR="00834F5B" w:rsidRPr="00834F5B" w:rsidRDefault="00834F5B" w:rsidP="00834F5B">
      <w:pPr>
        <w:spacing w:line="276" w:lineRule="auto"/>
        <w:ind w:right="94"/>
        <w:jc w:val="both"/>
        <w:rPr>
          <w:rFonts w:ascii="Soberana Sans" w:hAnsi="Soberana Sans"/>
          <w:sz w:val="20"/>
          <w:szCs w:val="20"/>
        </w:rPr>
      </w:pPr>
      <w:r w:rsidRPr="00834F5B">
        <w:rPr>
          <w:rFonts w:ascii="Soberana Sans" w:hAnsi="Soberana Sans"/>
          <w:sz w:val="20"/>
          <w:szCs w:val="20"/>
        </w:rPr>
        <w:t xml:space="preserve">Con fundamento en el </w:t>
      </w:r>
      <w:r w:rsidRPr="00834F5B">
        <w:rPr>
          <w:rFonts w:ascii="Soberana Sans" w:hAnsi="Soberana Sans"/>
          <w:b/>
          <w:sz w:val="20"/>
          <w:szCs w:val="20"/>
        </w:rPr>
        <w:t>Artículo 124 inciso b) del Reglamento interior de Trabajo del Personal Docente de los Institutos Tecnológicos</w:t>
      </w:r>
      <w:r w:rsidRPr="00834F5B">
        <w:rPr>
          <w:rFonts w:ascii="Soberana Sans" w:hAnsi="Soberana Sans"/>
          <w:sz w:val="20"/>
          <w:szCs w:val="20"/>
        </w:rPr>
        <w:t>, me permito manifestar a usted mi interés  en participar en la Convocatoria No _________</w:t>
      </w:r>
      <w:r w:rsidR="00FE239F">
        <w:rPr>
          <w:rFonts w:ascii="Soberana Sans" w:hAnsi="Soberana Sans"/>
          <w:sz w:val="20"/>
          <w:szCs w:val="20"/>
        </w:rPr>
        <w:t>____</w:t>
      </w:r>
      <w:r w:rsidRPr="00834F5B">
        <w:rPr>
          <w:rFonts w:ascii="Soberana Sans" w:hAnsi="Soberana Sans"/>
          <w:sz w:val="20"/>
          <w:szCs w:val="20"/>
        </w:rPr>
        <w:t xml:space="preserve">_Fecha </w:t>
      </w:r>
      <w:r>
        <w:rPr>
          <w:rFonts w:ascii="Soberana Sans" w:hAnsi="Soberana Sans"/>
          <w:sz w:val="20"/>
          <w:szCs w:val="20"/>
        </w:rPr>
        <w:t>______________</w:t>
      </w:r>
      <w:r w:rsidRPr="00834F5B">
        <w:rPr>
          <w:rFonts w:ascii="Soberana Sans" w:hAnsi="Soberana Sans"/>
          <w:sz w:val="20"/>
          <w:szCs w:val="20"/>
        </w:rPr>
        <w:t>,en el Corrimiento que se llevara a cabo der</w:t>
      </w:r>
      <w:r w:rsidR="00965263">
        <w:rPr>
          <w:rFonts w:ascii="Soberana Sans" w:hAnsi="Soberana Sans"/>
          <w:sz w:val="20"/>
          <w:szCs w:val="20"/>
        </w:rPr>
        <w:t>ivado de lo</w:t>
      </w:r>
      <w:r w:rsidR="00296215">
        <w:rPr>
          <w:rFonts w:ascii="Soberana Sans" w:hAnsi="Soberana Sans"/>
          <w:sz w:val="20"/>
          <w:szCs w:val="20"/>
        </w:rPr>
        <w:t xml:space="preserve">(s) </w:t>
      </w:r>
      <w:r w:rsidR="00965263">
        <w:rPr>
          <w:rFonts w:ascii="Soberana Sans" w:hAnsi="Soberana Sans"/>
          <w:sz w:val="20"/>
          <w:szCs w:val="20"/>
        </w:rPr>
        <w:t>nivele</w:t>
      </w:r>
      <w:r w:rsidR="00296215">
        <w:rPr>
          <w:rFonts w:ascii="Soberana Sans" w:hAnsi="Soberana Sans"/>
          <w:sz w:val="20"/>
          <w:szCs w:val="20"/>
        </w:rPr>
        <w:t xml:space="preserve">(s)  vacante(s) </w:t>
      </w:r>
      <w:r w:rsidRPr="00834F5B">
        <w:rPr>
          <w:rFonts w:ascii="Soberana Sans" w:hAnsi="Soberana Sans"/>
          <w:sz w:val="20"/>
          <w:szCs w:val="20"/>
        </w:rPr>
        <w:t>publicada en la convocatoria antes mencionada</w:t>
      </w:r>
      <w:r w:rsidR="00296215">
        <w:rPr>
          <w:rFonts w:ascii="Soberana Sans" w:hAnsi="Soberana Sans"/>
          <w:sz w:val="20"/>
          <w:szCs w:val="20"/>
        </w:rPr>
        <w:t>. P</w:t>
      </w:r>
      <w:r w:rsidRPr="00834F5B">
        <w:rPr>
          <w:rFonts w:ascii="Soberana Sans" w:hAnsi="Soberana Sans"/>
          <w:sz w:val="20"/>
          <w:szCs w:val="20"/>
        </w:rPr>
        <w:t xml:space="preserve">ara concursar proporciono mis datos; </w:t>
      </w:r>
    </w:p>
    <w:p w:rsidR="00834F5B" w:rsidRPr="00834F5B" w:rsidRDefault="00834F5B" w:rsidP="00834F5B">
      <w:pPr>
        <w:spacing w:line="276" w:lineRule="auto"/>
        <w:ind w:right="94"/>
        <w:jc w:val="both"/>
        <w:rPr>
          <w:rFonts w:ascii="Soberana Sans" w:hAnsi="Soberana Sans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567"/>
        <w:gridCol w:w="1275"/>
        <w:gridCol w:w="284"/>
        <w:gridCol w:w="1984"/>
        <w:gridCol w:w="1113"/>
        <w:gridCol w:w="163"/>
        <w:gridCol w:w="1034"/>
        <w:gridCol w:w="410"/>
        <w:gridCol w:w="2046"/>
      </w:tblGrid>
      <w:tr w:rsidR="00296215" w:rsidRPr="00834F5B" w:rsidTr="00D2042E">
        <w:trPr>
          <w:trHeight w:val="346"/>
        </w:trPr>
        <w:tc>
          <w:tcPr>
            <w:tcW w:w="1555" w:type="dxa"/>
          </w:tcPr>
          <w:p w:rsidR="00296215" w:rsidRPr="00834F5B" w:rsidRDefault="00D2042E" w:rsidP="00296215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834F5B">
              <w:rPr>
                <w:rFonts w:ascii="Soberana Sans" w:hAnsi="Soberana Sans"/>
                <w:sz w:val="20"/>
                <w:szCs w:val="20"/>
              </w:rPr>
              <w:t>Plaza</w:t>
            </w:r>
            <w:r>
              <w:rPr>
                <w:rFonts w:ascii="Soberana Sans" w:hAnsi="Soberana Sans"/>
                <w:sz w:val="20"/>
                <w:szCs w:val="20"/>
              </w:rPr>
              <w:t>(s)</w:t>
            </w:r>
            <w:r w:rsidRPr="00834F5B">
              <w:rPr>
                <w:rFonts w:ascii="Soberana Sans" w:hAnsi="Soberana Sans"/>
                <w:sz w:val="20"/>
                <w:szCs w:val="20"/>
              </w:rPr>
              <w:t xml:space="preserve"> actual</w:t>
            </w:r>
            <w:r>
              <w:rPr>
                <w:rFonts w:ascii="Soberana Sans" w:hAnsi="Soberana Sans"/>
                <w:sz w:val="20"/>
                <w:szCs w:val="20"/>
              </w:rPr>
              <w:t>(es)</w:t>
            </w:r>
          </w:p>
        </w:tc>
        <w:tc>
          <w:tcPr>
            <w:tcW w:w="8876" w:type="dxa"/>
            <w:gridSpan w:val="9"/>
          </w:tcPr>
          <w:p w:rsidR="00296215" w:rsidRPr="00834F5B" w:rsidRDefault="00D2042E" w:rsidP="00404E9A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834F5B">
              <w:rPr>
                <w:rFonts w:ascii="Soberana Sans" w:hAnsi="Soberana Sans"/>
                <w:sz w:val="20"/>
                <w:szCs w:val="20"/>
              </w:rPr>
              <w:t xml:space="preserve"> </w:t>
            </w:r>
          </w:p>
          <w:p w:rsidR="00296215" w:rsidRPr="00834F5B" w:rsidRDefault="00296215" w:rsidP="00404E9A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834F5B" w:rsidRPr="00834F5B" w:rsidTr="00D2042E">
        <w:trPr>
          <w:trHeight w:val="346"/>
        </w:trPr>
        <w:tc>
          <w:tcPr>
            <w:tcW w:w="5665" w:type="dxa"/>
            <w:gridSpan w:val="5"/>
          </w:tcPr>
          <w:p w:rsidR="00834F5B" w:rsidRPr="00834F5B" w:rsidRDefault="00D2042E" w:rsidP="00404E9A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834F5B">
              <w:rPr>
                <w:rFonts w:ascii="Soberana Sans" w:hAnsi="Soberana Sans"/>
                <w:sz w:val="20"/>
                <w:szCs w:val="20"/>
              </w:rPr>
              <w:t>Fecha del último movimiento, alta o promoción</w:t>
            </w:r>
          </w:p>
        </w:tc>
        <w:tc>
          <w:tcPr>
            <w:tcW w:w="4766" w:type="dxa"/>
            <w:gridSpan w:val="5"/>
          </w:tcPr>
          <w:p w:rsidR="00834F5B" w:rsidRPr="00834F5B" w:rsidRDefault="00834F5B" w:rsidP="00404E9A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834F5B" w:rsidRPr="00834F5B" w:rsidTr="00D2042E">
        <w:trPr>
          <w:trHeight w:val="346"/>
        </w:trPr>
        <w:tc>
          <w:tcPr>
            <w:tcW w:w="3397" w:type="dxa"/>
            <w:gridSpan w:val="3"/>
          </w:tcPr>
          <w:p w:rsidR="00834F5B" w:rsidRPr="00834F5B" w:rsidRDefault="00D2042E" w:rsidP="00404E9A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834F5B">
              <w:rPr>
                <w:rFonts w:ascii="Soberana Sans" w:hAnsi="Soberana Sans"/>
                <w:sz w:val="20"/>
                <w:szCs w:val="20"/>
              </w:rPr>
              <w:t>Fecha de ingreso al sistema:</w:t>
            </w:r>
          </w:p>
        </w:tc>
        <w:tc>
          <w:tcPr>
            <w:tcW w:w="3544" w:type="dxa"/>
            <w:gridSpan w:val="4"/>
          </w:tcPr>
          <w:p w:rsidR="00834F5B" w:rsidRPr="00834F5B" w:rsidRDefault="00834F5B" w:rsidP="00404E9A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1444" w:type="dxa"/>
            <w:gridSpan w:val="2"/>
          </w:tcPr>
          <w:p w:rsidR="00834F5B" w:rsidRPr="00834F5B" w:rsidRDefault="00D2042E" w:rsidP="00404E9A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834F5B">
              <w:rPr>
                <w:rFonts w:ascii="Soberana Sans" w:hAnsi="Soberana Sans"/>
                <w:sz w:val="20"/>
                <w:szCs w:val="20"/>
              </w:rPr>
              <w:t>Estatus</w:t>
            </w:r>
          </w:p>
        </w:tc>
        <w:tc>
          <w:tcPr>
            <w:tcW w:w="2046" w:type="dxa"/>
          </w:tcPr>
          <w:p w:rsidR="00834F5B" w:rsidRPr="00834F5B" w:rsidRDefault="00834F5B" w:rsidP="00404E9A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834F5B" w:rsidRPr="00834F5B" w:rsidTr="00D2042E">
        <w:trPr>
          <w:trHeight w:val="346"/>
        </w:trPr>
        <w:tc>
          <w:tcPr>
            <w:tcW w:w="3681" w:type="dxa"/>
            <w:gridSpan w:val="4"/>
          </w:tcPr>
          <w:p w:rsidR="00834F5B" w:rsidRPr="00834F5B" w:rsidRDefault="00D2042E" w:rsidP="00296215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834F5B">
              <w:rPr>
                <w:rFonts w:ascii="Soberana Sans" w:hAnsi="Soberana Sans"/>
                <w:sz w:val="20"/>
                <w:szCs w:val="20"/>
              </w:rPr>
              <w:t xml:space="preserve">Adscrito al </w:t>
            </w:r>
            <w:r>
              <w:rPr>
                <w:rFonts w:ascii="Soberana Sans" w:hAnsi="Soberana Sans"/>
                <w:sz w:val="20"/>
                <w:szCs w:val="20"/>
              </w:rPr>
              <w:t>departamento</w:t>
            </w:r>
            <w:r w:rsidRPr="00834F5B">
              <w:rPr>
                <w:rFonts w:ascii="Soberana Sans" w:hAnsi="Soberana Sans"/>
                <w:sz w:val="20"/>
                <w:szCs w:val="20"/>
              </w:rPr>
              <w:t xml:space="preserve"> de</w:t>
            </w:r>
          </w:p>
        </w:tc>
        <w:tc>
          <w:tcPr>
            <w:tcW w:w="6750" w:type="dxa"/>
            <w:gridSpan w:val="6"/>
          </w:tcPr>
          <w:p w:rsidR="00834F5B" w:rsidRPr="00834F5B" w:rsidRDefault="00834F5B" w:rsidP="00404E9A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8D578D" w:rsidRPr="00834F5B" w:rsidTr="00D2042E">
        <w:trPr>
          <w:trHeight w:val="346"/>
        </w:trPr>
        <w:tc>
          <w:tcPr>
            <w:tcW w:w="2122" w:type="dxa"/>
            <w:gridSpan w:val="2"/>
          </w:tcPr>
          <w:p w:rsidR="008D578D" w:rsidRPr="00834F5B" w:rsidRDefault="00D2042E" w:rsidP="00296215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Correo electrónico</w:t>
            </w:r>
          </w:p>
        </w:tc>
        <w:tc>
          <w:tcPr>
            <w:tcW w:w="4656" w:type="dxa"/>
            <w:gridSpan w:val="4"/>
          </w:tcPr>
          <w:p w:rsidR="008D578D" w:rsidRPr="00834F5B" w:rsidRDefault="008D578D" w:rsidP="00404E9A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1197" w:type="dxa"/>
            <w:gridSpan w:val="2"/>
          </w:tcPr>
          <w:p w:rsidR="008D578D" w:rsidRPr="00834F5B" w:rsidRDefault="00D2042E" w:rsidP="00404E9A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Teléfono</w:t>
            </w:r>
          </w:p>
        </w:tc>
        <w:tc>
          <w:tcPr>
            <w:tcW w:w="2456" w:type="dxa"/>
            <w:gridSpan w:val="2"/>
          </w:tcPr>
          <w:p w:rsidR="008D578D" w:rsidRPr="00834F5B" w:rsidRDefault="008D578D" w:rsidP="00404E9A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D2042E" w:rsidRPr="00834F5B" w:rsidTr="00D2042E">
        <w:trPr>
          <w:trHeight w:val="346"/>
        </w:trPr>
        <w:tc>
          <w:tcPr>
            <w:tcW w:w="2122" w:type="dxa"/>
            <w:gridSpan w:val="2"/>
          </w:tcPr>
          <w:p w:rsidR="00D2042E" w:rsidRDefault="00D2042E" w:rsidP="00296215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Numero empleado</w:t>
            </w:r>
          </w:p>
        </w:tc>
        <w:tc>
          <w:tcPr>
            <w:tcW w:w="4656" w:type="dxa"/>
            <w:gridSpan w:val="4"/>
          </w:tcPr>
          <w:p w:rsidR="00D2042E" w:rsidRPr="00834F5B" w:rsidRDefault="00D2042E" w:rsidP="00404E9A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1197" w:type="dxa"/>
            <w:gridSpan w:val="2"/>
          </w:tcPr>
          <w:p w:rsidR="00D2042E" w:rsidRDefault="00D2042E" w:rsidP="00404E9A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Celular</w:t>
            </w:r>
          </w:p>
        </w:tc>
        <w:tc>
          <w:tcPr>
            <w:tcW w:w="2456" w:type="dxa"/>
            <w:gridSpan w:val="2"/>
          </w:tcPr>
          <w:p w:rsidR="00D2042E" w:rsidRPr="00834F5B" w:rsidRDefault="00D2042E" w:rsidP="00404E9A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</w:tbl>
    <w:p w:rsidR="00834F5B" w:rsidRPr="00834F5B" w:rsidRDefault="00834F5B" w:rsidP="00834F5B">
      <w:pPr>
        <w:spacing w:line="276" w:lineRule="auto"/>
        <w:ind w:right="94"/>
        <w:jc w:val="both"/>
        <w:rPr>
          <w:rFonts w:ascii="Soberana Sans" w:hAnsi="Soberana Sans"/>
          <w:sz w:val="20"/>
          <w:szCs w:val="20"/>
        </w:rPr>
      </w:pPr>
    </w:p>
    <w:p w:rsidR="00834F5B" w:rsidRDefault="00834F5B" w:rsidP="00834F5B">
      <w:pPr>
        <w:spacing w:line="276" w:lineRule="auto"/>
        <w:ind w:right="94"/>
        <w:jc w:val="both"/>
        <w:rPr>
          <w:rFonts w:ascii="Soberana Sans" w:hAnsi="Soberana Sans"/>
          <w:sz w:val="20"/>
          <w:szCs w:val="20"/>
        </w:rPr>
      </w:pPr>
      <w:r w:rsidRPr="00834F5B">
        <w:rPr>
          <w:rFonts w:ascii="Soberana Sans" w:hAnsi="Soberana Sans"/>
          <w:sz w:val="20"/>
          <w:szCs w:val="20"/>
        </w:rPr>
        <w:t xml:space="preserve">En cumplimiento con los requisitos solicitados en la Convocatoria para aspirar a la </w:t>
      </w:r>
      <w:r w:rsidR="00D529DC">
        <w:rPr>
          <w:rFonts w:ascii="Soberana Sans" w:hAnsi="Soberana Sans"/>
          <w:b/>
          <w:sz w:val="20"/>
          <w:szCs w:val="20"/>
        </w:rPr>
        <w:t>nivel</w:t>
      </w:r>
      <w:r w:rsidRPr="007D50B2">
        <w:rPr>
          <w:rFonts w:ascii="Soberana Sans" w:hAnsi="Soberana Sans"/>
          <w:b/>
          <w:sz w:val="20"/>
          <w:szCs w:val="20"/>
        </w:rPr>
        <w:t xml:space="preserve"> inmediat</w:t>
      </w:r>
      <w:r w:rsidR="00D529DC">
        <w:rPr>
          <w:rFonts w:ascii="Soberana Sans" w:hAnsi="Soberana Sans"/>
          <w:b/>
          <w:sz w:val="20"/>
          <w:szCs w:val="20"/>
        </w:rPr>
        <w:t>o</w:t>
      </w:r>
      <w:r w:rsidRPr="007D50B2">
        <w:rPr>
          <w:rFonts w:ascii="Soberana Sans" w:hAnsi="Soberana Sans"/>
          <w:b/>
          <w:sz w:val="20"/>
          <w:szCs w:val="20"/>
        </w:rPr>
        <w:t xml:space="preserve"> superior</w:t>
      </w:r>
      <w:proofErr w:type="gramStart"/>
      <w:r w:rsidR="007D50B2">
        <w:rPr>
          <w:rFonts w:ascii="Soberana Sans" w:hAnsi="Soberana Sans"/>
          <w:b/>
          <w:sz w:val="20"/>
          <w:szCs w:val="20"/>
        </w:rPr>
        <w:t xml:space="preserve">: </w:t>
      </w:r>
      <w:r w:rsidRPr="00834F5B">
        <w:rPr>
          <w:rFonts w:ascii="Soberana Sans" w:hAnsi="Soberana Sans"/>
          <w:sz w:val="20"/>
          <w:szCs w:val="20"/>
        </w:rPr>
        <w:t xml:space="preserve"> </w:t>
      </w:r>
      <w:r>
        <w:rPr>
          <w:rFonts w:ascii="Soberana Sans" w:hAnsi="Soberana Sans"/>
          <w:sz w:val="20"/>
          <w:szCs w:val="20"/>
        </w:rPr>
        <w:t>_</w:t>
      </w:r>
      <w:proofErr w:type="gramEnd"/>
      <w:r>
        <w:rPr>
          <w:rFonts w:ascii="Soberana Sans" w:hAnsi="Soberana Sans"/>
          <w:sz w:val="20"/>
          <w:szCs w:val="20"/>
        </w:rPr>
        <w:t>___________</w:t>
      </w:r>
      <w:r w:rsidRPr="00834F5B">
        <w:rPr>
          <w:rFonts w:ascii="Soberana Sans" w:hAnsi="Soberana Sans"/>
          <w:sz w:val="20"/>
          <w:szCs w:val="20"/>
        </w:rPr>
        <w:t>, anexo a la presente los documentos siguientes:</w:t>
      </w:r>
    </w:p>
    <w:p w:rsidR="00FE239F" w:rsidRPr="00834F5B" w:rsidRDefault="00FE239F" w:rsidP="00834F5B">
      <w:pPr>
        <w:spacing w:line="276" w:lineRule="auto"/>
        <w:ind w:right="94"/>
        <w:jc w:val="both"/>
        <w:rPr>
          <w:rFonts w:ascii="Soberana Sans" w:hAnsi="Soberana Sans"/>
          <w:sz w:val="20"/>
          <w:szCs w:val="20"/>
        </w:rPr>
      </w:pPr>
    </w:p>
    <w:p w:rsidR="00834F5B" w:rsidRPr="00834F5B" w:rsidRDefault="00834F5B" w:rsidP="00834F5B">
      <w:pPr>
        <w:pStyle w:val="Prrafodelista"/>
        <w:numPr>
          <w:ilvl w:val="0"/>
          <w:numId w:val="3"/>
        </w:numPr>
        <w:ind w:right="94"/>
        <w:jc w:val="both"/>
        <w:rPr>
          <w:rFonts w:ascii="Soberana Sans" w:hAnsi="Soberana Sans"/>
          <w:sz w:val="20"/>
          <w:szCs w:val="20"/>
        </w:rPr>
      </w:pPr>
      <w:r w:rsidRPr="00834F5B">
        <w:rPr>
          <w:rFonts w:ascii="Soberana Sans" w:hAnsi="Soberana Sans"/>
          <w:sz w:val="20"/>
          <w:szCs w:val="20"/>
        </w:rPr>
        <w:t>(</w:t>
      </w:r>
      <w:r w:rsidR="00562D99">
        <w:rPr>
          <w:rFonts w:ascii="Soberana Sans" w:hAnsi="Soberana Sans"/>
          <w:sz w:val="20"/>
          <w:szCs w:val="20"/>
        </w:rPr>
        <w:t xml:space="preserve"> </w:t>
      </w:r>
      <w:r w:rsidRPr="00834F5B">
        <w:rPr>
          <w:rFonts w:ascii="Soberana Sans" w:hAnsi="Soberana Sans"/>
          <w:sz w:val="20"/>
          <w:szCs w:val="20"/>
        </w:rPr>
        <w:t xml:space="preserve"> ) Documento </w:t>
      </w:r>
      <w:r>
        <w:rPr>
          <w:rFonts w:ascii="Soberana Sans" w:hAnsi="Soberana Sans"/>
          <w:sz w:val="20"/>
          <w:szCs w:val="20"/>
        </w:rPr>
        <w:t>de últimos estudios (Titulo y Cé</w:t>
      </w:r>
      <w:r w:rsidRPr="00834F5B">
        <w:rPr>
          <w:rFonts w:ascii="Soberana Sans" w:hAnsi="Soberana Sans"/>
          <w:sz w:val="20"/>
          <w:szCs w:val="20"/>
        </w:rPr>
        <w:t>dula original para cotejo y dos copias)</w:t>
      </w:r>
    </w:p>
    <w:p w:rsidR="00D60440" w:rsidRPr="00D60440" w:rsidRDefault="00834F5B" w:rsidP="00D60440">
      <w:pPr>
        <w:pStyle w:val="Prrafodelista"/>
        <w:numPr>
          <w:ilvl w:val="0"/>
          <w:numId w:val="3"/>
        </w:numPr>
        <w:ind w:right="94"/>
        <w:jc w:val="both"/>
        <w:rPr>
          <w:rFonts w:ascii="Soberana Sans" w:hAnsi="Soberana Sans"/>
          <w:sz w:val="20"/>
          <w:szCs w:val="20"/>
        </w:rPr>
      </w:pPr>
      <w:r w:rsidRPr="00834F5B">
        <w:rPr>
          <w:rFonts w:ascii="Soberana Sans" w:hAnsi="Soberana Sans"/>
          <w:sz w:val="20"/>
          <w:szCs w:val="20"/>
        </w:rPr>
        <w:t xml:space="preserve">( </w:t>
      </w:r>
      <w:r w:rsidR="00562D99">
        <w:rPr>
          <w:rFonts w:ascii="Soberana Sans" w:hAnsi="Soberana Sans"/>
          <w:sz w:val="20"/>
          <w:szCs w:val="20"/>
        </w:rPr>
        <w:t xml:space="preserve"> </w:t>
      </w:r>
      <w:r w:rsidRPr="00834F5B">
        <w:rPr>
          <w:rFonts w:ascii="Soberana Sans" w:hAnsi="Soberana Sans"/>
          <w:sz w:val="20"/>
          <w:szCs w:val="20"/>
        </w:rPr>
        <w:t xml:space="preserve">) </w:t>
      </w:r>
      <w:r w:rsidR="00D60440" w:rsidRPr="00D60440">
        <w:rPr>
          <w:rFonts w:ascii="Soberana Sans" w:hAnsi="Soberana Sans"/>
          <w:sz w:val="20"/>
          <w:szCs w:val="20"/>
        </w:rPr>
        <w:t xml:space="preserve"> Liberación de Ac</w:t>
      </w:r>
      <w:bookmarkStart w:id="0" w:name="_GoBack"/>
      <w:bookmarkEnd w:id="0"/>
      <w:r w:rsidR="00D60440" w:rsidRPr="00D60440">
        <w:rPr>
          <w:rFonts w:ascii="Soberana Sans" w:hAnsi="Soberana Sans"/>
          <w:sz w:val="20"/>
          <w:szCs w:val="20"/>
        </w:rPr>
        <w:t>tividades del semestre anterior y la preliberación d</w:t>
      </w:r>
      <w:r w:rsidR="00D60440">
        <w:rPr>
          <w:rFonts w:ascii="Soberana Sans" w:hAnsi="Soberana Sans"/>
          <w:sz w:val="20"/>
          <w:szCs w:val="20"/>
        </w:rPr>
        <w:t>el actual</w:t>
      </w:r>
      <w:r w:rsidR="00D60440" w:rsidRPr="00D60440">
        <w:rPr>
          <w:rFonts w:ascii="Soberana Sans" w:hAnsi="Soberana Sans"/>
          <w:sz w:val="20"/>
          <w:szCs w:val="20"/>
        </w:rPr>
        <w:t>. (Original y dos copias)</w:t>
      </w:r>
    </w:p>
    <w:p w:rsidR="00834F5B" w:rsidRDefault="00834F5B" w:rsidP="00834F5B">
      <w:pPr>
        <w:pStyle w:val="Prrafodelista"/>
        <w:numPr>
          <w:ilvl w:val="0"/>
          <w:numId w:val="3"/>
        </w:numPr>
        <w:ind w:right="94"/>
        <w:jc w:val="both"/>
        <w:rPr>
          <w:rFonts w:ascii="Soberana Sans" w:hAnsi="Soberana Sans"/>
          <w:sz w:val="20"/>
          <w:szCs w:val="20"/>
        </w:rPr>
      </w:pPr>
      <w:r w:rsidRPr="00834F5B">
        <w:rPr>
          <w:rFonts w:ascii="Soberana Sans" w:hAnsi="Soberana Sans"/>
          <w:sz w:val="20"/>
          <w:szCs w:val="20"/>
        </w:rPr>
        <w:t xml:space="preserve">( </w:t>
      </w:r>
      <w:r w:rsidR="00562D99">
        <w:rPr>
          <w:rFonts w:ascii="Soberana Sans" w:hAnsi="Soberana Sans"/>
          <w:sz w:val="20"/>
          <w:szCs w:val="20"/>
        </w:rPr>
        <w:t xml:space="preserve"> </w:t>
      </w:r>
      <w:r w:rsidRPr="00834F5B">
        <w:rPr>
          <w:rFonts w:ascii="Soberana Sans" w:hAnsi="Soberana Sans"/>
          <w:sz w:val="20"/>
          <w:szCs w:val="20"/>
        </w:rPr>
        <w:t>) Comprobante de pago</w:t>
      </w:r>
      <w:r>
        <w:rPr>
          <w:rFonts w:ascii="Soberana Sans" w:hAnsi="Soberana Sans"/>
          <w:sz w:val="20"/>
          <w:szCs w:val="20"/>
        </w:rPr>
        <w:t xml:space="preserve"> </w:t>
      </w:r>
      <w:r w:rsidRPr="00834F5B">
        <w:rPr>
          <w:rFonts w:ascii="Soberana Sans" w:hAnsi="Soberana Sans"/>
          <w:sz w:val="20"/>
          <w:szCs w:val="20"/>
        </w:rPr>
        <w:t>(quincena vigente a la fecha de entregar documentos, dos copias)</w:t>
      </w:r>
    </w:p>
    <w:p w:rsidR="00D60440" w:rsidRDefault="00D60440" w:rsidP="00834F5B">
      <w:pPr>
        <w:pStyle w:val="Prrafodelista"/>
        <w:numPr>
          <w:ilvl w:val="0"/>
          <w:numId w:val="3"/>
        </w:numPr>
        <w:ind w:right="94"/>
        <w:jc w:val="both"/>
        <w:rPr>
          <w:rFonts w:ascii="Soberana Sans" w:hAnsi="Soberana Sans"/>
          <w:sz w:val="20"/>
          <w:szCs w:val="20"/>
        </w:rPr>
      </w:pPr>
      <w:r>
        <w:rPr>
          <w:rFonts w:ascii="Soberana Sans" w:hAnsi="Soberana Sans"/>
          <w:sz w:val="20"/>
          <w:szCs w:val="20"/>
        </w:rPr>
        <w:t xml:space="preserve">( </w:t>
      </w:r>
      <w:r w:rsidR="00562D99">
        <w:rPr>
          <w:rFonts w:ascii="Soberana Sans" w:hAnsi="Soberana Sans"/>
          <w:sz w:val="20"/>
          <w:szCs w:val="20"/>
        </w:rPr>
        <w:t xml:space="preserve"> </w:t>
      </w:r>
      <w:r>
        <w:rPr>
          <w:rFonts w:ascii="Soberana Sans" w:hAnsi="Soberana Sans"/>
          <w:sz w:val="20"/>
          <w:szCs w:val="20"/>
        </w:rPr>
        <w:t>) Comprobante de domicilio actual e INE (Solo en el expediente que se entrega en Rec. Humanos)</w:t>
      </w:r>
    </w:p>
    <w:p w:rsidR="00D60440" w:rsidRPr="00834F5B" w:rsidRDefault="00D60440" w:rsidP="00D60440">
      <w:pPr>
        <w:pStyle w:val="Prrafodelista"/>
        <w:numPr>
          <w:ilvl w:val="0"/>
          <w:numId w:val="3"/>
        </w:numPr>
        <w:ind w:right="94"/>
        <w:jc w:val="both"/>
        <w:rPr>
          <w:rFonts w:ascii="Soberana Sans" w:hAnsi="Soberana Sans"/>
          <w:sz w:val="20"/>
          <w:szCs w:val="20"/>
        </w:rPr>
      </w:pPr>
      <w:r w:rsidRPr="00834F5B">
        <w:rPr>
          <w:rFonts w:ascii="Soberana Sans" w:hAnsi="Soberana Sans"/>
          <w:sz w:val="20"/>
          <w:szCs w:val="20"/>
        </w:rPr>
        <w:t xml:space="preserve">( </w:t>
      </w:r>
      <w:r w:rsidR="00562D99">
        <w:rPr>
          <w:rFonts w:ascii="Soberana Sans" w:hAnsi="Soberana Sans"/>
          <w:sz w:val="20"/>
          <w:szCs w:val="20"/>
        </w:rPr>
        <w:t xml:space="preserve"> </w:t>
      </w:r>
      <w:r w:rsidRPr="00834F5B">
        <w:rPr>
          <w:rFonts w:ascii="Soberana Sans" w:hAnsi="Soberana Sans"/>
          <w:sz w:val="20"/>
          <w:szCs w:val="20"/>
        </w:rPr>
        <w:t xml:space="preserve">) </w:t>
      </w:r>
      <w:r w:rsidR="006E7049" w:rsidRPr="000E1318">
        <w:rPr>
          <w:rFonts w:ascii="Soberana Sans" w:hAnsi="Soberana Sans" w:cs="Arial"/>
          <w:sz w:val="18"/>
          <w:szCs w:val="18"/>
        </w:rPr>
        <w:t>C</w:t>
      </w:r>
      <w:r w:rsidR="006E7049">
        <w:rPr>
          <w:rFonts w:ascii="Soberana Sans" w:hAnsi="Soberana Sans" w:cs="Arial"/>
          <w:sz w:val="18"/>
          <w:szCs w:val="18"/>
        </w:rPr>
        <w:t>V</w:t>
      </w:r>
      <w:r w:rsidR="006E7049" w:rsidRPr="001A71E8">
        <w:rPr>
          <w:rFonts w:ascii="Arial" w:hAnsi="Arial" w:cs="Arial"/>
          <w:sz w:val="18"/>
          <w:szCs w:val="20"/>
        </w:rPr>
        <w:t xml:space="preserve"> </w:t>
      </w:r>
      <w:r w:rsidR="006E7049" w:rsidRPr="003F3208">
        <w:rPr>
          <w:rFonts w:ascii="Arial" w:hAnsi="Arial" w:cs="Arial"/>
          <w:b/>
          <w:sz w:val="18"/>
          <w:szCs w:val="20"/>
        </w:rPr>
        <w:t>ITMXL-AD-PO-003-01</w:t>
      </w:r>
      <w:r w:rsidRPr="00834F5B">
        <w:rPr>
          <w:rFonts w:ascii="Soberana Sans" w:hAnsi="Soberana Sans"/>
          <w:sz w:val="20"/>
          <w:szCs w:val="20"/>
        </w:rPr>
        <w:t xml:space="preserve"> (</w:t>
      </w:r>
      <w:r w:rsidRPr="00562D99">
        <w:rPr>
          <w:rFonts w:ascii="Soberana Sans" w:hAnsi="Soberana Sans"/>
          <w:b/>
          <w:sz w:val="20"/>
          <w:szCs w:val="20"/>
        </w:rPr>
        <w:t>con documentación soporte, original para cotejo y dos copias</w:t>
      </w:r>
      <w:r>
        <w:rPr>
          <w:rFonts w:ascii="Soberana Sans" w:hAnsi="Soberana Sans"/>
          <w:sz w:val="20"/>
          <w:szCs w:val="20"/>
        </w:rPr>
        <w:t>)</w:t>
      </w:r>
    </w:p>
    <w:p w:rsidR="00834F5B" w:rsidRPr="00834F5B" w:rsidRDefault="00834F5B" w:rsidP="00834F5B">
      <w:pPr>
        <w:spacing w:line="276" w:lineRule="auto"/>
        <w:ind w:right="94"/>
        <w:jc w:val="both"/>
        <w:rPr>
          <w:rFonts w:ascii="Soberana Sans" w:hAnsi="Soberana Sans"/>
          <w:sz w:val="20"/>
          <w:szCs w:val="20"/>
        </w:rPr>
      </w:pPr>
      <w:r w:rsidRPr="00834F5B">
        <w:rPr>
          <w:rFonts w:ascii="Soberana Sans" w:hAnsi="Soberana Sans"/>
          <w:sz w:val="20"/>
          <w:szCs w:val="20"/>
        </w:rPr>
        <w:t xml:space="preserve">Cabe mencionar que la documentación que se entregara para sustentar la promoción, es de acuerdo a la alternativa </w:t>
      </w:r>
      <w:r w:rsidR="007D50B2" w:rsidRPr="007D50B2">
        <w:rPr>
          <w:rFonts w:ascii="AR JULIAN" w:hAnsi="AR JULIAN"/>
          <w:szCs w:val="20"/>
          <w:u w:val="single"/>
        </w:rPr>
        <w:t>( ) I  ( ) II</w:t>
      </w:r>
      <w:r w:rsidR="007D50B2" w:rsidRPr="007D50B2">
        <w:rPr>
          <w:rFonts w:ascii="Soberana Sans" w:hAnsi="Soberana Sans"/>
          <w:szCs w:val="20"/>
        </w:rPr>
        <w:t xml:space="preserve"> </w:t>
      </w:r>
      <w:r w:rsidRPr="007D50B2">
        <w:rPr>
          <w:rFonts w:ascii="Soberana Sans" w:hAnsi="Soberana Sans"/>
          <w:szCs w:val="20"/>
        </w:rPr>
        <w:t xml:space="preserve"> </w:t>
      </w:r>
      <w:r>
        <w:rPr>
          <w:rFonts w:ascii="Soberana Sans" w:hAnsi="Soberana Sans"/>
          <w:sz w:val="20"/>
          <w:szCs w:val="20"/>
        </w:rPr>
        <w:t>d</w:t>
      </w:r>
      <w:r w:rsidRPr="00834F5B">
        <w:rPr>
          <w:rFonts w:ascii="Soberana Sans" w:hAnsi="Soberana Sans"/>
          <w:sz w:val="20"/>
          <w:szCs w:val="20"/>
        </w:rPr>
        <w:t>el Reglamento Interior de Trabajo del Personal Docente, de los institutos Tecnológicos, para participar en la evaluación del concurso de oposición cerrado de la presente convocatoria.</w:t>
      </w:r>
    </w:p>
    <w:p w:rsidR="00834F5B" w:rsidRPr="00834F5B" w:rsidRDefault="00834F5B" w:rsidP="00834F5B">
      <w:pPr>
        <w:spacing w:line="276" w:lineRule="auto"/>
        <w:ind w:right="94"/>
        <w:jc w:val="both"/>
        <w:rPr>
          <w:rFonts w:ascii="Soberana Sans" w:hAnsi="Soberana Sans"/>
          <w:sz w:val="20"/>
          <w:szCs w:val="20"/>
        </w:rPr>
      </w:pPr>
      <w:r w:rsidRPr="00834F5B">
        <w:rPr>
          <w:rFonts w:ascii="Soberana Sans" w:hAnsi="Soberana Sans"/>
          <w:sz w:val="20"/>
          <w:szCs w:val="20"/>
        </w:rPr>
        <w:t>Sin otro particular, me permito enviarle un cordial saludo.</w:t>
      </w:r>
    </w:p>
    <w:p w:rsidR="00834F5B" w:rsidRDefault="00834F5B" w:rsidP="00834F5B">
      <w:pPr>
        <w:spacing w:line="276" w:lineRule="auto"/>
        <w:ind w:right="94"/>
        <w:jc w:val="both"/>
        <w:rPr>
          <w:rFonts w:ascii="Soberana Sans" w:hAnsi="Soberana Sans"/>
          <w:sz w:val="20"/>
          <w:szCs w:val="20"/>
        </w:rPr>
      </w:pPr>
    </w:p>
    <w:p w:rsidR="00834F5B" w:rsidRPr="00834F5B" w:rsidRDefault="00834F5B" w:rsidP="00834F5B">
      <w:pPr>
        <w:spacing w:line="276" w:lineRule="auto"/>
        <w:ind w:right="94"/>
        <w:jc w:val="both"/>
        <w:rPr>
          <w:rFonts w:ascii="Soberana Sans" w:hAnsi="Soberana Sans"/>
          <w:sz w:val="20"/>
          <w:szCs w:val="20"/>
        </w:rPr>
      </w:pPr>
      <w:r w:rsidRPr="00834F5B">
        <w:rPr>
          <w:rFonts w:ascii="Soberana Sans" w:hAnsi="Soberana Sans"/>
          <w:sz w:val="20"/>
          <w:szCs w:val="20"/>
        </w:rPr>
        <w:t>A t e n t a m e n t e</w:t>
      </w:r>
    </w:p>
    <w:p w:rsidR="00FE239F" w:rsidRDefault="00FE239F" w:rsidP="00834F5B">
      <w:pPr>
        <w:spacing w:line="276" w:lineRule="auto"/>
        <w:ind w:right="94"/>
        <w:jc w:val="both"/>
        <w:rPr>
          <w:rFonts w:ascii="Soberana Sans" w:hAnsi="Soberana Sans"/>
          <w:sz w:val="20"/>
          <w:szCs w:val="20"/>
        </w:rPr>
      </w:pPr>
    </w:p>
    <w:p w:rsidR="00FE239F" w:rsidRDefault="00FE239F" w:rsidP="00834F5B">
      <w:pPr>
        <w:spacing w:line="276" w:lineRule="auto"/>
        <w:ind w:right="94"/>
        <w:jc w:val="both"/>
        <w:rPr>
          <w:rFonts w:ascii="Soberana Sans" w:hAnsi="Soberana Sans"/>
          <w:sz w:val="20"/>
          <w:szCs w:val="20"/>
        </w:rPr>
      </w:pPr>
    </w:p>
    <w:p w:rsidR="00834F5B" w:rsidRPr="007D50B2" w:rsidRDefault="00834F5B" w:rsidP="00834F5B">
      <w:pPr>
        <w:spacing w:line="276" w:lineRule="auto"/>
        <w:ind w:right="94"/>
        <w:jc w:val="both"/>
        <w:rPr>
          <w:rFonts w:ascii="Soberana Sans" w:hAnsi="Soberana Sans"/>
          <w:b/>
          <w:sz w:val="20"/>
          <w:szCs w:val="20"/>
        </w:rPr>
      </w:pPr>
      <w:r w:rsidRPr="007D50B2">
        <w:rPr>
          <w:rFonts w:ascii="Soberana Sans" w:hAnsi="Soberana Sans"/>
          <w:b/>
          <w:sz w:val="20"/>
          <w:szCs w:val="20"/>
        </w:rPr>
        <w:t>Nombre del empleado</w:t>
      </w:r>
    </w:p>
    <w:p w:rsidR="00FE239F" w:rsidRPr="00B24996" w:rsidRDefault="00FE239F" w:rsidP="00834F5B">
      <w:pPr>
        <w:spacing w:line="276" w:lineRule="auto"/>
        <w:ind w:right="94"/>
        <w:jc w:val="both"/>
        <w:rPr>
          <w:rFonts w:ascii="Soberana Sans" w:hAnsi="Soberana Sans"/>
          <w:sz w:val="16"/>
          <w:szCs w:val="20"/>
        </w:rPr>
      </w:pPr>
      <w:proofErr w:type="spellStart"/>
      <w:r w:rsidRPr="00B24996">
        <w:rPr>
          <w:rFonts w:ascii="Soberana Sans" w:hAnsi="Soberana Sans"/>
          <w:sz w:val="16"/>
          <w:szCs w:val="20"/>
        </w:rPr>
        <w:t>c.c.p</w:t>
      </w:r>
      <w:proofErr w:type="spellEnd"/>
      <w:r w:rsidRPr="00B24996">
        <w:rPr>
          <w:rFonts w:ascii="Soberana Sans" w:hAnsi="Soberana Sans"/>
          <w:sz w:val="16"/>
          <w:szCs w:val="20"/>
        </w:rPr>
        <w:t>. Subdirector Académico.-presente</w:t>
      </w:r>
    </w:p>
    <w:p w:rsidR="00834F5B" w:rsidRPr="00B24996" w:rsidRDefault="00FE239F" w:rsidP="00834F5B">
      <w:pPr>
        <w:spacing w:line="276" w:lineRule="auto"/>
        <w:ind w:right="94"/>
        <w:jc w:val="both"/>
        <w:rPr>
          <w:rFonts w:ascii="Soberana Sans" w:hAnsi="Soberana Sans"/>
          <w:sz w:val="16"/>
          <w:szCs w:val="20"/>
        </w:rPr>
      </w:pPr>
      <w:proofErr w:type="spellStart"/>
      <w:r w:rsidRPr="00B24996">
        <w:rPr>
          <w:rFonts w:ascii="Soberana Sans" w:hAnsi="Soberana Sans"/>
          <w:sz w:val="16"/>
          <w:szCs w:val="20"/>
        </w:rPr>
        <w:t>c.c.p</w:t>
      </w:r>
      <w:proofErr w:type="spellEnd"/>
      <w:r w:rsidRPr="00B24996">
        <w:rPr>
          <w:rFonts w:ascii="Soberana Sans" w:hAnsi="Soberana Sans"/>
          <w:sz w:val="16"/>
          <w:szCs w:val="20"/>
        </w:rPr>
        <w:t>. S</w:t>
      </w:r>
      <w:r w:rsidR="00834F5B" w:rsidRPr="00B24996">
        <w:rPr>
          <w:rFonts w:ascii="Soberana Sans" w:hAnsi="Soberana Sans"/>
          <w:sz w:val="16"/>
          <w:szCs w:val="20"/>
        </w:rPr>
        <w:t xml:space="preserve">ecretario de la organización sindical.-presente </w:t>
      </w:r>
    </w:p>
    <w:p w:rsidR="00834F5B" w:rsidRPr="00834F5B" w:rsidRDefault="00834F5B" w:rsidP="00834F5B">
      <w:pPr>
        <w:spacing w:line="276" w:lineRule="auto"/>
        <w:ind w:right="94"/>
        <w:jc w:val="both"/>
        <w:rPr>
          <w:rFonts w:ascii="Soberana Sans" w:hAnsi="Soberana Sans"/>
          <w:sz w:val="20"/>
          <w:szCs w:val="20"/>
        </w:rPr>
      </w:pPr>
    </w:p>
    <w:sectPr w:rsidR="00834F5B" w:rsidRPr="00834F5B" w:rsidSect="00FE239F">
      <w:headerReference w:type="default" r:id="rId8"/>
      <w:footerReference w:type="default" r:id="rId9"/>
      <w:pgSz w:w="12242" w:h="15842" w:code="1"/>
      <w:pgMar w:top="1134" w:right="618" w:bottom="851" w:left="1134" w:header="652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C71" w:rsidRDefault="005C7C71">
      <w:r>
        <w:separator/>
      </w:r>
    </w:p>
  </w:endnote>
  <w:endnote w:type="continuationSeparator" w:id="0">
    <w:p w:rsidR="005C7C71" w:rsidRDefault="005C7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3DC" w:rsidRPr="002A215D" w:rsidRDefault="00A343F6" w:rsidP="00F66840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Fonts w:ascii="Soberana Sans" w:hAnsi="Soberana Sans"/>
        <w:sz w:val="16"/>
        <w:szCs w:val="16"/>
      </w:rPr>
    </w:pPr>
    <w:r w:rsidRPr="002A215D">
      <w:rPr>
        <w:rFonts w:ascii="Soberana Sans" w:hAnsi="Soberana Sans"/>
        <w:noProof/>
        <w:sz w:val="16"/>
        <w:szCs w:val="16"/>
        <w:lang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-321945</wp:posOffset>
          </wp:positionV>
          <wp:extent cx="341630" cy="431800"/>
          <wp:effectExtent l="0" t="0" r="1270" b="6350"/>
          <wp:wrapNone/>
          <wp:docPr id="25" name="0 Imagen" descr="CARTELES ENERO DE 20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ARTELES ENERO DE 20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6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5423535</wp:posOffset>
          </wp:positionH>
          <wp:positionV relativeFrom="paragraph">
            <wp:posOffset>-321945</wp:posOffset>
          </wp:positionV>
          <wp:extent cx="1211580" cy="431800"/>
          <wp:effectExtent l="0" t="0" r="7620" b="6350"/>
          <wp:wrapNone/>
          <wp:docPr id="26" name="Imagen 26" descr="LOGOS SGC SGA MEG 2016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LOGOS SGC SGA MEG 2016 (2)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158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A215D">
      <w:rPr>
        <w:rFonts w:ascii="Soberana Sans" w:hAnsi="Soberana Sans"/>
        <w:noProof/>
        <w:lang w:eastAsia="es-MX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4547235</wp:posOffset>
          </wp:positionH>
          <wp:positionV relativeFrom="paragraph">
            <wp:posOffset>1164590</wp:posOffset>
          </wp:positionV>
          <wp:extent cx="407035" cy="514350"/>
          <wp:effectExtent l="0" t="0" r="0" b="0"/>
          <wp:wrapNone/>
          <wp:docPr id="29" name="0 Imagen" descr="CARTELES ENERO DE 20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ARTELES ENERO DE 20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03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A215D">
      <w:rPr>
        <w:rFonts w:ascii="Soberana Sans" w:hAnsi="Soberana Sans"/>
        <w:noProof/>
        <w:lang w:eastAsia="es-MX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4547235</wp:posOffset>
          </wp:positionH>
          <wp:positionV relativeFrom="paragraph">
            <wp:posOffset>1164590</wp:posOffset>
          </wp:positionV>
          <wp:extent cx="407035" cy="514350"/>
          <wp:effectExtent l="0" t="0" r="0" b="0"/>
          <wp:wrapNone/>
          <wp:docPr id="31" name="0 Imagen" descr="CARTELES ENERO DE 20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ARTELES ENERO DE 20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03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A215D">
      <w:rPr>
        <w:rFonts w:ascii="Soberana Sans" w:hAnsi="Soberana Sans"/>
        <w:noProof/>
        <w:lang w:eastAsia="es-MX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4547235</wp:posOffset>
          </wp:positionH>
          <wp:positionV relativeFrom="paragraph">
            <wp:posOffset>1164590</wp:posOffset>
          </wp:positionV>
          <wp:extent cx="407035" cy="514350"/>
          <wp:effectExtent l="0" t="0" r="0" b="0"/>
          <wp:wrapNone/>
          <wp:docPr id="32" name="0 Imagen" descr="CARTELES ENERO DE 20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ARTELES ENERO DE 20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03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33DC" w:rsidRPr="002A215D">
      <w:rPr>
        <w:rFonts w:ascii="Soberana Sans" w:hAnsi="Soberana Sans"/>
        <w:noProof/>
        <w:sz w:val="16"/>
        <w:szCs w:val="16"/>
      </w:rPr>
      <w:t>Av. Tecnológico S/N Col. Elías Calles, Mexicali, B.C., C.P. 21376, Tel. 01 (686) 580-49-80 al 84</w:t>
    </w:r>
  </w:p>
  <w:p w:rsidR="004B33DC" w:rsidRPr="002A215D" w:rsidRDefault="004B33DC" w:rsidP="00F66840">
    <w:pPr>
      <w:pStyle w:val="Piedepgina"/>
      <w:tabs>
        <w:tab w:val="clear" w:pos="4252"/>
        <w:tab w:val="clear" w:pos="8504"/>
      </w:tabs>
      <w:ind w:right="759"/>
      <w:jc w:val="center"/>
      <w:rPr>
        <w:rFonts w:ascii="Adobe Caslon Pro" w:hAnsi="Adobe Caslon Pro"/>
        <w:sz w:val="16"/>
        <w:szCs w:val="16"/>
        <w:lang w:val="en-US"/>
      </w:rPr>
    </w:pPr>
    <w:r w:rsidRPr="002A215D">
      <w:rPr>
        <w:rFonts w:ascii="Soberana Sans" w:hAnsi="Soberana Sans"/>
        <w:sz w:val="16"/>
        <w:szCs w:val="16"/>
        <w:lang w:val="en-US"/>
      </w:rPr>
      <w:t xml:space="preserve">Fax 01 (686) 568-78-03, e-mail: </w:t>
    </w:r>
    <w:hyperlink r:id="rId3" w:history="1">
      <w:r w:rsidRPr="002A215D">
        <w:rPr>
          <w:rStyle w:val="Hipervnculo"/>
          <w:rFonts w:ascii="Soberana Sans" w:hAnsi="Soberana Sans"/>
          <w:color w:val="auto"/>
          <w:sz w:val="16"/>
          <w:szCs w:val="16"/>
          <w:lang w:val="en-US"/>
        </w:rPr>
        <w:t>direccion@itmexicali.edu.mx</w:t>
      </w:r>
    </w:hyperlink>
    <w:r w:rsidRPr="002A215D">
      <w:rPr>
        <w:rFonts w:ascii="Soberana Sans" w:hAnsi="Soberana Sans"/>
        <w:sz w:val="16"/>
        <w:szCs w:val="16"/>
        <w:lang w:val="en-US"/>
      </w:rPr>
      <w:t xml:space="preserve"> web: www.itmexicali.edu.mx</w:t>
    </w:r>
    <w:r w:rsidRPr="002A215D">
      <w:rPr>
        <w:rFonts w:ascii="Adobe Caslon Pro" w:hAnsi="Adobe Caslon Pro"/>
        <w:sz w:val="16"/>
        <w:szCs w:val="16"/>
        <w:lang w:val="en-US"/>
      </w:rPr>
      <w:t xml:space="preserve">  </w:t>
    </w:r>
  </w:p>
  <w:p w:rsidR="004B33DC" w:rsidRPr="00776670" w:rsidRDefault="004B33DC" w:rsidP="00777F6E">
    <w:pPr>
      <w:pStyle w:val="Piedepgina"/>
      <w:tabs>
        <w:tab w:val="clear" w:pos="4252"/>
        <w:tab w:val="clear" w:pos="8504"/>
        <w:tab w:val="center" w:pos="4678"/>
      </w:tabs>
      <w:ind w:right="759"/>
      <w:rPr>
        <w:rFonts w:ascii="Adobe Caslon Pro Bold" w:hAnsi="Adobe Caslon Pro Bold"/>
        <w:color w:val="808080"/>
        <w:sz w:val="18"/>
        <w:szCs w:val="18"/>
        <w:lang w:val="en-US"/>
      </w:rPr>
    </w:pPr>
  </w:p>
  <w:p w:rsidR="004B33DC" w:rsidRPr="00F071DF" w:rsidRDefault="004B33DC" w:rsidP="007121B1">
    <w:pPr>
      <w:pStyle w:val="Piedepgina"/>
      <w:tabs>
        <w:tab w:val="clear" w:pos="4252"/>
        <w:tab w:val="center" w:pos="4678"/>
      </w:tabs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C71" w:rsidRDefault="005C7C71">
      <w:r>
        <w:separator/>
      </w:r>
    </w:p>
  </w:footnote>
  <w:footnote w:type="continuationSeparator" w:id="0">
    <w:p w:rsidR="005C7C71" w:rsidRDefault="005C7C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3DC" w:rsidRDefault="003D71A8" w:rsidP="004465D1">
    <w:pPr>
      <w:pStyle w:val="Encabezado"/>
      <w:tabs>
        <w:tab w:val="clear" w:pos="4252"/>
        <w:tab w:val="clear" w:pos="8504"/>
        <w:tab w:val="center" w:pos="4817"/>
      </w:tabs>
    </w:pPr>
    <w:r>
      <w:rPr>
        <w:rFonts w:ascii="Soberana Sans" w:hAnsi="Soberana Sans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63872" behindDoc="1" locked="0" layoutInCell="1" allowOverlap="1" wp14:anchorId="1337E28A" wp14:editId="61FA9455">
          <wp:simplePos x="0" y="0"/>
          <wp:positionH relativeFrom="column">
            <wp:posOffset>-228600</wp:posOffset>
          </wp:positionH>
          <wp:positionV relativeFrom="paragraph">
            <wp:posOffset>-95250</wp:posOffset>
          </wp:positionV>
          <wp:extent cx="3248025" cy="1183005"/>
          <wp:effectExtent l="0" t="0" r="952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49" r="49724" b="88115"/>
                  <a:stretch>
                    <a:fillRect/>
                  </a:stretch>
                </pic:blipFill>
                <pic:spPr bwMode="auto">
                  <a:xfrm>
                    <a:off x="0" y="0"/>
                    <a:ext cx="3248025" cy="1183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43F6">
      <w:rPr>
        <w:noProof/>
        <w:lang w:eastAsia="es-MX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4097020</wp:posOffset>
          </wp:positionH>
          <wp:positionV relativeFrom="paragraph">
            <wp:posOffset>53975</wp:posOffset>
          </wp:positionV>
          <wp:extent cx="2560320" cy="575945"/>
          <wp:effectExtent l="0" t="0" r="0" b="0"/>
          <wp:wrapNone/>
          <wp:docPr id="2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595" t="60126" r="20262" b="16116"/>
                  <a:stretch>
                    <a:fillRect/>
                  </a:stretch>
                </pic:blipFill>
                <pic:spPr bwMode="auto">
                  <a:xfrm>
                    <a:off x="0" y="0"/>
                    <a:ext cx="2560320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33DC">
      <w:tab/>
    </w:r>
  </w:p>
  <w:p w:rsidR="004B33DC" w:rsidRDefault="004B33DC">
    <w:pPr>
      <w:pStyle w:val="Encabezado"/>
    </w:pPr>
  </w:p>
  <w:p w:rsidR="004B33DC" w:rsidRDefault="004B33DC">
    <w:pPr>
      <w:pStyle w:val="Encabezado"/>
    </w:pPr>
  </w:p>
  <w:p w:rsidR="004B33DC" w:rsidRDefault="00A343F6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4159250</wp:posOffset>
              </wp:positionH>
              <wp:positionV relativeFrom="paragraph">
                <wp:posOffset>111125</wp:posOffset>
              </wp:positionV>
              <wp:extent cx="2545080" cy="311150"/>
              <wp:effectExtent l="2540" t="3175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5080" cy="311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33DC" w:rsidRPr="00733AF8" w:rsidRDefault="004B33DC" w:rsidP="004D0D97">
                          <w:pPr>
                            <w:jc w:val="right"/>
                            <w:rPr>
                              <w:rFonts w:ascii="Soberana Sans Light" w:hAnsi="Soberana Sans Light"/>
                              <w:sz w:val="18"/>
                              <w:szCs w:val="18"/>
                            </w:rPr>
                          </w:pPr>
                          <w:r w:rsidRPr="00733AF8">
                            <w:rPr>
                              <w:rFonts w:ascii="Soberana Sans Light" w:hAnsi="Soberana Sans Light" w:cs="Arial"/>
                              <w:sz w:val="18"/>
                              <w:szCs w:val="18"/>
                            </w:rPr>
                            <w:t>Instituto Tecnológico de Mexicali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7.5pt;margin-top:8.75pt;width:200.4pt;height:24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27btQIAALk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" filled="f" stroked="f">
              <v:textbox>
                <w:txbxContent>
                  <w:p w:rsidR="004B33DC" w:rsidRPr="00733AF8" w:rsidRDefault="004B33DC" w:rsidP="004D0D97">
                    <w:pPr>
                      <w:jc w:val="right"/>
                      <w:rPr>
                        <w:rFonts w:ascii="Soberana Sans Light" w:hAnsi="Soberana Sans Light"/>
                        <w:sz w:val="18"/>
                        <w:szCs w:val="18"/>
                      </w:rPr>
                    </w:pPr>
                    <w:r w:rsidRPr="00733AF8">
                      <w:rPr>
                        <w:rFonts w:ascii="Soberana Sans Light" w:hAnsi="Soberana Sans Light" w:cs="Arial"/>
                        <w:sz w:val="18"/>
                        <w:szCs w:val="18"/>
                      </w:rPr>
                      <w:t>Instituto Tecnológico de Mexicali</w:t>
                    </w:r>
                  </w:p>
                </w:txbxContent>
              </v:textbox>
            </v:shape>
          </w:pict>
        </mc:Fallback>
      </mc:AlternateContent>
    </w:r>
  </w:p>
  <w:p w:rsidR="004B33DC" w:rsidRDefault="004B33D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7327D"/>
    <w:multiLevelType w:val="hybridMultilevel"/>
    <w:tmpl w:val="3D44AD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B1A09"/>
    <w:multiLevelType w:val="hybridMultilevel"/>
    <w:tmpl w:val="4A8AF6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F5B"/>
    <w:rsid w:val="000040A5"/>
    <w:rsid w:val="00007054"/>
    <w:rsid w:val="000135B3"/>
    <w:rsid w:val="0001369D"/>
    <w:rsid w:val="0002064B"/>
    <w:rsid w:val="00021EA9"/>
    <w:rsid w:val="00023459"/>
    <w:rsid w:val="00023FB4"/>
    <w:rsid w:val="00026418"/>
    <w:rsid w:val="00040E6C"/>
    <w:rsid w:val="000501B8"/>
    <w:rsid w:val="00065D1E"/>
    <w:rsid w:val="00083E85"/>
    <w:rsid w:val="0008538D"/>
    <w:rsid w:val="00086EFD"/>
    <w:rsid w:val="000A0FBE"/>
    <w:rsid w:val="000B20DC"/>
    <w:rsid w:val="000B2120"/>
    <w:rsid w:val="000B7E90"/>
    <w:rsid w:val="000C0104"/>
    <w:rsid w:val="000C3D19"/>
    <w:rsid w:val="000C58AE"/>
    <w:rsid w:val="000E3348"/>
    <w:rsid w:val="000F4BE5"/>
    <w:rsid w:val="001002B9"/>
    <w:rsid w:val="00105962"/>
    <w:rsid w:val="00105F3E"/>
    <w:rsid w:val="00107B8B"/>
    <w:rsid w:val="00113C08"/>
    <w:rsid w:val="001306B6"/>
    <w:rsid w:val="001403C1"/>
    <w:rsid w:val="001404C1"/>
    <w:rsid w:val="00142AFE"/>
    <w:rsid w:val="00147D7E"/>
    <w:rsid w:val="00155A39"/>
    <w:rsid w:val="0015712F"/>
    <w:rsid w:val="00161B3F"/>
    <w:rsid w:val="0016609C"/>
    <w:rsid w:val="00166674"/>
    <w:rsid w:val="00166AAF"/>
    <w:rsid w:val="00167CCB"/>
    <w:rsid w:val="0017498D"/>
    <w:rsid w:val="00180B14"/>
    <w:rsid w:val="0019278E"/>
    <w:rsid w:val="001A22F1"/>
    <w:rsid w:val="001B026C"/>
    <w:rsid w:val="001B0ECE"/>
    <w:rsid w:val="001B22FE"/>
    <w:rsid w:val="001B42F2"/>
    <w:rsid w:val="001B60B3"/>
    <w:rsid w:val="001C08A6"/>
    <w:rsid w:val="001C762E"/>
    <w:rsid w:val="001D3C35"/>
    <w:rsid w:val="001E6980"/>
    <w:rsid w:val="001E780B"/>
    <w:rsid w:val="002065B8"/>
    <w:rsid w:val="0022073A"/>
    <w:rsid w:val="00221969"/>
    <w:rsid w:val="0023139C"/>
    <w:rsid w:val="00242EBE"/>
    <w:rsid w:val="00246E7F"/>
    <w:rsid w:val="00262E31"/>
    <w:rsid w:val="00263D5B"/>
    <w:rsid w:val="002736EB"/>
    <w:rsid w:val="00273C30"/>
    <w:rsid w:val="00283B86"/>
    <w:rsid w:val="0029436F"/>
    <w:rsid w:val="00294A2E"/>
    <w:rsid w:val="00294F9B"/>
    <w:rsid w:val="00294FB0"/>
    <w:rsid w:val="00296215"/>
    <w:rsid w:val="002A215D"/>
    <w:rsid w:val="002A41A3"/>
    <w:rsid w:val="002B430E"/>
    <w:rsid w:val="002C3D27"/>
    <w:rsid w:val="002D2E98"/>
    <w:rsid w:val="002E255E"/>
    <w:rsid w:val="002E352A"/>
    <w:rsid w:val="002E580D"/>
    <w:rsid w:val="002E60DA"/>
    <w:rsid w:val="002E6A45"/>
    <w:rsid w:val="00302696"/>
    <w:rsid w:val="0031509F"/>
    <w:rsid w:val="00331338"/>
    <w:rsid w:val="00344F91"/>
    <w:rsid w:val="003469F6"/>
    <w:rsid w:val="00356EF8"/>
    <w:rsid w:val="003610A5"/>
    <w:rsid w:val="00397322"/>
    <w:rsid w:val="003A2351"/>
    <w:rsid w:val="003A4C4E"/>
    <w:rsid w:val="003B347A"/>
    <w:rsid w:val="003C5F76"/>
    <w:rsid w:val="003C7F5A"/>
    <w:rsid w:val="003D6CD4"/>
    <w:rsid w:val="003D71A8"/>
    <w:rsid w:val="003E3677"/>
    <w:rsid w:val="003F20E1"/>
    <w:rsid w:val="003F717F"/>
    <w:rsid w:val="00407CB7"/>
    <w:rsid w:val="00411769"/>
    <w:rsid w:val="004128A5"/>
    <w:rsid w:val="0041406E"/>
    <w:rsid w:val="004155D1"/>
    <w:rsid w:val="004203F8"/>
    <w:rsid w:val="0043015D"/>
    <w:rsid w:val="00436E86"/>
    <w:rsid w:val="00441E37"/>
    <w:rsid w:val="0044461E"/>
    <w:rsid w:val="004465D1"/>
    <w:rsid w:val="00457687"/>
    <w:rsid w:val="004611E9"/>
    <w:rsid w:val="00465B93"/>
    <w:rsid w:val="00466044"/>
    <w:rsid w:val="00466D32"/>
    <w:rsid w:val="00472B8B"/>
    <w:rsid w:val="004754B0"/>
    <w:rsid w:val="004852B4"/>
    <w:rsid w:val="00492C98"/>
    <w:rsid w:val="004A48F9"/>
    <w:rsid w:val="004B3255"/>
    <w:rsid w:val="004B33DC"/>
    <w:rsid w:val="004C0150"/>
    <w:rsid w:val="004D0D97"/>
    <w:rsid w:val="004D1AE9"/>
    <w:rsid w:val="004D34FA"/>
    <w:rsid w:val="004D711E"/>
    <w:rsid w:val="004D795A"/>
    <w:rsid w:val="004E6206"/>
    <w:rsid w:val="004F14D6"/>
    <w:rsid w:val="004F5C91"/>
    <w:rsid w:val="004F64E1"/>
    <w:rsid w:val="005265A2"/>
    <w:rsid w:val="00527AED"/>
    <w:rsid w:val="005408EE"/>
    <w:rsid w:val="005501E5"/>
    <w:rsid w:val="00556190"/>
    <w:rsid w:val="00560F2B"/>
    <w:rsid w:val="00562D99"/>
    <w:rsid w:val="005636B8"/>
    <w:rsid w:val="00564AA1"/>
    <w:rsid w:val="005727EC"/>
    <w:rsid w:val="00576550"/>
    <w:rsid w:val="005800FB"/>
    <w:rsid w:val="005A4DFF"/>
    <w:rsid w:val="005B2F11"/>
    <w:rsid w:val="005C1A68"/>
    <w:rsid w:val="005C6EE7"/>
    <w:rsid w:val="005C7C71"/>
    <w:rsid w:val="005E5149"/>
    <w:rsid w:val="005F4D0C"/>
    <w:rsid w:val="0060513A"/>
    <w:rsid w:val="006069B3"/>
    <w:rsid w:val="006143CD"/>
    <w:rsid w:val="00615FC1"/>
    <w:rsid w:val="006222CE"/>
    <w:rsid w:val="006224B8"/>
    <w:rsid w:val="00623F67"/>
    <w:rsid w:val="00625029"/>
    <w:rsid w:val="006302C8"/>
    <w:rsid w:val="00631503"/>
    <w:rsid w:val="006333C1"/>
    <w:rsid w:val="00640C0A"/>
    <w:rsid w:val="00645FB5"/>
    <w:rsid w:val="0065664C"/>
    <w:rsid w:val="00657BF2"/>
    <w:rsid w:val="006601EB"/>
    <w:rsid w:val="00671060"/>
    <w:rsid w:val="0068056B"/>
    <w:rsid w:val="00691115"/>
    <w:rsid w:val="006A1785"/>
    <w:rsid w:val="006A6CE7"/>
    <w:rsid w:val="006B47A8"/>
    <w:rsid w:val="006C110C"/>
    <w:rsid w:val="006C31E9"/>
    <w:rsid w:val="006E0958"/>
    <w:rsid w:val="006E30CA"/>
    <w:rsid w:val="006E6B5D"/>
    <w:rsid w:val="006E7049"/>
    <w:rsid w:val="006E7A6B"/>
    <w:rsid w:val="006F15B5"/>
    <w:rsid w:val="006F291A"/>
    <w:rsid w:val="00700FCD"/>
    <w:rsid w:val="00706140"/>
    <w:rsid w:val="007112F8"/>
    <w:rsid w:val="007121B1"/>
    <w:rsid w:val="00712FAC"/>
    <w:rsid w:val="00715BD9"/>
    <w:rsid w:val="00716154"/>
    <w:rsid w:val="007167C5"/>
    <w:rsid w:val="007232DA"/>
    <w:rsid w:val="00730E70"/>
    <w:rsid w:val="00732B06"/>
    <w:rsid w:val="00733AF8"/>
    <w:rsid w:val="00744917"/>
    <w:rsid w:val="0074541D"/>
    <w:rsid w:val="007521FF"/>
    <w:rsid w:val="00761415"/>
    <w:rsid w:val="00761D2A"/>
    <w:rsid w:val="00762139"/>
    <w:rsid w:val="0077070F"/>
    <w:rsid w:val="00773D7C"/>
    <w:rsid w:val="00776670"/>
    <w:rsid w:val="00777F6E"/>
    <w:rsid w:val="007911DE"/>
    <w:rsid w:val="00796669"/>
    <w:rsid w:val="007A031B"/>
    <w:rsid w:val="007A435A"/>
    <w:rsid w:val="007A6C30"/>
    <w:rsid w:val="007B1688"/>
    <w:rsid w:val="007B453E"/>
    <w:rsid w:val="007B60BE"/>
    <w:rsid w:val="007B77D9"/>
    <w:rsid w:val="007D2863"/>
    <w:rsid w:val="007D50B2"/>
    <w:rsid w:val="007D56D1"/>
    <w:rsid w:val="007F06BF"/>
    <w:rsid w:val="007F3F4B"/>
    <w:rsid w:val="007F6F2D"/>
    <w:rsid w:val="00807EEE"/>
    <w:rsid w:val="008118EB"/>
    <w:rsid w:val="00820E4B"/>
    <w:rsid w:val="00820EA8"/>
    <w:rsid w:val="0082209B"/>
    <w:rsid w:val="00832378"/>
    <w:rsid w:val="00832674"/>
    <w:rsid w:val="00834F5B"/>
    <w:rsid w:val="00841B6E"/>
    <w:rsid w:val="008423DB"/>
    <w:rsid w:val="0085034D"/>
    <w:rsid w:val="00857863"/>
    <w:rsid w:val="00881B3E"/>
    <w:rsid w:val="008A352D"/>
    <w:rsid w:val="008A4B98"/>
    <w:rsid w:val="008A7529"/>
    <w:rsid w:val="008B3C5C"/>
    <w:rsid w:val="008B5C6E"/>
    <w:rsid w:val="008C3922"/>
    <w:rsid w:val="008C65A9"/>
    <w:rsid w:val="008C6FC6"/>
    <w:rsid w:val="008D578D"/>
    <w:rsid w:val="008E51C5"/>
    <w:rsid w:val="008F5FCA"/>
    <w:rsid w:val="009149DF"/>
    <w:rsid w:val="00914DF9"/>
    <w:rsid w:val="00925C92"/>
    <w:rsid w:val="00940B8A"/>
    <w:rsid w:val="009413E4"/>
    <w:rsid w:val="00944884"/>
    <w:rsid w:val="00951543"/>
    <w:rsid w:val="00961F19"/>
    <w:rsid w:val="00965263"/>
    <w:rsid w:val="00974AE6"/>
    <w:rsid w:val="00975EEB"/>
    <w:rsid w:val="009767F0"/>
    <w:rsid w:val="00980BC2"/>
    <w:rsid w:val="009916C6"/>
    <w:rsid w:val="00991E5B"/>
    <w:rsid w:val="009923D4"/>
    <w:rsid w:val="009A2342"/>
    <w:rsid w:val="009A484D"/>
    <w:rsid w:val="009A6A2B"/>
    <w:rsid w:val="009B31FB"/>
    <w:rsid w:val="009B4C1D"/>
    <w:rsid w:val="009B5898"/>
    <w:rsid w:val="009C49AC"/>
    <w:rsid w:val="009C74A2"/>
    <w:rsid w:val="009E7509"/>
    <w:rsid w:val="009E7782"/>
    <w:rsid w:val="009F1057"/>
    <w:rsid w:val="009F6E6E"/>
    <w:rsid w:val="009F7C56"/>
    <w:rsid w:val="00A00EB4"/>
    <w:rsid w:val="00A04CD2"/>
    <w:rsid w:val="00A10307"/>
    <w:rsid w:val="00A11000"/>
    <w:rsid w:val="00A12914"/>
    <w:rsid w:val="00A135D8"/>
    <w:rsid w:val="00A13CFD"/>
    <w:rsid w:val="00A1754F"/>
    <w:rsid w:val="00A253F8"/>
    <w:rsid w:val="00A25D3F"/>
    <w:rsid w:val="00A310D2"/>
    <w:rsid w:val="00A312AC"/>
    <w:rsid w:val="00A343F6"/>
    <w:rsid w:val="00A41706"/>
    <w:rsid w:val="00A61881"/>
    <w:rsid w:val="00A70C40"/>
    <w:rsid w:val="00A751D2"/>
    <w:rsid w:val="00A754D5"/>
    <w:rsid w:val="00A75E62"/>
    <w:rsid w:val="00A77287"/>
    <w:rsid w:val="00A82D6F"/>
    <w:rsid w:val="00A84372"/>
    <w:rsid w:val="00A924C1"/>
    <w:rsid w:val="00A94730"/>
    <w:rsid w:val="00A97377"/>
    <w:rsid w:val="00AA5886"/>
    <w:rsid w:val="00AB48D0"/>
    <w:rsid w:val="00AC08D8"/>
    <w:rsid w:val="00AD0B1A"/>
    <w:rsid w:val="00AD0F06"/>
    <w:rsid w:val="00AE0A65"/>
    <w:rsid w:val="00AE35F5"/>
    <w:rsid w:val="00AE3E2D"/>
    <w:rsid w:val="00AF4B31"/>
    <w:rsid w:val="00AF5888"/>
    <w:rsid w:val="00B0198C"/>
    <w:rsid w:val="00B0677D"/>
    <w:rsid w:val="00B16289"/>
    <w:rsid w:val="00B21C66"/>
    <w:rsid w:val="00B23E8A"/>
    <w:rsid w:val="00B24996"/>
    <w:rsid w:val="00B2638D"/>
    <w:rsid w:val="00B35013"/>
    <w:rsid w:val="00B455FE"/>
    <w:rsid w:val="00B56B2B"/>
    <w:rsid w:val="00B657F5"/>
    <w:rsid w:val="00B75460"/>
    <w:rsid w:val="00B90026"/>
    <w:rsid w:val="00B94CBD"/>
    <w:rsid w:val="00B950E2"/>
    <w:rsid w:val="00B97AEB"/>
    <w:rsid w:val="00BA5177"/>
    <w:rsid w:val="00BA5E5C"/>
    <w:rsid w:val="00BB3A28"/>
    <w:rsid w:val="00BB56F0"/>
    <w:rsid w:val="00BC0BB1"/>
    <w:rsid w:val="00BC3377"/>
    <w:rsid w:val="00BC7213"/>
    <w:rsid w:val="00BE4F86"/>
    <w:rsid w:val="00BE6FA2"/>
    <w:rsid w:val="00BF017F"/>
    <w:rsid w:val="00BF6058"/>
    <w:rsid w:val="00BF6F5C"/>
    <w:rsid w:val="00C00380"/>
    <w:rsid w:val="00C05B18"/>
    <w:rsid w:val="00C07426"/>
    <w:rsid w:val="00C249D1"/>
    <w:rsid w:val="00C268BA"/>
    <w:rsid w:val="00C30202"/>
    <w:rsid w:val="00C33253"/>
    <w:rsid w:val="00C36D02"/>
    <w:rsid w:val="00C516FA"/>
    <w:rsid w:val="00C51AF9"/>
    <w:rsid w:val="00C53DAB"/>
    <w:rsid w:val="00C63AA4"/>
    <w:rsid w:val="00C652D7"/>
    <w:rsid w:val="00C6750B"/>
    <w:rsid w:val="00C738BA"/>
    <w:rsid w:val="00C815F0"/>
    <w:rsid w:val="00C8282F"/>
    <w:rsid w:val="00C86743"/>
    <w:rsid w:val="00C91AFA"/>
    <w:rsid w:val="00C9375C"/>
    <w:rsid w:val="00CA2B08"/>
    <w:rsid w:val="00CA6B63"/>
    <w:rsid w:val="00CB1B6B"/>
    <w:rsid w:val="00CB6E5C"/>
    <w:rsid w:val="00CB7E59"/>
    <w:rsid w:val="00CC549B"/>
    <w:rsid w:val="00CC6487"/>
    <w:rsid w:val="00CD6B3A"/>
    <w:rsid w:val="00CD6E7D"/>
    <w:rsid w:val="00CE1344"/>
    <w:rsid w:val="00CE2338"/>
    <w:rsid w:val="00CF6587"/>
    <w:rsid w:val="00D00465"/>
    <w:rsid w:val="00D127C8"/>
    <w:rsid w:val="00D13B73"/>
    <w:rsid w:val="00D13C0E"/>
    <w:rsid w:val="00D149FC"/>
    <w:rsid w:val="00D1520A"/>
    <w:rsid w:val="00D2042E"/>
    <w:rsid w:val="00D20E23"/>
    <w:rsid w:val="00D23D90"/>
    <w:rsid w:val="00D272F9"/>
    <w:rsid w:val="00D33E34"/>
    <w:rsid w:val="00D4100C"/>
    <w:rsid w:val="00D529DC"/>
    <w:rsid w:val="00D54F82"/>
    <w:rsid w:val="00D5662D"/>
    <w:rsid w:val="00D60440"/>
    <w:rsid w:val="00D71993"/>
    <w:rsid w:val="00D72A47"/>
    <w:rsid w:val="00D73642"/>
    <w:rsid w:val="00D8763D"/>
    <w:rsid w:val="00DA7C06"/>
    <w:rsid w:val="00DB00C7"/>
    <w:rsid w:val="00DB0416"/>
    <w:rsid w:val="00DB3BFA"/>
    <w:rsid w:val="00DB55F0"/>
    <w:rsid w:val="00DB6D73"/>
    <w:rsid w:val="00DC5341"/>
    <w:rsid w:val="00DC7459"/>
    <w:rsid w:val="00DD031E"/>
    <w:rsid w:val="00DD04EC"/>
    <w:rsid w:val="00DD2ADD"/>
    <w:rsid w:val="00DD4EBD"/>
    <w:rsid w:val="00DD7819"/>
    <w:rsid w:val="00DE217F"/>
    <w:rsid w:val="00DE6443"/>
    <w:rsid w:val="00DF00EA"/>
    <w:rsid w:val="00DF4FEA"/>
    <w:rsid w:val="00E10B21"/>
    <w:rsid w:val="00E2752C"/>
    <w:rsid w:val="00E355CD"/>
    <w:rsid w:val="00E402D9"/>
    <w:rsid w:val="00E42BC3"/>
    <w:rsid w:val="00E451E2"/>
    <w:rsid w:val="00E63D56"/>
    <w:rsid w:val="00E86E3E"/>
    <w:rsid w:val="00E90282"/>
    <w:rsid w:val="00E90935"/>
    <w:rsid w:val="00E91603"/>
    <w:rsid w:val="00EA4317"/>
    <w:rsid w:val="00EA7100"/>
    <w:rsid w:val="00EB07D0"/>
    <w:rsid w:val="00EC0C83"/>
    <w:rsid w:val="00EC59A8"/>
    <w:rsid w:val="00EC799F"/>
    <w:rsid w:val="00ED08D7"/>
    <w:rsid w:val="00ED1097"/>
    <w:rsid w:val="00ED43EB"/>
    <w:rsid w:val="00EE2130"/>
    <w:rsid w:val="00EE72DB"/>
    <w:rsid w:val="00EF1C26"/>
    <w:rsid w:val="00EF3365"/>
    <w:rsid w:val="00EF6EAC"/>
    <w:rsid w:val="00EF7A5D"/>
    <w:rsid w:val="00F02761"/>
    <w:rsid w:val="00F03024"/>
    <w:rsid w:val="00F05DBB"/>
    <w:rsid w:val="00F071DF"/>
    <w:rsid w:val="00F14736"/>
    <w:rsid w:val="00F14A82"/>
    <w:rsid w:val="00F164D4"/>
    <w:rsid w:val="00F35919"/>
    <w:rsid w:val="00F3644A"/>
    <w:rsid w:val="00F51BF1"/>
    <w:rsid w:val="00F53BBC"/>
    <w:rsid w:val="00F5673B"/>
    <w:rsid w:val="00F6325F"/>
    <w:rsid w:val="00F66840"/>
    <w:rsid w:val="00F72470"/>
    <w:rsid w:val="00F7390B"/>
    <w:rsid w:val="00F75C01"/>
    <w:rsid w:val="00F81505"/>
    <w:rsid w:val="00F85BE0"/>
    <w:rsid w:val="00F8711F"/>
    <w:rsid w:val="00F93141"/>
    <w:rsid w:val="00FA403F"/>
    <w:rsid w:val="00FA4A87"/>
    <w:rsid w:val="00FA7C42"/>
    <w:rsid w:val="00FB5C72"/>
    <w:rsid w:val="00FD1DD8"/>
    <w:rsid w:val="00FD4849"/>
    <w:rsid w:val="00FD6C2F"/>
    <w:rsid w:val="00FE239F"/>
    <w:rsid w:val="00FF4497"/>
    <w:rsid w:val="00FF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BED855A-8588-422F-B983-94FF0F6C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rsid w:val="00BC3377"/>
    <w:rPr>
      <w:color w:val="0000FF"/>
      <w:u w:val="single"/>
    </w:rPr>
  </w:style>
  <w:style w:type="paragraph" w:styleId="Encabezado">
    <w:name w:val="header"/>
    <w:basedOn w:val="Normal"/>
    <w:link w:val="EncabezadoCar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423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padeldocumento">
    <w:name w:val="Document Map"/>
    <w:basedOn w:val="Normal"/>
    <w:link w:val="MapadeldocumentoCar"/>
    <w:rsid w:val="00AB48D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rsid w:val="00AB48D0"/>
    <w:rPr>
      <w:rFonts w:ascii="Tahoma" w:hAnsi="Tahoma" w:cs="Tahoma"/>
      <w:sz w:val="16"/>
      <w:szCs w:val="16"/>
      <w:lang w:val="es-MX"/>
    </w:rPr>
  </w:style>
  <w:style w:type="character" w:styleId="nfasis">
    <w:name w:val="Emphasis"/>
    <w:uiPriority w:val="20"/>
    <w:qFormat/>
    <w:rsid w:val="00556190"/>
    <w:rPr>
      <w:i/>
      <w:iCs/>
    </w:rPr>
  </w:style>
  <w:style w:type="character" w:customStyle="1" w:styleId="EncabezadoCar">
    <w:name w:val="Encabezado Car"/>
    <w:link w:val="Encabezado"/>
    <w:rsid w:val="006F15B5"/>
    <w:rPr>
      <w:sz w:val="24"/>
      <w:szCs w:val="24"/>
      <w:lang w:eastAsia="es-ES"/>
    </w:rPr>
  </w:style>
  <w:style w:type="character" w:styleId="Textoennegrita">
    <w:name w:val="Strong"/>
    <w:uiPriority w:val="22"/>
    <w:qFormat/>
    <w:rsid w:val="00761415"/>
    <w:rPr>
      <w:b/>
      <w:bCs/>
    </w:rPr>
  </w:style>
  <w:style w:type="paragraph" w:styleId="Prrafodelista">
    <w:name w:val="List Paragraph"/>
    <w:basedOn w:val="Normal"/>
    <w:uiPriority w:val="34"/>
    <w:qFormat/>
    <w:rsid w:val="00834F5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direccion@itmexicali.edu.mx" TargetMode="External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ss\Documents\Plantillas%20personalizadas%20de%20Office\Oficio%20201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3D1E0-8319-4433-9BAB-7DB818C67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Oficio 2018.dotx</Template>
  <TotalTime>0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Links>
    <vt:vector size="6" baseType="variant">
      <vt:variant>
        <vt:i4>8323079</vt:i4>
      </vt:variant>
      <vt:variant>
        <vt:i4>0</vt:i4>
      </vt:variant>
      <vt:variant>
        <vt:i4>0</vt:i4>
      </vt:variant>
      <vt:variant>
        <vt:i4>5</vt:i4>
      </vt:variant>
      <vt:variant>
        <vt:lpwstr>mailto:direccion@itmexicali.edu.mx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cp:lastModifiedBy>Boss</cp:lastModifiedBy>
  <cp:revision>2</cp:revision>
  <cp:lastPrinted>2018-10-25T18:43:00Z</cp:lastPrinted>
  <dcterms:created xsi:type="dcterms:W3CDTF">2019-11-01T17:56:00Z</dcterms:created>
  <dcterms:modified xsi:type="dcterms:W3CDTF">2019-11-01T17:56:00Z</dcterms:modified>
</cp:coreProperties>
</file>