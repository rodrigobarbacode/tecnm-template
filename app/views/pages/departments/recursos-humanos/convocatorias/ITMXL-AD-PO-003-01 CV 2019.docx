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98A63" w14:textId="77777777" w:rsidR="00ED43EB" w:rsidRPr="00205CD3" w:rsidRDefault="00ED43EB" w:rsidP="00B97AEB">
      <w:pPr>
        <w:ind w:right="94"/>
        <w:jc w:val="right"/>
        <w:rPr>
          <w:rFonts w:ascii="Soberana Sans" w:hAnsi="Soberana Sans" w:cs="EurekaSans-Light"/>
          <w:sz w:val="18"/>
          <w:szCs w:val="18"/>
        </w:rPr>
      </w:pPr>
    </w:p>
    <w:p w14:paraId="3449442E" w14:textId="77777777" w:rsidR="006A0F73" w:rsidRPr="00205CD3" w:rsidRDefault="006A0F73" w:rsidP="00EF0184">
      <w:pPr>
        <w:ind w:right="94"/>
        <w:rPr>
          <w:rFonts w:ascii="Soberana Sans" w:hAnsi="Soberana Sans" w:cs="EurekaSans-Light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833"/>
        <w:gridCol w:w="2833"/>
        <w:gridCol w:w="2834"/>
      </w:tblGrid>
      <w:tr w:rsidR="00D84CE6" w:rsidRPr="00205CD3" w14:paraId="043B0406" w14:textId="4117E32F" w:rsidTr="008B6F0C">
        <w:trPr>
          <w:trHeight w:val="322"/>
        </w:trPr>
        <w:tc>
          <w:tcPr>
            <w:tcW w:w="1696" w:type="dxa"/>
            <w:vMerge w:val="restart"/>
            <w:vAlign w:val="center"/>
          </w:tcPr>
          <w:p w14:paraId="5FCD6C09" w14:textId="735CCA00" w:rsidR="00D84CE6" w:rsidRPr="00205CD3" w:rsidRDefault="008B6F0C" w:rsidP="008B6F0C">
            <w:pPr>
              <w:ind w:right="94"/>
              <w:jc w:val="center"/>
              <w:rPr>
                <w:rFonts w:ascii="Soberana Sans" w:hAnsi="Soberana Sans" w:cs="EurekaSans-Light"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sz w:val="18"/>
                <w:szCs w:val="18"/>
              </w:rPr>
              <w:t>foto</w:t>
            </w:r>
          </w:p>
        </w:tc>
        <w:tc>
          <w:tcPr>
            <w:tcW w:w="2833" w:type="dxa"/>
            <w:tcBorders>
              <w:right w:val="single" w:sz="4" w:space="0" w:color="auto"/>
            </w:tcBorders>
          </w:tcPr>
          <w:p w14:paraId="66B68C8E" w14:textId="051A60D4" w:rsidR="00D84CE6" w:rsidRPr="00205CD3" w:rsidRDefault="00D84CE6" w:rsidP="00EF0184">
            <w:pPr>
              <w:ind w:right="94"/>
              <w:rPr>
                <w:rFonts w:ascii="Soberana Sans" w:hAnsi="Soberana Sans" w:cs="EurekaSans-Light"/>
                <w:sz w:val="22"/>
                <w:szCs w:val="18"/>
              </w:rPr>
            </w:pP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14:paraId="5377862E" w14:textId="77777777" w:rsidR="00D84CE6" w:rsidRPr="00205CD3" w:rsidRDefault="00D84CE6" w:rsidP="006A0F73">
            <w:pPr>
              <w:ind w:right="94"/>
              <w:rPr>
                <w:rFonts w:ascii="Soberana Sans" w:hAnsi="Soberana Sans" w:cs="EurekaSans-Light"/>
                <w:sz w:val="22"/>
                <w:szCs w:val="18"/>
              </w:rPr>
            </w:pP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4C734D3A" w14:textId="77777777" w:rsidR="00D84CE6" w:rsidRPr="00205CD3" w:rsidRDefault="00D84CE6" w:rsidP="006A0F73">
            <w:pPr>
              <w:ind w:right="94"/>
              <w:rPr>
                <w:rFonts w:ascii="Soberana Sans" w:hAnsi="Soberana Sans" w:cs="EurekaSans-Light"/>
                <w:sz w:val="22"/>
                <w:szCs w:val="18"/>
              </w:rPr>
            </w:pPr>
          </w:p>
        </w:tc>
      </w:tr>
      <w:tr w:rsidR="00D84CE6" w:rsidRPr="00205CD3" w14:paraId="2063E893" w14:textId="1FEE58A5" w:rsidTr="008B6F0C">
        <w:trPr>
          <w:trHeight w:val="322"/>
        </w:trPr>
        <w:tc>
          <w:tcPr>
            <w:tcW w:w="1696" w:type="dxa"/>
            <w:vMerge/>
          </w:tcPr>
          <w:p w14:paraId="671604E3" w14:textId="7E668B06" w:rsidR="00D84CE6" w:rsidRPr="00205CD3" w:rsidRDefault="00D84CE6" w:rsidP="00EF0184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2833" w:type="dxa"/>
            <w:tcBorders>
              <w:right w:val="single" w:sz="4" w:space="0" w:color="auto"/>
            </w:tcBorders>
          </w:tcPr>
          <w:p w14:paraId="52C666D5" w14:textId="2F8A035E" w:rsidR="00D84CE6" w:rsidRPr="00205CD3" w:rsidRDefault="00854841" w:rsidP="006A0F73">
            <w:pPr>
              <w:ind w:right="94"/>
              <w:jc w:val="center"/>
              <w:rPr>
                <w:rFonts w:ascii="Soberana Sans" w:hAnsi="Soberana Sans" w:cs="EurekaSans-Light"/>
                <w:sz w:val="14"/>
                <w:szCs w:val="18"/>
              </w:rPr>
            </w:pPr>
            <w:r w:rsidRPr="00205CD3">
              <w:rPr>
                <w:rFonts w:ascii="Soberana Sans" w:hAnsi="Soberana Sans" w:cs="EurekaSans-Light"/>
                <w:sz w:val="14"/>
                <w:szCs w:val="18"/>
              </w:rPr>
              <w:t>Apellido Paterno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14:paraId="290627C6" w14:textId="5549E2E8" w:rsidR="00D84CE6" w:rsidRPr="00205CD3" w:rsidRDefault="00D84CE6" w:rsidP="00854841">
            <w:pPr>
              <w:ind w:right="94"/>
              <w:jc w:val="center"/>
              <w:rPr>
                <w:rFonts w:ascii="Soberana Sans" w:hAnsi="Soberana Sans" w:cs="EurekaSans-Light"/>
                <w:sz w:val="14"/>
                <w:szCs w:val="18"/>
              </w:rPr>
            </w:pPr>
            <w:r w:rsidRPr="00205CD3">
              <w:rPr>
                <w:rFonts w:ascii="Soberana Sans" w:hAnsi="Soberana Sans" w:cs="EurekaSans-Light"/>
                <w:sz w:val="14"/>
                <w:szCs w:val="18"/>
              </w:rPr>
              <w:t xml:space="preserve">Apellido </w:t>
            </w:r>
            <w:r w:rsidR="00854841">
              <w:rPr>
                <w:rFonts w:ascii="Soberana Sans" w:hAnsi="Soberana Sans" w:cs="EurekaSans-Light"/>
                <w:sz w:val="14"/>
                <w:szCs w:val="18"/>
              </w:rPr>
              <w:t>Materno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15CB7681" w14:textId="12AFD45C" w:rsidR="00D84CE6" w:rsidRPr="00205CD3" w:rsidRDefault="00D84CE6" w:rsidP="006A0F73">
            <w:pPr>
              <w:ind w:right="94"/>
              <w:jc w:val="center"/>
              <w:rPr>
                <w:rFonts w:ascii="Soberana Sans" w:hAnsi="Soberana Sans" w:cs="EurekaSans-Light"/>
                <w:sz w:val="14"/>
                <w:szCs w:val="18"/>
              </w:rPr>
            </w:pPr>
            <w:r w:rsidRPr="00205CD3">
              <w:rPr>
                <w:rFonts w:ascii="Soberana Sans" w:hAnsi="Soberana Sans" w:cs="EurekaSans-Light"/>
                <w:sz w:val="14"/>
                <w:szCs w:val="18"/>
              </w:rPr>
              <w:t>Nombre(s)</w:t>
            </w:r>
          </w:p>
        </w:tc>
      </w:tr>
      <w:tr w:rsidR="00D84CE6" w:rsidRPr="00205CD3" w14:paraId="5841657B" w14:textId="7DF103BA" w:rsidTr="008B6F0C">
        <w:trPr>
          <w:trHeight w:val="322"/>
        </w:trPr>
        <w:tc>
          <w:tcPr>
            <w:tcW w:w="1696" w:type="dxa"/>
            <w:vMerge/>
          </w:tcPr>
          <w:p w14:paraId="33DE1829" w14:textId="77777777" w:rsidR="00D84CE6" w:rsidRPr="00205CD3" w:rsidRDefault="00D84CE6" w:rsidP="00EF0184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2833" w:type="dxa"/>
            <w:tcBorders>
              <w:right w:val="single" w:sz="4" w:space="0" w:color="auto"/>
            </w:tcBorders>
          </w:tcPr>
          <w:p w14:paraId="6A519EAE" w14:textId="77777777" w:rsidR="00D84CE6" w:rsidRPr="00205CD3" w:rsidRDefault="00D84CE6" w:rsidP="00EF0184">
            <w:pPr>
              <w:ind w:right="94"/>
              <w:rPr>
                <w:rFonts w:ascii="Soberana Sans" w:hAnsi="Soberana Sans" w:cs="EurekaSans-Light"/>
                <w:sz w:val="22"/>
                <w:szCs w:val="18"/>
              </w:rPr>
            </w:pP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14:paraId="72E28F0A" w14:textId="77777777" w:rsidR="00D84CE6" w:rsidRPr="00205CD3" w:rsidRDefault="00D84CE6" w:rsidP="00EF0184">
            <w:pPr>
              <w:ind w:right="94"/>
              <w:rPr>
                <w:rFonts w:ascii="Soberana Sans" w:hAnsi="Soberana Sans" w:cs="EurekaSans-Light"/>
                <w:sz w:val="22"/>
                <w:szCs w:val="18"/>
              </w:rPr>
            </w:pP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222902EA" w14:textId="77777777" w:rsidR="00D84CE6" w:rsidRPr="00205CD3" w:rsidRDefault="00D84CE6" w:rsidP="00EF0184">
            <w:pPr>
              <w:ind w:right="94"/>
              <w:rPr>
                <w:rFonts w:ascii="Soberana Sans" w:hAnsi="Soberana Sans" w:cs="EurekaSans-Light"/>
                <w:sz w:val="22"/>
                <w:szCs w:val="18"/>
              </w:rPr>
            </w:pPr>
          </w:p>
        </w:tc>
      </w:tr>
      <w:tr w:rsidR="00D84CE6" w:rsidRPr="00205CD3" w14:paraId="536214BC" w14:textId="6A6D0085" w:rsidTr="008B6F0C">
        <w:trPr>
          <w:trHeight w:val="322"/>
        </w:trPr>
        <w:tc>
          <w:tcPr>
            <w:tcW w:w="1696" w:type="dxa"/>
            <w:vMerge/>
          </w:tcPr>
          <w:p w14:paraId="5FDF0B94" w14:textId="77777777" w:rsidR="00D84CE6" w:rsidRPr="00205CD3" w:rsidRDefault="00D84CE6" w:rsidP="00EF0184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2833" w:type="dxa"/>
            <w:tcBorders>
              <w:right w:val="single" w:sz="4" w:space="0" w:color="auto"/>
            </w:tcBorders>
          </w:tcPr>
          <w:p w14:paraId="0ACC1C30" w14:textId="7E728491" w:rsidR="00D84CE6" w:rsidRPr="00205CD3" w:rsidRDefault="00D84CE6" w:rsidP="006A0F73">
            <w:pPr>
              <w:ind w:right="94"/>
              <w:jc w:val="center"/>
              <w:rPr>
                <w:rFonts w:ascii="Soberana Sans" w:hAnsi="Soberana Sans" w:cs="EurekaSans-Light"/>
                <w:sz w:val="14"/>
                <w:szCs w:val="18"/>
              </w:rPr>
            </w:pPr>
            <w:r w:rsidRPr="00205CD3">
              <w:rPr>
                <w:rFonts w:ascii="Soberana Sans" w:hAnsi="Soberana Sans" w:cs="EurekaSans-Light"/>
                <w:sz w:val="14"/>
                <w:szCs w:val="18"/>
              </w:rPr>
              <w:t>CURP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14:paraId="41A177FB" w14:textId="0A54A2E5" w:rsidR="00D84CE6" w:rsidRPr="00205CD3" w:rsidRDefault="00D84CE6" w:rsidP="006A0F73">
            <w:pPr>
              <w:ind w:right="94"/>
              <w:jc w:val="center"/>
              <w:rPr>
                <w:rFonts w:ascii="Soberana Sans" w:hAnsi="Soberana Sans" w:cs="EurekaSans-Light"/>
                <w:sz w:val="14"/>
                <w:szCs w:val="18"/>
              </w:rPr>
            </w:pPr>
            <w:r w:rsidRPr="00205CD3">
              <w:rPr>
                <w:rFonts w:ascii="Soberana Sans" w:hAnsi="Soberana Sans" w:cs="EurekaSans-Light"/>
                <w:sz w:val="14"/>
                <w:szCs w:val="18"/>
              </w:rPr>
              <w:t>RFC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72B9DD95" w14:textId="6BF9D42D" w:rsidR="00D84CE6" w:rsidRPr="00205CD3" w:rsidRDefault="00D84CE6" w:rsidP="006A0F73">
            <w:pPr>
              <w:ind w:right="94"/>
              <w:jc w:val="center"/>
              <w:rPr>
                <w:rFonts w:ascii="Soberana Sans" w:hAnsi="Soberana Sans" w:cs="EurekaSans-Light"/>
                <w:sz w:val="14"/>
                <w:szCs w:val="18"/>
              </w:rPr>
            </w:pPr>
            <w:r w:rsidRPr="00205CD3">
              <w:rPr>
                <w:rFonts w:ascii="Soberana Sans" w:hAnsi="Soberana Sans" w:cs="EurekaSans-Light"/>
                <w:sz w:val="14"/>
                <w:szCs w:val="18"/>
              </w:rPr>
              <w:t>ESTADO CIVIL</w:t>
            </w:r>
          </w:p>
        </w:tc>
      </w:tr>
      <w:tr w:rsidR="00D84CE6" w:rsidRPr="00205CD3" w14:paraId="25605A83" w14:textId="17C66148" w:rsidTr="008B6F0C">
        <w:trPr>
          <w:trHeight w:val="322"/>
        </w:trPr>
        <w:tc>
          <w:tcPr>
            <w:tcW w:w="1696" w:type="dxa"/>
            <w:vMerge/>
          </w:tcPr>
          <w:p w14:paraId="74C24C15" w14:textId="77777777" w:rsidR="00D84CE6" w:rsidRPr="00205CD3" w:rsidRDefault="00D84CE6" w:rsidP="00EF0184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2833" w:type="dxa"/>
            <w:tcBorders>
              <w:right w:val="single" w:sz="4" w:space="0" w:color="auto"/>
            </w:tcBorders>
          </w:tcPr>
          <w:p w14:paraId="5CEDAF06" w14:textId="77777777" w:rsidR="00D84CE6" w:rsidRPr="00205CD3" w:rsidRDefault="00D84CE6" w:rsidP="00EF0184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14:paraId="69E1F122" w14:textId="77777777" w:rsidR="00D84CE6" w:rsidRPr="00205CD3" w:rsidRDefault="00D84CE6" w:rsidP="00EF0184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308EC054" w14:textId="77777777" w:rsidR="00D84CE6" w:rsidRPr="00205CD3" w:rsidRDefault="00D84CE6" w:rsidP="00EF0184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8B6F0C" w:rsidRPr="00205CD3" w14:paraId="44D9170D" w14:textId="0B4EDBA3" w:rsidTr="008B6F0C">
        <w:trPr>
          <w:trHeight w:val="322"/>
        </w:trPr>
        <w:tc>
          <w:tcPr>
            <w:tcW w:w="1696" w:type="dxa"/>
            <w:vMerge/>
          </w:tcPr>
          <w:p w14:paraId="7C7D2B8D" w14:textId="77777777" w:rsidR="008B6F0C" w:rsidRPr="00205CD3" w:rsidRDefault="008B6F0C" w:rsidP="00EF0184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2833" w:type="dxa"/>
            <w:tcBorders>
              <w:right w:val="single" w:sz="4" w:space="0" w:color="auto"/>
            </w:tcBorders>
          </w:tcPr>
          <w:p w14:paraId="68FCC9DD" w14:textId="0DE02B04" w:rsidR="008B6F0C" w:rsidRPr="00205CD3" w:rsidRDefault="008B6F0C" w:rsidP="00D84CE6">
            <w:pPr>
              <w:ind w:right="94"/>
              <w:jc w:val="center"/>
              <w:rPr>
                <w:rFonts w:ascii="Soberana Sans" w:hAnsi="Soberana Sans" w:cs="EurekaSans-Light"/>
                <w:sz w:val="14"/>
                <w:szCs w:val="18"/>
              </w:rPr>
            </w:pPr>
            <w:r w:rsidRPr="00205CD3">
              <w:rPr>
                <w:rFonts w:ascii="Soberana Sans" w:hAnsi="Soberana Sans" w:cs="EurekaSans-Light"/>
                <w:sz w:val="14"/>
                <w:szCs w:val="18"/>
              </w:rPr>
              <w:t>NACIONALIDAD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14:paraId="02D3F62B" w14:textId="004AA8C8" w:rsidR="008B6F0C" w:rsidRPr="00205CD3" w:rsidRDefault="008B6F0C" w:rsidP="00D84CE6">
            <w:pPr>
              <w:ind w:right="94"/>
              <w:jc w:val="center"/>
              <w:rPr>
                <w:rFonts w:ascii="Soberana Sans" w:hAnsi="Soberana Sans" w:cs="EurekaSans-Light"/>
                <w:sz w:val="14"/>
                <w:szCs w:val="18"/>
              </w:rPr>
            </w:pPr>
            <w:r w:rsidRPr="00205CD3">
              <w:rPr>
                <w:rFonts w:ascii="Soberana Sans" w:hAnsi="Soberana Sans" w:cs="EurekaSans-Light"/>
                <w:sz w:val="14"/>
                <w:szCs w:val="18"/>
              </w:rPr>
              <w:t>CARTILLA MILITAR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6B4CA7E5" w14:textId="4B39A4B2" w:rsidR="008B6F0C" w:rsidRPr="00205CD3" w:rsidRDefault="008B6F0C" w:rsidP="00D84CE6">
            <w:pPr>
              <w:ind w:right="94"/>
              <w:jc w:val="center"/>
              <w:rPr>
                <w:rFonts w:ascii="Soberana Sans" w:hAnsi="Soberana Sans" w:cs="EurekaSans-Light"/>
                <w:sz w:val="14"/>
                <w:szCs w:val="18"/>
              </w:rPr>
            </w:pPr>
            <w:r w:rsidRPr="00205CD3">
              <w:rPr>
                <w:rFonts w:ascii="Soberana Sans" w:hAnsi="Soberana Sans" w:cs="EurekaSans-Light"/>
                <w:sz w:val="14"/>
                <w:szCs w:val="18"/>
              </w:rPr>
              <w:t>TOTAL DE HIJOS</w:t>
            </w:r>
          </w:p>
        </w:tc>
      </w:tr>
    </w:tbl>
    <w:p w14:paraId="36204B19" w14:textId="77777777" w:rsidR="006A0F73" w:rsidRPr="00205CD3" w:rsidRDefault="006A0F73" w:rsidP="00EF0184">
      <w:pPr>
        <w:ind w:right="94"/>
        <w:rPr>
          <w:rFonts w:ascii="Soberana Sans" w:hAnsi="Soberana Sans" w:cs="EurekaSans-Light"/>
          <w:sz w:val="18"/>
          <w:szCs w:val="18"/>
        </w:rPr>
      </w:pPr>
    </w:p>
    <w:p w14:paraId="0BEF1D3A" w14:textId="77777777" w:rsidR="00D84CE6" w:rsidRPr="00205CD3" w:rsidRDefault="00D84CE6" w:rsidP="00EF0184">
      <w:pPr>
        <w:ind w:right="94"/>
        <w:rPr>
          <w:rFonts w:ascii="Soberana Sans" w:hAnsi="Soberana Sans" w:cs="EurekaSans-Light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851"/>
        <w:gridCol w:w="992"/>
        <w:gridCol w:w="2835"/>
        <w:gridCol w:w="2126"/>
        <w:gridCol w:w="1129"/>
      </w:tblGrid>
      <w:tr w:rsidR="00D84CE6" w:rsidRPr="00205CD3" w14:paraId="52CBA73B" w14:textId="77777777" w:rsidTr="002F57B2">
        <w:tc>
          <w:tcPr>
            <w:tcW w:w="10196" w:type="dxa"/>
            <w:gridSpan w:val="6"/>
          </w:tcPr>
          <w:p w14:paraId="614297EF" w14:textId="0DD90BAB" w:rsidR="00D84CE6" w:rsidRPr="00205CD3" w:rsidRDefault="00D84CE6" w:rsidP="00302974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Domicilio</w:t>
            </w:r>
          </w:p>
        </w:tc>
      </w:tr>
      <w:tr w:rsidR="00D84CE6" w:rsidRPr="00205CD3" w14:paraId="697D69C3" w14:textId="77777777" w:rsidTr="00D84CE6">
        <w:tc>
          <w:tcPr>
            <w:tcW w:w="2263" w:type="dxa"/>
          </w:tcPr>
          <w:p w14:paraId="69DB627D" w14:textId="77777777" w:rsidR="00D84CE6" w:rsidRPr="00205CD3" w:rsidRDefault="00D84CE6" w:rsidP="00302974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851" w:type="dxa"/>
          </w:tcPr>
          <w:p w14:paraId="205E505F" w14:textId="77777777" w:rsidR="00D84CE6" w:rsidRPr="00205CD3" w:rsidRDefault="00D84CE6" w:rsidP="00302974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992" w:type="dxa"/>
          </w:tcPr>
          <w:p w14:paraId="5D3E02C2" w14:textId="77777777" w:rsidR="00D84CE6" w:rsidRPr="00205CD3" w:rsidRDefault="00D84CE6" w:rsidP="00302974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2835" w:type="dxa"/>
          </w:tcPr>
          <w:p w14:paraId="2EFCB9CC" w14:textId="77777777" w:rsidR="00D84CE6" w:rsidRPr="00205CD3" w:rsidRDefault="00D84CE6" w:rsidP="00302974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2126" w:type="dxa"/>
          </w:tcPr>
          <w:p w14:paraId="3070A179" w14:textId="77777777" w:rsidR="00D84CE6" w:rsidRPr="00205CD3" w:rsidRDefault="00D84CE6" w:rsidP="00302974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1129" w:type="dxa"/>
          </w:tcPr>
          <w:p w14:paraId="5D5037E6" w14:textId="77777777" w:rsidR="00D84CE6" w:rsidRPr="00205CD3" w:rsidRDefault="00D84CE6" w:rsidP="00302974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</w:tr>
      <w:tr w:rsidR="00D84CE6" w:rsidRPr="00205CD3" w14:paraId="16ACC8A4" w14:textId="77777777" w:rsidTr="00D84CE6">
        <w:tc>
          <w:tcPr>
            <w:tcW w:w="2263" w:type="dxa"/>
          </w:tcPr>
          <w:p w14:paraId="0B4F5DAC" w14:textId="77777777" w:rsidR="00D84CE6" w:rsidRPr="00205CD3" w:rsidRDefault="00D84CE6" w:rsidP="00D84CE6">
            <w:pPr>
              <w:ind w:right="94"/>
              <w:jc w:val="center"/>
              <w:rPr>
                <w:rFonts w:ascii="Soberana Sans" w:hAnsi="Soberana Sans" w:cs="EurekaSans-Light"/>
                <w:sz w:val="14"/>
                <w:szCs w:val="18"/>
              </w:rPr>
            </w:pPr>
            <w:r w:rsidRPr="00205CD3">
              <w:rPr>
                <w:rFonts w:ascii="Soberana Sans" w:hAnsi="Soberana Sans" w:cs="EurekaSans-Light"/>
                <w:sz w:val="14"/>
                <w:szCs w:val="18"/>
              </w:rPr>
              <w:t>calle</w:t>
            </w:r>
          </w:p>
        </w:tc>
        <w:tc>
          <w:tcPr>
            <w:tcW w:w="851" w:type="dxa"/>
          </w:tcPr>
          <w:p w14:paraId="7EC93E50" w14:textId="77777777" w:rsidR="00D84CE6" w:rsidRPr="00205CD3" w:rsidRDefault="00D84CE6" w:rsidP="00D84CE6">
            <w:pPr>
              <w:ind w:right="94"/>
              <w:jc w:val="center"/>
              <w:rPr>
                <w:rFonts w:ascii="Soberana Sans" w:hAnsi="Soberana Sans" w:cs="EurekaSans-Light"/>
                <w:sz w:val="14"/>
                <w:szCs w:val="18"/>
              </w:rPr>
            </w:pPr>
            <w:r w:rsidRPr="00205CD3">
              <w:rPr>
                <w:rFonts w:ascii="Soberana Sans" w:hAnsi="Soberana Sans" w:cs="EurekaSans-Light"/>
                <w:sz w:val="14"/>
                <w:szCs w:val="18"/>
              </w:rPr>
              <w:t>número exterior</w:t>
            </w:r>
          </w:p>
        </w:tc>
        <w:tc>
          <w:tcPr>
            <w:tcW w:w="992" w:type="dxa"/>
          </w:tcPr>
          <w:p w14:paraId="09687110" w14:textId="77777777" w:rsidR="00D84CE6" w:rsidRPr="00205CD3" w:rsidRDefault="00D84CE6" w:rsidP="00D84CE6">
            <w:pPr>
              <w:ind w:right="94"/>
              <w:jc w:val="center"/>
              <w:rPr>
                <w:rFonts w:ascii="Soberana Sans" w:hAnsi="Soberana Sans" w:cs="EurekaSans-Light"/>
                <w:sz w:val="14"/>
                <w:szCs w:val="18"/>
              </w:rPr>
            </w:pPr>
            <w:r w:rsidRPr="00205CD3">
              <w:rPr>
                <w:rFonts w:ascii="Soberana Sans" w:hAnsi="Soberana Sans" w:cs="EurekaSans-Light"/>
                <w:sz w:val="14"/>
                <w:szCs w:val="18"/>
              </w:rPr>
              <w:t xml:space="preserve"> número interior</w:t>
            </w:r>
          </w:p>
        </w:tc>
        <w:tc>
          <w:tcPr>
            <w:tcW w:w="2835" w:type="dxa"/>
          </w:tcPr>
          <w:p w14:paraId="06C618CE" w14:textId="77777777" w:rsidR="00D84CE6" w:rsidRPr="00205CD3" w:rsidRDefault="00D84CE6" w:rsidP="00D84CE6">
            <w:pPr>
              <w:ind w:right="94"/>
              <w:jc w:val="center"/>
              <w:rPr>
                <w:rFonts w:ascii="Soberana Sans" w:hAnsi="Soberana Sans" w:cs="EurekaSans-Light"/>
                <w:sz w:val="14"/>
                <w:szCs w:val="18"/>
              </w:rPr>
            </w:pPr>
            <w:r w:rsidRPr="00205CD3">
              <w:rPr>
                <w:rFonts w:ascii="Soberana Sans" w:hAnsi="Soberana Sans" w:cs="EurekaSans-Light"/>
                <w:sz w:val="14"/>
                <w:szCs w:val="18"/>
              </w:rPr>
              <w:t>colonia</w:t>
            </w:r>
          </w:p>
        </w:tc>
        <w:tc>
          <w:tcPr>
            <w:tcW w:w="2126" w:type="dxa"/>
          </w:tcPr>
          <w:p w14:paraId="78B24DD5" w14:textId="38050552" w:rsidR="00D84CE6" w:rsidRPr="00205CD3" w:rsidRDefault="00D84CE6" w:rsidP="00D84CE6">
            <w:pPr>
              <w:ind w:right="94"/>
              <w:jc w:val="center"/>
              <w:rPr>
                <w:rFonts w:ascii="Soberana Sans" w:hAnsi="Soberana Sans" w:cs="EurekaSans-Light"/>
                <w:sz w:val="14"/>
                <w:szCs w:val="18"/>
              </w:rPr>
            </w:pPr>
            <w:r w:rsidRPr="00205CD3">
              <w:rPr>
                <w:rFonts w:ascii="Soberana Sans" w:hAnsi="Soberana Sans" w:cs="EurekaSans-Light"/>
                <w:sz w:val="14"/>
                <w:szCs w:val="18"/>
              </w:rPr>
              <w:t>municipio</w:t>
            </w:r>
          </w:p>
        </w:tc>
        <w:tc>
          <w:tcPr>
            <w:tcW w:w="1129" w:type="dxa"/>
          </w:tcPr>
          <w:p w14:paraId="7B4B669E" w14:textId="308594A9" w:rsidR="00D84CE6" w:rsidRPr="00205CD3" w:rsidRDefault="00D84CE6" w:rsidP="00D84CE6">
            <w:pPr>
              <w:ind w:right="94"/>
              <w:jc w:val="center"/>
              <w:rPr>
                <w:rFonts w:ascii="Soberana Sans" w:hAnsi="Soberana Sans" w:cs="EurekaSans-Light"/>
                <w:sz w:val="14"/>
                <w:szCs w:val="18"/>
              </w:rPr>
            </w:pPr>
            <w:r w:rsidRPr="00205CD3">
              <w:rPr>
                <w:rFonts w:ascii="Soberana Sans" w:hAnsi="Soberana Sans" w:cs="EurekaSans-Light"/>
                <w:sz w:val="14"/>
                <w:szCs w:val="18"/>
              </w:rPr>
              <w:t>código postal</w:t>
            </w:r>
          </w:p>
        </w:tc>
      </w:tr>
      <w:tr w:rsidR="00D84CE6" w:rsidRPr="00205CD3" w14:paraId="63679E59" w14:textId="77777777" w:rsidTr="00CF6375">
        <w:tc>
          <w:tcPr>
            <w:tcW w:w="2263" w:type="dxa"/>
          </w:tcPr>
          <w:p w14:paraId="7CE3CFB4" w14:textId="77777777" w:rsidR="00D84CE6" w:rsidRPr="00205CD3" w:rsidRDefault="00D84CE6" w:rsidP="00D84CE6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1843" w:type="dxa"/>
            <w:gridSpan w:val="2"/>
          </w:tcPr>
          <w:p w14:paraId="16BFDB6F" w14:textId="77777777" w:rsidR="00D84CE6" w:rsidRPr="00205CD3" w:rsidRDefault="00D84CE6" w:rsidP="00D84CE6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2835" w:type="dxa"/>
          </w:tcPr>
          <w:p w14:paraId="5951F98E" w14:textId="77777777" w:rsidR="00D84CE6" w:rsidRPr="00205CD3" w:rsidRDefault="00D84CE6" w:rsidP="00D84CE6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3255" w:type="dxa"/>
            <w:gridSpan w:val="2"/>
          </w:tcPr>
          <w:p w14:paraId="5210A3C5" w14:textId="77777777" w:rsidR="00D84CE6" w:rsidRPr="00205CD3" w:rsidRDefault="00D84CE6" w:rsidP="00D84CE6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</w:tr>
      <w:tr w:rsidR="00D84CE6" w:rsidRPr="00205CD3" w14:paraId="366EA90E" w14:textId="77777777" w:rsidTr="00CD56EE">
        <w:tc>
          <w:tcPr>
            <w:tcW w:w="2263" w:type="dxa"/>
          </w:tcPr>
          <w:p w14:paraId="51B74266" w14:textId="119D0A31" w:rsidR="00D84CE6" w:rsidRPr="00205CD3" w:rsidRDefault="00D84CE6" w:rsidP="00D84CE6">
            <w:pPr>
              <w:ind w:right="94"/>
              <w:jc w:val="center"/>
              <w:rPr>
                <w:rFonts w:ascii="Soberana Sans" w:hAnsi="Soberana Sans" w:cs="EurekaSans-Light"/>
                <w:sz w:val="14"/>
                <w:szCs w:val="18"/>
              </w:rPr>
            </w:pPr>
            <w:r w:rsidRPr="00205CD3">
              <w:rPr>
                <w:rFonts w:ascii="Soberana Sans" w:hAnsi="Soberana Sans" w:cs="EurekaSans-Light"/>
                <w:sz w:val="14"/>
                <w:szCs w:val="18"/>
              </w:rPr>
              <w:t>entidad federativa,</w:t>
            </w:r>
          </w:p>
        </w:tc>
        <w:tc>
          <w:tcPr>
            <w:tcW w:w="1843" w:type="dxa"/>
            <w:gridSpan w:val="2"/>
          </w:tcPr>
          <w:p w14:paraId="56E78E25" w14:textId="0C750B40" w:rsidR="00D84CE6" w:rsidRPr="00205CD3" w:rsidRDefault="00D84CE6" w:rsidP="00D84CE6">
            <w:pPr>
              <w:ind w:right="94"/>
              <w:jc w:val="center"/>
              <w:rPr>
                <w:rFonts w:ascii="Soberana Sans" w:hAnsi="Soberana Sans" w:cs="EurekaSans-Light"/>
                <w:sz w:val="14"/>
                <w:szCs w:val="18"/>
              </w:rPr>
            </w:pPr>
            <w:r w:rsidRPr="00205CD3">
              <w:rPr>
                <w:rFonts w:ascii="Soberana Sans" w:hAnsi="Soberana Sans" w:cs="EurekaSans-Light"/>
                <w:sz w:val="14"/>
                <w:szCs w:val="18"/>
              </w:rPr>
              <w:t>Tel Fijo</w:t>
            </w:r>
          </w:p>
        </w:tc>
        <w:tc>
          <w:tcPr>
            <w:tcW w:w="2835" w:type="dxa"/>
          </w:tcPr>
          <w:p w14:paraId="0C44F417" w14:textId="013D4D97" w:rsidR="00D84CE6" w:rsidRPr="00205CD3" w:rsidRDefault="00D84CE6" w:rsidP="00D84CE6">
            <w:pPr>
              <w:ind w:right="94"/>
              <w:jc w:val="center"/>
              <w:rPr>
                <w:rFonts w:ascii="Soberana Sans" w:hAnsi="Soberana Sans" w:cs="EurekaSans-Light"/>
                <w:sz w:val="14"/>
                <w:szCs w:val="18"/>
              </w:rPr>
            </w:pPr>
            <w:r w:rsidRPr="00205CD3">
              <w:rPr>
                <w:rFonts w:ascii="Soberana Sans" w:hAnsi="Soberana Sans" w:cs="EurekaSans-Light"/>
                <w:sz w:val="14"/>
                <w:szCs w:val="18"/>
              </w:rPr>
              <w:t>Celular</w:t>
            </w:r>
          </w:p>
        </w:tc>
        <w:tc>
          <w:tcPr>
            <w:tcW w:w="3255" w:type="dxa"/>
            <w:gridSpan w:val="2"/>
          </w:tcPr>
          <w:p w14:paraId="3790508B" w14:textId="30A9748E" w:rsidR="00D84CE6" w:rsidRPr="00205CD3" w:rsidRDefault="00D84CE6" w:rsidP="00D84CE6">
            <w:pPr>
              <w:ind w:right="94"/>
              <w:jc w:val="center"/>
              <w:rPr>
                <w:rFonts w:ascii="Soberana Sans" w:hAnsi="Soberana Sans" w:cs="EurekaSans-Light"/>
                <w:sz w:val="14"/>
                <w:szCs w:val="18"/>
              </w:rPr>
            </w:pPr>
            <w:r w:rsidRPr="00205CD3">
              <w:rPr>
                <w:rFonts w:ascii="Soberana Sans" w:hAnsi="Soberana Sans" w:cs="EurekaSans-Light"/>
                <w:sz w:val="14"/>
                <w:szCs w:val="18"/>
              </w:rPr>
              <w:t>Correo electrónico</w:t>
            </w:r>
          </w:p>
        </w:tc>
      </w:tr>
    </w:tbl>
    <w:p w14:paraId="16749BD4" w14:textId="77777777" w:rsidR="00D84CE6" w:rsidRPr="00205CD3" w:rsidRDefault="00D84CE6" w:rsidP="00EF0184">
      <w:pPr>
        <w:ind w:right="94"/>
        <w:rPr>
          <w:rFonts w:ascii="Soberana Sans" w:hAnsi="Soberana Sans" w:cs="EurekaSans-Light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3402"/>
        <w:gridCol w:w="1696"/>
      </w:tblGrid>
      <w:tr w:rsidR="00D84CE6" w:rsidRPr="00205CD3" w14:paraId="1CA698BF" w14:textId="77777777" w:rsidTr="00D84CE6">
        <w:tc>
          <w:tcPr>
            <w:tcW w:w="5098" w:type="dxa"/>
          </w:tcPr>
          <w:p w14:paraId="176BF276" w14:textId="77777777" w:rsidR="00D84CE6" w:rsidRPr="00205CD3" w:rsidRDefault="00D84CE6" w:rsidP="003875FC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Plaza(s) actual(es)</w:t>
            </w:r>
          </w:p>
          <w:p w14:paraId="3413ABE5" w14:textId="0943FFD9" w:rsidR="00D84CE6" w:rsidRPr="00205CD3" w:rsidRDefault="00D84CE6" w:rsidP="003875FC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Unidad/subunidad/categoría/horas/diagonal</w:t>
            </w:r>
          </w:p>
        </w:tc>
        <w:tc>
          <w:tcPr>
            <w:tcW w:w="3402" w:type="dxa"/>
          </w:tcPr>
          <w:p w14:paraId="72903A5D" w14:textId="4CFD4629" w:rsidR="00D84CE6" w:rsidRPr="00205CD3" w:rsidRDefault="00D84CE6" w:rsidP="00D84CE6">
            <w:pPr>
              <w:ind w:right="94"/>
              <w:jc w:val="center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Tiempo con esa plaza</w:t>
            </w:r>
          </w:p>
          <w:p w14:paraId="71B64382" w14:textId="06F43F96" w:rsidR="00D84CE6" w:rsidRPr="00205CD3" w:rsidRDefault="00D84CE6" w:rsidP="00D84CE6">
            <w:pPr>
              <w:ind w:right="94"/>
              <w:jc w:val="center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(fecha en que se le fue asignada)</w:t>
            </w:r>
          </w:p>
        </w:tc>
        <w:tc>
          <w:tcPr>
            <w:tcW w:w="1696" w:type="dxa"/>
          </w:tcPr>
          <w:p w14:paraId="1706F277" w14:textId="13F826BD" w:rsidR="00D84CE6" w:rsidRPr="00205CD3" w:rsidRDefault="00D84CE6" w:rsidP="00D84CE6">
            <w:pPr>
              <w:ind w:right="94"/>
              <w:jc w:val="center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Movimiento</w:t>
            </w:r>
          </w:p>
          <w:p w14:paraId="7848D1D4" w14:textId="3FA765C6" w:rsidR="00D84CE6" w:rsidRPr="00205CD3" w:rsidRDefault="00D84CE6" w:rsidP="00D84CE6">
            <w:pPr>
              <w:ind w:right="94"/>
              <w:jc w:val="center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(20/10/95)</w:t>
            </w:r>
          </w:p>
        </w:tc>
      </w:tr>
      <w:tr w:rsidR="00D84CE6" w:rsidRPr="00205CD3" w14:paraId="0EAEC3E0" w14:textId="77777777" w:rsidTr="00D84CE6">
        <w:tc>
          <w:tcPr>
            <w:tcW w:w="5098" w:type="dxa"/>
          </w:tcPr>
          <w:p w14:paraId="42C2D046" w14:textId="77777777" w:rsidR="00D84CE6" w:rsidRPr="00205CD3" w:rsidRDefault="00D84CE6" w:rsidP="003875FC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3402" w:type="dxa"/>
          </w:tcPr>
          <w:p w14:paraId="46BCF727" w14:textId="77777777" w:rsidR="00D84CE6" w:rsidRPr="00205CD3" w:rsidRDefault="00D84CE6" w:rsidP="00D84CE6">
            <w:pPr>
              <w:ind w:right="94"/>
              <w:jc w:val="center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1696" w:type="dxa"/>
          </w:tcPr>
          <w:p w14:paraId="5A627852" w14:textId="77777777" w:rsidR="00D84CE6" w:rsidRPr="00205CD3" w:rsidRDefault="00D84CE6" w:rsidP="00D84CE6">
            <w:pPr>
              <w:ind w:right="94"/>
              <w:jc w:val="center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</w:tr>
      <w:tr w:rsidR="00D84CE6" w:rsidRPr="00205CD3" w14:paraId="54688E27" w14:textId="77777777" w:rsidTr="00D84CE6">
        <w:tc>
          <w:tcPr>
            <w:tcW w:w="5098" w:type="dxa"/>
          </w:tcPr>
          <w:p w14:paraId="2035CEBB" w14:textId="77777777" w:rsidR="00D84CE6" w:rsidRPr="00205CD3" w:rsidRDefault="00D84CE6" w:rsidP="003875FC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3402" w:type="dxa"/>
          </w:tcPr>
          <w:p w14:paraId="4B48A4C3" w14:textId="77777777" w:rsidR="00D84CE6" w:rsidRPr="00205CD3" w:rsidRDefault="00D84CE6" w:rsidP="00D84CE6">
            <w:pPr>
              <w:ind w:right="94"/>
              <w:jc w:val="center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1696" w:type="dxa"/>
          </w:tcPr>
          <w:p w14:paraId="3CE5BBF6" w14:textId="77777777" w:rsidR="00D84CE6" w:rsidRPr="00205CD3" w:rsidRDefault="00D84CE6" w:rsidP="00D84CE6">
            <w:pPr>
              <w:ind w:right="94"/>
              <w:jc w:val="center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</w:tr>
      <w:tr w:rsidR="00D84CE6" w:rsidRPr="00205CD3" w14:paraId="0AA85671" w14:textId="77777777" w:rsidTr="00D84CE6">
        <w:tc>
          <w:tcPr>
            <w:tcW w:w="5098" w:type="dxa"/>
          </w:tcPr>
          <w:p w14:paraId="2E154585" w14:textId="77777777" w:rsidR="00D84CE6" w:rsidRPr="00205CD3" w:rsidRDefault="00D84CE6" w:rsidP="003875FC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3402" w:type="dxa"/>
          </w:tcPr>
          <w:p w14:paraId="0118DB1C" w14:textId="77777777" w:rsidR="00D84CE6" w:rsidRPr="00205CD3" w:rsidRDefault="00D84CE6" w:rsidP="00D84CE6">
            <w:pPr>
              <w:ind w:right="94"/>
              <w:jc w:val="center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1696" w:type="dxa"/>
          </w:tcPr>
          <w:p w14:paraId="319A61D8" w14:textId="77777777" w:rsidR="00D84CE6" w:rsidRPr="00205CD3" w:rsidRDefault="00D84CE6" w:rsidP="00D84CE6">
            <w:pPr>
              <w:ind w:right="94"/>
              <w:jc w:val="center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</w:tr>
      <w:tr w:rsidR="00D84CE6" w:rsidRPr="00205CD3" w14:paraId="0E1D5C55" w14:textId="77777777" w:rsidTr="00D84CE6">
        <w:tc>
          <w:tcPr>
            <w:tcW w:w="5098" w:type="dxa"/>
          </w:tcPr>
          <w:p w14:paraId="63DAA819" w14:textId="77777777" w:rsidR="00D84CE6" w:rsidRPr="00205CD3" w:rsidRDefault="00D84CE6" w:rsidP="003875FC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3402" w:type="dxa"/>
          </w:tcPr>
          <w:p w14:paraId="566FA7AA" w14:textId="77777777" w:rsidR="00D84CE6" w:rsidRPr="00205CD3" w:rsidRDefault="00D84CE6" w:rsidP="00D84CE6">
            <w:pPr>
              <w:ind w:right="94"/>
              <w:jc w:val="center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1696" w:type="dxa"/>
          </w:tcPr>
          <w:p w14:paraId="148003C5" w14:textId="77777777" w:rsidR="00D84CE6" w:rsidRPr="00205CD3" w:rsidRDefault="00D84CE6" w:rsidP="00D84CE6">
            <w:pPr>
              <w:ind w:right="94"/>
              <w:jc w:val="center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</w:tr>
    </w:tbl>
    <w:p w14:paraId="7ED1836B" w14:textId="04C5D1F1" w:rsidR="00D84CE6" w:rsidRPr="00205CD3" w:rsidRDefault="00D84CE6" w:rsidP="00EF0184">
      <w:pPr>
        <w:ind w:right="94"/>
        <w:rPr>
          <w:rFonts w:ascii="Soberana Sans" w:hAnsi="Soberana Sans" w:cs="EurekaSans-Light"/>
          <w:sz w:val="18"/>
          <w:szCs w:val="18"/>
        </w:rPr>
      </w:pPr>
    </w:p>
    <w:p w14:paraId="643A5968" w14:textId="61E54BF9" w:rsidR="00D84CE6" w:rsidRPr="00205CD3" w:rsidRDefault="00D84CE6" w:rsidP="005E4E5A">
      <w:pPr>
        <w:pStyle w:val="Estilo1"/>
        <w:rPr>
          <w:rFonts w:ascii="Soberana Sans" w:hAnsi="Soberana Sans"/>
        </w:rPr>
      </w:pPr>
      <w:r w:rsidRPr="00205CD3">
        <w:rPr>
          <w:rFonts w:ascii="Soberana Sans" w:hAnsi="Soberana Sans"/>
        </w:rPr>
        <w:t xml:space="preserve">Estudios (A partir del </w:t>
      </w:r>
      <w:r w:rsidR="008B6F0C" w:rsidRPr="00205CD3">
        <w:rPr>
          <w:rFonts w:ascii="Soberana Sans" w:hAnsi="Soberana Sans"/>
        </w:rPr>
        <w:t>más</w:t>
      </w:r>
      <w:r w:rsidRPr="00205CD3">
        <w:rPr>
          <w:rFonts w:ascii="Soberana Sans" w:hAnsi="Soberana Sans"/>
        </w:rPr>
        <w:t xml:space="preserve"> reciente)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580"/>
        <w:gridCol w:w="1801"/>
        <w:gridCol w:w="1858"/>
      </w:tblGrid>
      <w:tr w:rsidR="00205CD3" w:rsidRPr="00205CD3" w14:paraId="48CC1F0E" w14:textId="77777777" w:rsidTr="008B6F0C">
        <w:tc>
          <w:tcPr>
            <w:tcW w:w="1838" w:type="dxa"/>
          </w:tcPr>
          <w:p w14:paraId="47C303D5" w14:textId="07CC707D" w:rsidR="008B6F0C" w:rsidRPr="00205CD3" w:rsidRDefault="008B6F0C" w:rsidP="00B84A39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sz w:val="18"/>
                <w:szCs w:val="18"/>
              </w:rPr>
              <w:t>Nivel académico</w:t>
            </w:r>
          </w:p>
          <w:p w14:paraId="2A728E5E" w14:textId="77777777" w:rsidR="008B6F0C" w:rsidRPr="00205CD3" w:rsidRDefault="008B6F0C" w:rsidP="00B84A39">
            <w:pPr>
              <w:ind w:right="94"/>
              <w:rPr>
                <w:rFonts w:ascii="Soberana Sans" w:hAnsi="Soberana Sans" w:cs="EurekaSans-Light"/>
                <w:sz w:val="12"/>
                <w:szCs w:val="18"/>
              </w:rPr>
            </w:pPr>
            <w:r w:rsidRPr="00205CD3">
              <w:rPr>
                <w:rFonts w:ascii="Soberana Sans" w:hAnsi="Soberana Sans" w:cs="EurekaSans-Light"/>
                <w:sz w:val="12"/>
                <w:szCs w:val="18"/>
              </w:rPr>
              <w:t>(Doctorado/Posgrado</w:t>
            </w:r>
          </w:p>
          <w:p w14:paraId="2B752CF8" w14:textId="490411B3" w:rsidR="008B6F0C" w:rsidRPr="00205CD3" w:rsidRDefault="008B6F0C" w:rsidP="00B84A39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sz w:val="12"/>
                <w:szCs w:val="18"/>
              </w:rPr>
              <w:t>/licenciatura/especialidad)</w:t>
            </w:r>
          </w:p>
        </w:tc>
        <w:tc>
          <w:tcPr>
            <w:tcW w:w="3119" w:type="dxa"/>
          </w:tcPr>
          <w:p w14:paraId="494AE0EA" w14:textId="3BF3AB19" w:rsidR="008B6F0C" w:rsidRPr="00205CD3" w:rsidRDefault="008B6F0C" w:rsidP="008B6F0C">
            <w:pPr>
              <w:ind w:right="94"/>
              <w:rPr>
                <w:rFonts w:ascii="Soberana Sans" w:hAnsi="Soberana Sans" w:cs="EurekaSans-Light"/>
                <w:sz w:val="16"/>
                <w:szCs w:val="18"/>
              </w:rPr>
            </w:pPr>
            <w:r w:rsidRPr="00205CD3">
              <w:rPr>
                <w:rFonts w:ascii="Soberana Sans" w:hAnsi="Soberana Sans" w:cs="EurekaSans-Light"/>
                <w:sz w:val="16"/>
                <w:szCs w:val="18"/>
              </w:rPr>
              <w:t>Nombre de grado académico</w:t>
            </w:r>
          </w:p>
        </w:tc>
        <w:tc>
          <w:tcPr>
            <w:tcW w:w="1580" w:type="dxa"/>
          </w:tcPr>
          <w:p w14:paraId="27B879BB" w14:textId="77777777" w:rsidR="008B6F0C" w:rsidRPr="00205CD3" w:rsidRDefault="008B6F0C" w:rsidP="008B6F0C">
            <w:pPr>
              <w:ind w:right="94"/>
              <w:rPr>
                <w:rFonts w:ascii="Soberana Sans" w:hAnsi="Soberana Sans" w:cs="EurekaSans-Light"/>
                <w:sz w:val="16"/>
                <w:szCs w:val="18"/>
              </w:rPr>
            </w:pPr>
            <w:r w:rsidRPr="00205CD3">
              <w:rPr>
                <w:rFonts w:ascii="Soberana Sans" w:hAnsi="Soberana Sans" w:cs="EurekaSans-Light"/>
                <w:sz w:val="16"/>
                <w:szCs w:val="18"/>
              </w:rPr>
              <w:t>Fecha de Egreso</w:t>
            </w:r>
          </w:p>
          <w:p w14:paraId="58A33B09" w14:textId="2D615A1E" w:rsidR="008B6F0C" w:rsidRPr="00205CD3" w:rsidRDefault="008B6F0C" w:rsidP="008B6F0C">
            <w:pPr>
              <w:ind w:right="94"/>
              <w:rPr>
                <w:rFonts w:ascii="Soberana Sans" w:hAnsi="Soberana Sans" w:cs="EurekaSans-Light"/>
                <w:sz w:val="16"/>
                <w:szCs w:val="18"/>
              </w:rPr>
            </w:pPr>
            <w:r w:rsidRPr="00205CD3">
              <w:rPr>
                <w:rFonts w:ascii="Soberana Sans" w:hAnsi="Soberana Sans" w:cs="EurekaSans-Light"/>
                <w:sz w:val="16"/>
                <w:szCs w:val="18"/>
              </w:rPr>
              <w:t>(</w:t>
            </w:r>
            <w:proofErr w:type="spellStart"/>
            <w:r w:rsidRPr="00205CD3">
              <w:rPr>
                <w:rFonts w:ascii="Soberana Sans" w:hAnsi="Soberana Sans" w:cs="EurekaSans-Light"/>
                <w:sz w:val="16"/>
                <w:szCs w:val="18"/>
              </w:rPr>
              <w:t>dd</w:t>
            </w:r>
            <w:proofErr w:type="spellEnd"/>
            <w:r w:rsidRPr="00205CD3">
              <w:rPr>
                <w:rFonts w:ascii="Soberana Sans" w:hAnsi="Soberana Sans" w:cs="EurekaSans-Light"/>
                <w:sz w:val="16"/>
                <w:szCs w:val="18"/>
              </w:rPr>
              <w:t>/mm/</w:t>
            </w:r>
            <w:proofErr w:type="spellStart"/>
            <w:r w:rsidRPr="00205CD3">
              <w:rPr>
                <w:rFonts w:ascii="Soberana Sans" w:hAnsi="Soberana Sans" w:cs="EurekaSans-Light"/>
                <w:sz w:val="16"/>
                <w:szCs w:val="18"/>
              </w:rPr>
              <w:t>aa</w:t>
            </w:r>
            <w:proofErr w:type="spellEnd"/>
            <w:r w:rsidRPr="00205CD3">
              <w:rPr>
                <w:rFonts w:ascii="Soberana Sans" w:hAnsi="Soberana Sans" w:cs="EurekaSans-Light"/>
                <w:sz w:val="16"/>
                <w:szCs w:val="18"/>
              </w:rPr>
              <w:t>)</w:t>
            </w:r>
          </w:p>
        </w:tc>
        <w:tc>
          <w:tcPr>
            <w:tcW w:w="1801" w:type="dxa"/>
          </w:tcPr>
          <w:p w14:paraId="0ACB0832" w14:textId="77777777" w:rsidR="008B6F0C" w:rsidRPr="00205CD3" w:rsidRDefault="008B6F0C" w:rsidP="00B84A39">
            <w:pPr>
              <w:ind w:right="94"/>
              <w:rPr>
                <w:rFonts w:ascii="Soberana Sans" w:hAnsi="Soberana Sans" w:cs="EurekaSans-Light"/>
                <w:sz w:val="16"/>
                <w:szCs w:val="18"/>
              </w:rPr>
            </w:pPr>
            <w:r w:rsidRPr="00205CD3">
              <w:rPr>
                <w:rFonts w:ascii="Soberana Sans" w:hAnsi="Soberana Sans" w:cs="EurekaSans-Light"/>
                <w:sz w:val="16"/>
                <w:szCs w:val="18"/>
              </w:rPr>
              <w:t>Fecha de titulación</w:t>
            </w:r>
          </w:p>
          <w:p w14:paraId="091CB3CC" w14:textId="2A060ABB" w:rsidR="008B6F0C" w:rsidRPr="00205CD3" w:rsidRDefault="008B6F0C" w:rsidP="00B84A39">
            <w:pPr>
              <w:ind w:right="94"/>
              <w:rPr>
                <w:rFonts w:ascii="Soberana Sans" w:hAnsi="Soberana Sans" w:cs="EurekaSans-Light"/>
                <w:sz w:val="16"/>
                <w:szCs w:val="18"/>
              </w:rPr>
            </w:pPr>
            <w:r w:rsidRPr="00205CD3">
              <w:rPr>
                <w:rFonts w:ascii="Soberana Sans" w:hAnsi="Soberana Sans" w:cs="EurekaSans-Light"/>
                <w:sz w:val="16"/>
                <w:szCs w:val="18"/>
              </w:rPr>
              <w:t>(</w:t>
            </w:r>
            <w:proofErr w:type="spellStart"/>
            <w:r w:rsidRPr="00205CD3">
              <w:rPr>
                <w:rFonts w:ascii="Soberana Sans" w:hAnsi="Soberana Sans" w:cs="EurekaSans-Light"/>
                <w:sz w:val="16"/>
                <w:szCs w:val="18"/>
              </w:rPr>
              <w:t>dd</w:t>
            </w:r>
            <w:proofErr w:type="spellEnd"/>
            <w:r w:rsidRPr="00205CD3">
              <w:rPr>
                <w:rFonts w:ascii="Soberana Sans" w:hAnsi="Soberana Sans" w:cs="EurekaSans-Light"/>
                <w:sz w:val="16"/>
                <w:szCs w:val="18"/>
              </w:rPr>
              <w:t>/mm/</w:t>
            </w:r>
            <w:proofErr w:type="spellStart"/>
            <w:r w:rsidRPr="00205CD3">
              <w:rPr>
                <w:rFonts w:ascii="Soberana Sans" w:hAnsi="Soberana Sans" w:cs="EurekaSans-Light"/>
                <w:sz w:val="16"/>
                <w:szCs w:val="18"/>
              </w:rPr>
              <w:t>aa</w:t>
            </w:r>
            <w:proofErr w:type="spellEnd"/>
            <w:r w:rsidRPr="00205CD3">
              <w:rPr>
                <w:rFonts w:ascii="Soberana Sans" w:hAnsi="Soberana Sans" w:cs="EurekaSans-Light"/>
                <w:sz w:val="16"/>
                <w:szCs w:val="18"/>
              </w:rPr>
              <w:t>)</w:t>
            </w:r>
          </w:p>
        </w:tc>
        <w:tc>
          <w:tcPr>
            <w:tcW w:w="1858" w:type="dxa"/>
          </w:tcPr>
          <w:p w14:paraId="44D673FC" w14:textId="60643523" w:rsidR="008B6F0C" w:rsidRPr="00205CD3" w:rsidRDefault="008B6F0C" w:rsidP="00B84A39">
            <w:pPr>
              <w:ind w:right="94"/>
              <w:rPr>
                <w:rFonts w:ascii="Soberana Sans" w:hAnsi="Soberana Sans" w:cs="EurekaSans-Light"/>
                <w:sz w:val="16"/>
                <w:szCs w:val="18"/>
              </w:rPr>
            </w:pPr>
            <w:r w:rsidRPr="00205CD3">
              <w:rPr>
                <w:rFonts w:ascii="Soberana Sans" w:hAnsi="Soberana Sans" w:cs="EurekaSans-Light"/>
                <w:sz w:val="16"/>
                <w:szCs w:val="18"/>
              </w:rPr>
              <w:t>Número de Cédula</w:t>
            </w:r>
          </w:p>
          <w:p w14:paraId="2D2A3F53" w14:textId="722C7265" w:rsidR="008B6F0C" w:rsidRPr="00205CD3" w:rsidRDefault="008B6F0C" w:rsidP="00B84A39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sz w:val="16"/>
                <w:szCs w:val="18"/>
              </w:rPr>
              <w:t>Profesional</w:t>
            </w:r>
          </w:p>
        </w:tc>
      </w:tr>
      <w:tr w:rsidR="008B6F0C" w:rsidRPr="00205CD3" w14:paraId="036DF57F" w14:textId="77777777" w:rsidTr="008B6F0C">
        <w:trPr>
          <w:trHeight w:val="351"/>
        </w:trPr>
        <w:tc>
          <w:tcPr>
            <w:tcW w:w="1838" w:type="dxa"/>
          </w:tcPr>
          <w:p w14:paraId="1ED1ABA2" w14:textId="77777777" w:rsidR="008B6F0C" w:rsidRPr="00205CD3" w:rsidRDefault="008B6F0C" w:rsidP="00B84A39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3119" w:type="dxa"/>
          </w:tcPr>
          <w:p w14:paraId="6CB21BCC" w14:textId="77777777" w:rsidR="008B6F0C" w:rsidRPr="00205CD3" w:rsidRDefault="008B6F0C" w:rsidP="008B6F0C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1580" w:type="dxa"/>
          </w:tcPr>
          <w:p w14:paraId="07E158EC" w14:textId="77777777" w:rsidR="008B6F0C" w:rsidRPr="00205CD3" w:rsidRDefault="008B6F0C" w:rsidP="008B6F0C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1801" w:type="dxa"/>
          </w:tcPr>
          <w:p w14:paraId="6B1D1A4B" w14:textId="77777777" w:rsidR="008B6F0C" w:rsidRPr="00205CD3" w:rsidRDefault="008B6F0C" w:rsidP="00B84A39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1858" w:type="dxa"/>
          </w:tcPr>
          <w:p w14:paraId="568690CD" w14:textId="77777777" w:rsidR="008B6F0C" w:rsidRPr="00205CD3" w:rsidRDefault="008B6F0C" w:rsidP="00B84A39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</w:tr>
      <w:tr w:rsidR="008B6F0C" w:rsidRPr="00205CD3" w14:paraId="6134CA22" w14:textId="77777777" w:rsidTr="008B6F0C">
        <w:trPr>
          <w:trHeight w:val="351"/>
        </w:trPr>
        <w:tc>
          <w:tcPr>
            <w:tcW w:w="1838" w:type="dxa"/>
          </w:tcPr>
          <w:p w14:paraId="31BF499A" w14:textId="77777777" w:rsidR="008B6F0C" w:rsidRPr="00205CD3" w:rsidRDefault="008B6F0C" w:rsidP="00B84A39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3119" w:type="dxa"/>
          </w:tcPr>
          <w:p w14:paraId="12775A49" w14:textId="77777777" w:rsidR="008B6F0C" w:rsidRPr="00205CD3" w:rsidRDefault="008B6F0C" w:rsidP="008B6F0C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1580" w:type="dxa"/>
          </w:tcPr>
          <w:p w14:paraId="07CF64FC" w14:textId="77777777" w:rsidR="008B6F0C" w:rsidRPr="00205CD3" w:rsidRDefault="008B6F0C" w:rsidP="008B6F0C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1801" w:type="dxa"/>
          </w:tcPr>
          <w:p w14:paraId="3A61CF72" w14:textId="77777777" w:rsidR="008B6F0C" w:rsidRPr="00205CD3" w:rsidRDefault="008B6F0C" w:rsidP="00B84A39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1858" w:type="dxa"/>
          </w:tcPr>
          <w:p w14:paraId="55600F38" w14:textId="77777777" w:rsidR="008B6F0C" w:rsidRPr="00205CD3" w:rsidRDefault="008B6F0C" w:rsidP="00B84A39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</w:tr>
      <w:tr w:rsidR="008B6F0C" w:rsidRPr="00205CD3" w14:paraId="2B7645B4" w14:textId="77777777" w:rsidTr="008B6F0C">
        <w:trPr>
          <w:trHeight w:val="351"/>
        </w:trPr>
        <w:tc>
          <w:tcPr>
            <w:tcW w:w="1838" w:type="dxa"/>
          </w:tcPr>
          <w:p w14:paraId="15577959" w14:textId="77777777" w:rsidR="008B6F0C" w:rsidRPr="00205CD3" w:rsidRDefault="008B6F0C" w:rsidP="00B84A39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3119" w:type="dxa"/>
          </w:tcPr>
          <w:p w14:paraId="57D70686" w14:textId="77777777" w:rsidR="008B6F0C" w:rsidRPr="00205CD3" w:rsidRDefault="008B6F0C" w:rsidP="008B6F0C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1580" w:type="dxa"/>
          </w:tcPr>
          <w:p w14:paraId="6F222F8C" w14:textId="77777777" w:rsidR="008B6F0C" w:rsidRPr="00205CD3" w:rsidRDefault="008B6F0C" w:rsidP="008B6F0C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1801" w:type="dxa"/>
          </w:tcPr>
          <w:p w14:paraId="0D870B25" w14:textId="77777777" w:rsidR="008B6F0C" w:rsidRPr="00205CD3" w:rsidRDefault="008B6F0C" w:rsidP="00B84A39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  <w:tc>
          <w:tcPr>
            <w:tcW w:w="1858" w:type="dxa"/>
          </w:tcPr>
          <w:p w14:paraId="10C33288" w14:textId="77777777" w:rsidR="008B6F0C" w:rsidRPr="00205CD3" w:rsidRDefault="008B6F0C" w:rsidP="00B84A39">
            <w:pPr>
              <w:ind w:right="94"/>
              <w:rPr>
                <w:rFonts w:ascii="Soberana Sans" w:hAnsi="Soberana Sans" w:cs="EurekaSans-Light"/>
                <w:sz w:val="20"/>
                <w:szCs w:val="18"/>
              </w:rPr>
            </w:pPr>
          </w:p>
        </w:tc>
      </w:tr>
    </w:tbl>
    <w:p w14:paraId="5C1B6A29" w14:textId="6B22B407" w:rsidR="008B6F0C" w:rsidRPr="00205CD3" w:rsidRDefault="008B6F0C" w:rsidP="00A80813">
      <w:pPr>
        <w:ind w:right="94"/>
        <w:rPr>
          <w:rFonts w:ascii="Soberana Sans" w:hAnsi="Soberana Sans" w:cs="EurekaSans-Light"/>
          <w:sz w:val="18"/>
          <w:szCs w:val="18"/>
        </w:rPr>
      </w:pPr>
    </w:p>
    <w:p w14:paraId="22C4A0F4" w14:textId="77777777" w:rsidR="008B6F0C" w:rsidRPr="00205CD3" w:rsidRDefault="008B6F0C" w:rsidP="00A80813">
      <w:pPr>
        <w:ind w:right="94"/>
        <w:rPr>
          <w:rFonts w:ascii="Soberana Sans" w:hAnsi="Soberana Sans" w:cs="EurekaSans-Light"/>
          <w:sz w:val="18"/>
          <w:szCs w:val="18"/>
        </w:rPr>
      </w:pPr>
    </w:p>
    <w:p w14:paraId="4A625563" w14:textId="36A97C9A" w:rsidR="005876D9" w:rsidRDefault="005876D9" w:rsidP="00EF0184">
      <w:pPr>
        <w:ind w:right="94"/>
        <w:rPr>
          <w:rFonts w:ascii="Soberana Sans" w:hAnsi="Soberana Sans" w:cs="EurekaSans-Light"/>
          <w:sz w:val="18"/>
          <w:szCs w:val="18"/>
        </w:rPr>
      </w:pPr>
      <w:r w:rsidRPr="00DE422A">
        <w:rPr>
          <w:rFonts w:ascii="Soberana Sans" w:hAnsi="Soberana Sans" w:cs="EurekaSans-Light"/>
          <w:sz w:val="18"/>
          <w:szCs w:val="18"/>
        </w:rPr>
        <w:t>---- anexar hoja de liberación de actividades docentes ---- solo reingresos o promociones</w:t>
      </w:r>
    </w:p>
    <w:p w14:paraId="2F69DB72" w14:textId="580E06BD" w:rsidR="00DE422A" w:rsidRPr="00205CD3" w:rsidRDefault="00DE422A" w:rsidP="00EF0184">
      <w:pPr>
        <w:ind w:right="94"/>
        <w:rPr>
          <w:rFonts w:ascii="Soberana Sans" w:hAnsi="Soberana Sans" w:cs="EurekaSans-Light"/>
          <w:sz w:val="18"/>
          <w:szCs w:val="18"/>
        </w:rPr>
      </w:pPr>
      <w:r>
        <w:rPr>
          <w:rFonts w:ascii="Soberana Sans" w:hAnsi="Soberana Sans" w:cs="EurekaSans-Light"/>
          <w:sz w:val="18"/>
          <w:szCs w:val="18"/>
        </w:rPr>
        <w:t>---- La información personal es para fines estadísticos y no será utilizada como criterio de selección.</w:t>
      </w:r>
    </w:p>
    <w:p w14:paraId="11DD111A" w14:textId="627864C4" w:rsidR="006A0F73" w:rsidRPr="00205CD3" w:rsidRDefault="006A0F73" w:rsidP="00EF0184">
      <w:pPr>
        <w:ind w:right="94"/>
        <w:rPr>
          <w:rFonts w:ascii="Soberana Sans" w:hAnsi="Soberana Sans" w:cs="EurekaSans-Light"/>
          <w:sz w:val="18"/>
          <w:szCs w:val="18"/>
        </w:rPr>
      </w:pPr>
    </w:p>
    <w:p w14:paraId="5B5EE4B2" w14:textId="77777777" w:rsidR="006A0F73" w:rsidRPr="00205CD3" w:rsidRDefault="006A0F73" w:rsidP="00EF0184">
      <w:pPr>
        <w:ind w:right="94"/>
        <w:rPr>
          <w:rFonts w:ascii="Soberana Sans" w:hAnsi="Soberana Sans" w:cs="EurekaSans-Light"/>
          <w:sz w:val="18"/>
          <w:szCs w:val="18"/>
        </w:rPr>
      </w:pPr>
    </w:p>
    <w:p w14:paraId="25B35A92" w14:textId="77777777" w:rsidR="006A0F73" w:rsidRPr="00205CD3" w:rsidRDefault="006A0F73" w:rsidP="00EF0184">
      <w:pPr>
        <w:ind w:right="94"/>
        <w:rPr>
          <w:rFonts w:ascii="Soberana Sans" w:hAnsi="Soberana Sans" w:cs="EurekaSans-Light"/>
          <w:sz w:val="18"/>
          <w:szCs w:val="18"/>
        </w:rPr>
      </w:pPr>
    </w:p>
    <w:p w14:paraId="43175E94" w14:textId="77777777" w:rsidR="006A0F73" w:rsidRPr="00205CD3" w:rsidRDefault="006A0F73" w:rsidP="00EF0184">
      <w:pPr>
        <w:ind w:right="94"/>
        <w:rPr>
          <w:rFonts w:ascii="Soberana Sans" w:hAnsi="Soberana Sans" w:cs="EurekaSans-Light"/>
          <w:sz w:val="18"/>
          <w:szCs w:val="18"/>
        </w:rPr>
      </w:pPr>
    </w:p>
    <w:p w14:paraId="1D1DBCD8" w14:textId="4F41E640" w:rsidR="00AA63BD" w:rsidRPr="00205CD3" w:rsidRDefault="00AA63BD" w:rsidP="00EF0184">
      <w:pPr>
        <w:ind w:right="94"/>
        <w:rPr>
          <w:rFonts w:ascii="Soberana Sans" w:hAnsi="Soberana Sans" w:cs="EurekaSans-Light"/>
          <w:sz w:val="18"/>
          <w:szCs w:val="18"/>
        </w:rPr>
      </w:pPr>
    </w:p>
    <w:p w14:paraId="3E43EF58" w14:textId="77777777" w:rsidR="00AA63BD" w:rsidRPr="00205CD3" w:rsidRDefault="00AA63BD" w:rsidP="00EF0184">
      <w:pPr>
        <w:ind w:right="94"/>
        <w:rPr>
          <w:rFonts w:ascii="Soberana Sans" w:hAnsi="Soberana Sans" w:cs="EurekaSans-Light"/>
          <w:sz w:val="18"/>
          <w:szCs w:val="18"/>
        </w:rPr>
      </w:pPr>
    </w:p>
    <w:p w14:paraId="017ADD31" w14:textId="77777777" w:rsidR="00AA63BD" w:rsidRPr="00205CD3" w:rsidRDefault="00AA63BD" w:rsidP="00EF0184">
      <w:pPr>
        <w:ind w:right="94"/>
        <w:rPr>
          <w:rFonts w:ascii="Soberana Sans" w:hAnsi="Soberana Sans" w:cs="EurekaSans-Light"/>
          <w:sz w:val="18"/>
          <w:szCs w:val="18"/>
        </w:rPr>
      </w:pPr>
    </w:p>
    <w:p w14:paraId="39CAFAED" w14:textId="77777777" w:rsidR="00AA63BD" w:rsidRPr="00205CD3" w:rsidRDefault="00AA63BD" w:rsidP="00EF0184">
      <w:pPr>
        <w:ind w:right="94"/>
        <w:rPr>
          <w:rFonts w:ascii="Soberana Sans" w:hAnsi="Soberana Sans" w:cs="EurekaSans-Light"/>
          <w:sz w:val="18"/>
          <w:szCs w:val="18"/>
        </w:rPr>
      </w:pPr>
    </w:p>
    <w:p w14:paraId="3420CF8C" w14:textId="77777777" w:rsidR="00AA63BD" w:rsidRPr="00205CD3" w:rsidRDefault="00AA63BD" w:rsidP="00EF0184">
      <w:pPr>
        <w:ind w:right="94"/>
        <w:rPr>
          <w:rFonts w:ascii="Soberana Sans" w:hAnsi="Soberana Sans" w:cs="EurekaSans-Light"/>
          <w:sz w:val="18"/>
          <w:szCs w:val="18"/>
        </w:rPr>
      </w:pPr>
    </w:p>
    <w:p w14:paraId="6D5177B2" w14:textId="77777777" w:rsidR="00AA63BD" w:rsidRPr="00205CD3" w:rsidRDefault="00AA63BD" w:rsidP="00EF0184">
      <w:pPr>
        <w:ind w:right="94"/>
        <w:rPr>
          <w:rFonts w:ascii="Soberana Sans" w:hAnsi="Soberana Sans" w:cs="EurekaSans-Light"/>
          <w:sz w:val="18"/>
          <w:szCs w:val="18"/>
        </w:rPr>
      </w:pPr>
    </w:p>
    <w:p w14:paraId="51C5FB06" w14:textId="77777777" w:rsidR="00AA63BD" w:rsidRPr="00205CD3" w:rsidRDefault="00AA63BD" w:rsidP="00EF0184">
      <w:pPr>
        <w:ind w:right="94"/>
        <w:rPr>
          <w:rFonts w:ascii="Soberana Sans" w:hAnsi="Soberana Sans" w:cs="EurekaSans-Light"/>
          <w:sz w:val="18"/>
          <w:szCs w:val="18"/>
        </w:rPr>
      </w:pPr>
    </w:p>
    <w:p w14:paraId="4189F764" w14:textId="77777777" w:rsidR="00AA63BD" w:rsidRPr="00205CD3" w:rsidRDefault="00AA63BD" w:rsidP="00EF0184">
      <w:pPr>
        <w:ind w:right="94"/>
        <w:rPr>
          <w:rFonts w:ascii="Soberana Sans" w:hAnsi="Soberana Sans" w:cs="EurekaSans-Light"/>
          <w:sz w:val="18"/>
          <w:szCs w:val="18"/>
        </w:rPr>
      </w:pPr>
    </w:p>
    <w:p w14:paraId="2956387B" w14:textId="77777777" w:rsidR="00AA63BD" w:rsidRPr="00205CD3" w:rsidRDefault="00AA63BD" w:rsidP="00EF0184">
      <w:pPr>
        <w:ind w:right="94"/>
        <w:rPr>
          <w:rFonts w:ascii="Soberana Sans" w:hAnsi="Soberana Sans" w:cs="EurekaSans-Light"/>
          <w:sz w:val="18"/>
          <w:szCs w:val="18"/>
        </w:rPr>
      </w:pPr>
    </w:p>
    <w:p w14:paraId="3C361E57" w14:textId="77777777" w:rsidR="00AA63BD" w:rsidRPr="00205CD3" w:rsidRDefault="00AA63BD" w:rsidP="00EF0184">
      <w:pPr>
        <w:ind w:right="94"/>
        <w:rPr>
          <w:rFonts w:ascii="Soberana Sans" w:hAnsi="Soberana Sans" w:cs="EurekaSans-Light"/>
          <w:sz w:val="18"/>
          <w:szCs w:val="18"/>
        </w:rPr>
      </w:pPr>
    </w:p>
    <w:p w14:paraId="2AE42A88" w14:textId="77777777" w:rsidR="00AA63BD" w:rsidRPr="00205CD3" w:rsidRDefault="00AA63BD" w:rsidP="00EF0184">
      <w:pPr>
        <w:ind w:right="94"/>
        <w:rPr>
          <w:rFonts w:ascii="Soberana Sans" w:hAnsi="Soberana Sans" w:cs="EurekaSans-Light"/>
          <w:sz w:val="18"/>
          <w:szCs w:val="18"/>
        </w:rPr>
      </w:pPr>
    </w:p>
    <w:p w14:paraId="355378BA" w14:textId="77777777" w:rsidR="00AA63BD" w:rsidRPr="00205CD3" w:rsidRDefault="00AA63BD" w:rsidP="00EF0184">
      <w:pPr>
        <w:ind w:right="94"/>
        <w:rPr>
          <w:rFonts w:ascii="Soberana Sans" w:hAnsi="Soberana Sans" w:cs="EurekaSans-Light"/>
          <w:sz w:val="18"/>
          <w:szCs w:val="18"/>
        </w:rPr>
      </w:pPr>
    </w:p>
    <w:p w14:paraId="4304D723" w14:textId="714748CA" w:rsidR="00AA63BD" w:rsidRPr="00205CD3" w:rsidRDefault="00AA63BD" w:rsidP="005E4E5A">
      <w:pPr>
        <w:pStyle w:val="Estilo1"/>
        <w:rPr>
          <w:rFonts w:ascii="Soberana Sans" w:hAnsi="Soberana Sans"/>
        </w:rPr>
      </w:pPr>
      <w:r w:rsidRPr="00205CD3">
        <w:rPr>
          <w:rFonts w:ascii="Soberana Sans" w:hAnsi="Soberana Sans"/>
        </w:rPr>
        <w:t>CAPACITACION</w:t>
      </w:r>
    </w:p>
    <w:p w14:paraId="405508AF" w14:textId="14222F0A" w:rsidR="00AA63BD" w:rsidRPr="00205CD3" w:rsidRDefault="00AA63BD" w:rsidP="00EE5A9D">
      <w:pPr>
        <w:pStyle w:val="Default"/>
        <w:jc w:val="both"/>
        <w:rPr>
          <w:rFonts w:ascii="Soberana Sans" w:hAnsi="Soberana Sans"/>
          <w:sz w:val="22"/>
          <w:szCs w:val="26"/>
        </w:rPr>
      </w:pPr>
      <w:r w:rsidRPr="00205CD3">
        <w:rPr>
          <w:rFonts w:ascii="Soberana Sans" w:hAnsi="Soberana Sans"/>
          <w:sz w:val="22"/>
          <w:szCs w:val="26"/>
        </w:rPr>
        <w:t>Se consideran los cursos aprobados posteriores a la Licenciatura</w:t>
      </w:r>
      <w:r w:rsidR="00EE5A9D" w:rsidRPr="00205CD3">
        <w:rPr>
          <w:rFonts w:ascii="Soberana Sans" w:hAnsi="Soberana Sans"/>
          <w:sz w:val="22"/>
          <w:szCs w:val="26"/>
        </w:rPr>
        <w:t xml:space="preserve"> con una duración mínima de 30 horas y con una retroactividad de 3 años a la fecha de la convocatoria</w:t>
      </w:r>
    </w:p>
    <w:p w14:paraId="4D723732" w14:textId="77777777" w:rsidR="00EE5A9D" w:rsidRPr="00205CD3" w:rsidRDefault="00EE5A9D" w:rsidP="00AA63BD">
      <w:pPr>
        <w:pStyle w:val="Default"/>
        <w:rPr>
          <w:rFonts w:ascii="Soberana Sans" w:hAnsi="Soberana Sans"/>
          <w:sz w:val="22"/>
          <w:szCs w:val="26"/>
        </w:rPr>
      </w:pPr>
    </w:p>
    <w:p w14:paraId="193AEBD5" w14:textId="63B5B874" w:rsidR="00AA63BD" w:rsidRPr="00205CD3" w:rsidRDefault="00EE5A9D" w:rsidP="00205CD3">
      <w:pPr>
        <w:ind w:right="94"/>
        <w:rPr>
          <w:rFonts w:ascii="Soberana Sans" w:hAnsi="Soberana Sans" w:cs="Calibri"/>
          <w:b/>
          <w:color w:val="000000"/>
          <w:szCs w:val="22"/>
        </w:rPr>
      </w:pPr>
      <w:r w:rsidRPr="00205CD3">
        <w:rPr>
          <w:rFonts w:ascii="Soberana Sans" w:hAnsi="Soberana Sans" w:cs="Calibri"/>
          <w:b/>
          <w:color w:val="000000"/>
          <w:szCs w:val="22"/>
        </w:rPr>
        <w:t>Cursos de Formación docente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3543"/>
        <w:gridCol w:w="2268"/>
        <w:gridCol w:w="1129"/>
      </w:tblGrid>
      <w:tr w:rsidR="00EE5A9D" w:rsidRPr="00205CD3" w14:paraId="41374FD8" w14:textId="494E379C" w:rsidTr="00EE5A9D">
        <w:tc>
          <w:tcPr>
            <w:tcW w:w="3256" w:type="dxa"/>
          </w:tcPr>
          <w:p w14:paraId="3E173478" w14:textId="77777777" w:rsidR="00EE5A9D" w:rsidRPr="00205CD3" w:rsidRDefault="00EE5A9D" w:rsidP="004520C1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Nombre del curso</w:t>
            </w:r>
          </w:p>
        </w:tc>
        <w:tc>
          <w:tcPr>
            <w:tcW w:w="3543" w:type="dxa"/>
          </w:tcPr>
          <w:p w14:paraId="1B44C486" w14:textId="77777777" w:rsidR="00EE5A9D" w:rsidRPr="00205CD3" w:rsidRDefault="00EE5A9D" w:rsidP="004520C1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Institución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83415DB" w14:textId="77777777" w:rsidR="00EE5A9D" w:rsidRPr="00205CD3" w:rsidRDefault="00EE5A9D" w:rsidP="004520C1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Periodo de duración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14:paraId="58B82CE5" w14:textId="2C9F2323" w:rsidR="00EE5A9D" w:rsidRPr="00205CD3" w:rsidRDefault="00EE5A9D" w:rsidP="00EE5A9D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Total de horas</w:t>
            </w:r>
          </w:p>
        </w:tc>
      </w:tr>
      <w:tr w:rsidR="00EE5A9D" w:rsidRPr="00205CD3" w14:paraId="4C42127B" w14:textId="77777777" w:rsidTr="00EE5A9D">
        <w:tc>
          <w:tcPr>
            <w:tcW w:w="3256" w:type="dxa"/>
          </w:tcPr>
          <w:p w14:paraId="6834373F" w14:textId="77777777" w:rsidR="00EE5A9D" w:rsidRPr="00205CD3" w:rsidRDefault="00EE5A9D" w:rsidP="004520C1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3543" w:type="dxa"/>
          </w:tcPr>
          <w:p w14:paraId="36386CFD" w14:textId="77777777" w:rsidR="00EE5A9D" w:rsidRPr="00205CD3" w:rsidRDefault="00EE5A9D" w:rsidP="004520C1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DB9FE7A" w14:textId="77777777" w:rsidR="00EE5A9D" w:rsidRPr="00205CD3" w:rsidRDefault="00EE5A9D" w:rsidP="004520C1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29" w:type="dxa"/>
            <w:tcBorders>
              <w:left w:val="single" w:sz="4" w:space="0" w:color="auto"/>
            </w:tcBorders>
          </w:tcPr>
          <w:p w14:paraId="53645C9F" w14:textId="77777777" w:rsidR="00EE5A9D" w:rsidRPr="00205CD3" w:rsidRDefault="00EE5A9D" w:rsidP="00EE5A9D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EE5A9D" w:rsidRPr="00205CD3" w14:paraId="7571B3E8" w14:textId="77777777" w:rsidTr="00EE5A9D">
        <w:tc>
          <w:tcPr>
            <w:tcW w:w="3256" w:type="dxa"/>
          </w:tcPr>
          <w:p w14:paraId="2413EC77" w14:textId="77777777" w:rsidR="00EE5A9D" w:rsidRPr="00205CD3" w:rsidRDefault="00EE5A9D" w:rsidP="004520C1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3543" w:type="dxa"/>
          </w:tcPr>
          <w:p w14:paraId="2B6359B0" w14:textId="77777777" w:rsidR="00EE5A9D" w:rsidRPr="00205CD3" w:rsidRDefault="00EE5A9D" w:rsidP="004520C1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1D748138" w14:textId="77777777" w:rsidR="00EE5A9D" w:rsidRPr="00205CD3" w:rsidRDefault="00EE5A9D" w:rsidP="004520C1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29" w:type="dxa"/>
            <w:tcBorders>
              <w:left w:val="single" w:sz="4" w:space="0" w:color="auto"/>
            </w:tcBorders>
          </w:tcPr>
          <w:p w14:paraId="198DF160" w14:textId="77777777" w:rsidR="00EE5A9D" w:rsidRPr="00205CD3" w:rsidRDefault="00EE5A9D" w:rsidP="00EE5A9D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EE5A9D" w:rsidRPr="00205CD3" w14:paraId="400C2380" w14:textId="77777777" w:rsidTr="00EE5A9D">
        <w:tc>
          <w:tcPr>
            <w:tcW w:w="3256" w:type="dxa"/>
          </w:tcPr>
          <w:p w14:paraId="704659D9" w14:textId="77777777" w:rsidR="00EE5A9D" w:rsidRPr="00205CD3" w:rsidRDefault="00EE5A9D" w:rsidP="004520C1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3543" w:type="dxa"/>
          </w:tcPr>
          <w:p w14:paraId="55F1D58A" w14:textId="1CFE8C08" w:rsidR="00EE5A9D" w:rsidRPr="00205CD3" w:rsidRDefault="00DC6D3D" w:rsidP="004520C1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  <w:r>
              <w:rPr>
                <w:rFonts w:ascii="Soberana Sans" w:hAnsi="Soberana Sans" w:cs="EurekaSans-Light"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999E4C7" w14:textId="77777777" w:rsidR="00EE5A9D" w:rsidRPr="00205CD3" w:rsidRDefault="00EE5A9D" w:rsidP="004520C1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29" w:type="dxa"/>
            <w:tcBorders>
              <w:left w:val="single" w:sz="4" w:space="0" w:color="auto"/>
            </w:tcBorders>
          </w:tcPr>
          <w:p w14:paraId="5FEA715F" w14:textId="77777777" w:rsidR="00EE5A9D" w:rsidRPr="00205CD3" w:rsidRDefault="00EE5A9D" w:rsidP="00EE5A9D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EE5A9D" w:rsidRPr="00205CD3" w14:paraId="09BF7818" w14:textId="77777777" w:rsidTr="00EE5A9D">
        <w:tc>
          <w:tcPr>
            <w:tcW w:w="3256" w:type="dxa"/>
          </w:tcPr>
          <w:p w14:paraId="04874D37" w14:textId="77777777" w:rsidR="00EE5A9D" w:rsidRPr="00205CD3" w:rsidRDefault="00EE5A9D" w:rsidP="004520C1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3543" w:type="dxa"/>
          </w:tcPr>
          <w:p w14:paraId="55A9FC37" w14:textId="77777777" w:rsidR="00EE5A9D" w:rsidRPr="00205CD3" w:rsidRDefault="00EE5A9D" w:rsidP="004520C1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753D9D86" w14:textId="77777777" w:rsidR="00EE5A9D" w:rsidRPr="00205CD3" w:rsidRDefault="00EE5A9D" w:rsidP="004520C1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29" w:type="dxa"/>
            <w:tcBorders>
              <w:left w:val="single" w:sz="4" w:space="0" w:color="auto"/>
            </w:tcBorders>
          </w:tcPr>
          <w:p w14:paraId="57D10BD3" w14:textId="77777777" w:rsidR="00EE5A9D" w:rsidRPr="00205CD3" w:rsidRDefault="00EE5A9D" w:rsidP="00EE5A9D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</w:tbl>
    <w:p w14:paraId="350E31DB" w14:textId="77777777" w:rsidR="00AA63BD" w:rsidRPr="00205CD3" w:rsidRDefault="00AA63BD" w:rsidP="00EF0184">
      <w:pPr>
        <w:ind w:right="94"/>
        <w:rPr>
          <w:rFonts w:ascii="Soberana Sans" w:hAnsi="Soberana Sans" w:cs="EurekaSans-Light"/>
          <w:sz w:val="18"/>
          <w:szCs w:val="18"/>
        </w:rPr>
      </w:pPr>
    </w:p>
    <w:p w14:paraId="2B2B7E60" w14:textId="2F652F22" w:rsidR="00EE5A9D" w:rsidRPr="00205CD3" w:rsidRDefault="00EE5A9D" w:rsidP="00205CD3">
      <w:pPr>
        <w:ind w:right="94"/>
        <w:rPr>
          <w:rFonts w:ascii="Soberana Sans" w:hAnsi="Soberana Sans" w:cs="Calibri"/>
          <w:b/>
          <w:color w:val="000000"/>
          <w:szCs w:val="22"/>
        </w:rPr>
      </w:pPr>
      <w:r w:rsidRPr="00205CD3">
        <w:rPr>
          <w:rFonts w:ascii="Soberana Sans" w:hAnsi="Soberana Sans" w:cs="Calibri"/>
          <w:b/>
          <w:color w:val="000000"/>
          <w:szCs w:val="22"/>
        </w:rPr>
        <w:t>Cursos de desarrollo profesional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3543"/>
        <w:gridCol w:w="2268"/>
        <w:gridCol w:w="1129"/>
      </w:tblGrid>
      <w:tr w:rsidR="00205CD3" w:rsidRPr="00205CD3" w14:paraId="066D56C2" w14:textId="77777777" w:rsidTr="00681F8A">
        <w:tc>
          <w:tcPr>
            <w:tcW w:w="3256" w:type="dxa"/>
          </w:tcPr>
          <w:p w14:paraId="3E9BE63E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Nombre del curso</w:t>
            </w:r>
          </w:p>
        </w:tc>
        <w:tc>
          <w:tcPr>
            <w:tcW w:w="3543" w:type="dxa"/>
          </w:tcPr>
          <w:p w14:paraId="7DDCA94B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Institución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15579B1C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Periodo de duración</w:t>
            </w:r>
          </w:p>
        </w:tc>
        <w:tc>
          <w:tcPr>
            <w:tcW w:w="1129" w:type="dxa"/>
            <w:tcBorders>
              <w:left w:val="single" w:sz="4" w:space="0" w:color="auto"/>
            </w:tcBorders>
          </w:tcPr>
          <w:p w14:paraId="5CE63432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Total de horas</w:t>
            </w:r>
          </w:p>
        </w:tc>
      </w:tr>
      <w:tr w:rsidR="00EE5A9D" w:rsidRPr="00205CD3" w14:paraId="08D68B89" w14:textId="77777777" w:rsidTr="00681F8A">
        <w:tc>
          <w:tcPr>
            <w:tcW w:w="3256" w:type="dxa"/>
          </w:tcPr>
          <w:p w14:paraId="2BA5F5DE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3543" w:type="dxa"/>
          </w:tcPr>
          <w:p w14:paraId="18D611A1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676F0801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29" w:type="dxa"/>
            <w:tcBorders>
              <w:left w:val="single" w:sz="4" w:space="0" w:color="auto"/>
            </w:tcBorders>
          </w:tcPr>
          <w:p w14:paraId="2993093F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EE5A9D" w:rsidRPr="00205CD3" w14:paraId="3198F971" w14:textId="77777777" w:rsidTr="00681F8A">
        <w:tc>
          <w:tcPr>
            <w:tcW w:w="3256" w:type="dxa"/>
          </w:tcPr>
          <w:p w14:paraId="29B3AB7C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3543" w:type="dxa"/>
          </w:tcPr>
          <w:p w14:paraId="6CC68E09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1843CEE1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29" w:type="dxa"/>
            <w:tcBorders>
              <w:left w:val="single" w:sz="4" w:space="0" w:color="auto"/>
            </w:tcBorders>
          </w:tcPr>
          <w:p w14:paraId="7C645EE2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EE5A9D" w:rsidRPr="00205CD3" w14:paraId="6D880284" w14:textId="77777777" w:rsidTr="00681F8A">
        <w:tc>
          <w:tcPr>
            <w:tcW w:w="3256" w:type="dxa"/>
          </w:tcPr>
          <w:p w14:paraId="54A628E9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3543" w:type="dxa"/>
          </w:tcPr>
          <w:p w14:paraId="057C49B7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0C24A782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29" w:type="dxa"/>
            <w:tcBorders>
              <w:left w:val="single" w:sz="4" w:space="0" w:color="auto"/>
            </w:tcBorders>
          </w:tcPr>
          <w:p w14:paraId="753AD847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EE5A9D" w:rsidRPr="00205CD3" w14:paraId="615B6F76" w14:textId="77777777" w:rsidTr="00681F8A">
        <w:tc>
          <w:tcPr>
            <w:tcW w:w="3256" w:type="dxa"/>
          </w:tcPr>
          <w:p w14:paraId="15D5835B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3543" w:type="dxa"/>
          </w:tcPr>
          <w:p w14:paraId="3B1D0836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63D0C466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29" w:type="dxa"/>
            <w:tcBorders>
              <w:left w:val="single" w:sz="4" w:space="0" w:color="auto"/>
            </w:tcBorders>
          </w:tcPr>
          <w:p w14:paraId="5B0B7384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</w:tbl>
    <w:p w14:paraId="43F404F9" w14:textId="77777777" w:rsidR="00AA63BD" w:rsidRPr="00205CD3" w:rsidRDefault="00AA63BD" w:rsidP="00EF0184">
      <w:pPr>
        <w:ind w:right="94"/>
        <w:rPr>
          <w:rFonts w:ascii="Soberana Sans" w:hAnsi="Soberana Sans" w:cs="EurekaSans-Light"/>
          <w:sz w:val="18"/>
          <w:szCs w:val="18"/>
        </w:rPr>
      </w:pPr>
    </w:p>
    <w:p w14:paraId="48049929" w14:textId="77777777" w:rsidR="00AA63BD" w:rsidRPr="00205CD3" w:rsidRDefault="00AA63BD" w:rsidP="00EF0184">
      <w:pPr>
        <w:ind w:right="94"/>
        <w:rPr>
          <w:rFonts w:ascii="Soberana Sans" w:hAnsi="Soberana Sans" w:cs="EurekaSans-Light"/>
          <w:sz w:val="18"/>
          <w:szCs w:val="18"/>
        </w:rPr>
      </w:pPr>
    </w:p>
    <w:p w14:paraId="5225A81A" w14:textId="19E627B6" w:rsidR="00AA63BD" w:rsidRPr="00205CD3" w:rsidRDefault="00EE5A9D" w:rsidP="005E4E5A">
      <w:pPr>
        <w:pStyle w:val="Estilo1"/>
        <w:rPr>
          <w:rFonts w:ascii="Soberana Sans" w:hAnsi="Soberana Sans"/>
        </w:rPr>
      </w:pPr>
      <w:r w:rsidRPr="00205CD3">
        <w:rPr>
          <w:rFonts w:ascii="Soberana Sans" w:hAnsi="Soberana Sans"/>
        </w:rPr>
        <w:t>EXPERIENCIA ADMINISTRACION EDUCATIVA</w:t>
      </w:r>
    </w:p>
    <w:p w14:paraId="68982F50" w14:textId="3D53947F" w:rsidR="00EE5A9D" w:rsidRPr="00205CD3" w:rsidRDefault="00EE5A9D" w:rsidP="00EE5A9D">
      <w:pPr>
        <w:rPr>
          <w:rFonts w:ascii="Soberana Sans" w:hAnsi="Soberana Sans" w:cs="Calibri"/>
          <w:color w:val="000000"/>
          <w:sz w:val="22"/>
          <w:szCs w:val="22"/>
        </w:rPr>
      </w:pPr>
      <w:r w:rsidRPr="00205CD3">
        <w:rPr>
          <w:rFonts w:ascii="Soberana Sans" w:hAnsi="Soberana Sans" w:cs="Calibri"/>
          <w:color w:val="000000"/>
          <w:sz w:val="22"/>
          <w:szCs w:val="22"/>
        </w:rPr>
        <w:t>Son actividades de organización y dirección de sistemas educativos las jefaturas de oficina, jefaturas de departamento, subdirección y direcciones.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662"/>
        <w:gridCol w:w="3985"/>
        <w:gridCol w:w="2549"/>
      </w:tblGrid>
      <w:tr w:rsidR="00EE5A9D" w:rsidRPr="00205CD3" w14:paraId="68467427" w14:textId="77777777" w:rsidTr="00EE5A9D">
        <w:tc>
          <w:tcPr>
            <w:tcW w:w="1796" w:type="pct"/>
          </w:tcPr>
          <w:p w14:paraId="64992E31" w14:textId="691C8EF2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Puesto</w:t>
            </w:r>
          </w:p>
        </w:tc>
        <w:tc>
          <w:tcPr>
            <w:tcW w:w="1954" w:type="pct"/>
          </w:tcPr>
          <w:p w14:paraId="638DF5A7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Institución</w:t>
            </w:r>
          </w:p>
        </w:tc>
        <w:tc>
          <w:tcPr>
            <w:tcW w:w="1251" w:type="pct"/>
            <w:tcBorders>
              <w:right w:val="single" w:sz="4" w:space="0" w:color="auto"/>
            </w:tcBorders>
          </w:tcPr>
          <w:p w14:paraId="5815EF11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Periodo de duración</w:t>
            </w:r>
          </w:p>
        </w:tc>
      </w:tr>
      <w:tr w:rsidR="00EE5A9D" w:rsidRPr="00205CD3" w14:paraId="79680E4C" w14:textId="77777777" w:rsidTr="00EE5A9D">
        <w:tc>
          <w:tcPr>
            <w:tcW w:w="1796" w:type="pct"/>
          </w:tcPr>
          <w:p w14:paraId="71E2E7D6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954" w:type="pct"/>
          </w:tcPr>
          <w:p w14:paraId="28E4FD9F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251" w:type="pct"/>
            <w:tcBorders>
              <w:right w:val="single" w:sz="4" w:space="0" w:color="auto"/>
            </w:tcBorders>
          </w:tcPr>
          <w:p w14:paraId="73E2806B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EE5A9D" w:rsidRPr="00205CD3" w14:paraId="0C454306" w14:textId="77777777" w:rsidTr="00EE5A9D">
        <w:tc>
          <w:tcPr>
            <w:tcW w:w="1796" w:type="pct"/>
          </w:tcPr>
          <w:p w14:paraId="27F98055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954" w:type="pct"/>
          </w:tcPr>
          <w:p w14:paraId="29BD0722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251" w:type="pct"/>
            <w:tcBorders>
              <w:right w:val="single" w:sz="4" w:space="0" w:color="auto"/>
            </w:tcBorders>
          </w:tcPr>
          <w:p w14:paraId="53C77D6A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EE5A9D" w:rsidRPr="00205CD3" w14:paraId="1B9E9832" w14:textId="77777777" w:rsidTr="00EE5A9D">
        <w:tc>
          <w:tcPr>
            <w:tcW w:w="1796" w:type="pct"/>
          </w:tcPr>
          <w:p w14:paraId="5828E62A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954" w:type="pct"/>
          </w:tcPr>
          <w:p w14:paraId="3412C0CF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251" w:type="pct"/>
            <w:tcBorders>
              <w:right w:val="single" w:sz="4" w:space="0" w:color="auto"/>
            </w:tcBorders>
          </w:tcPr>
          <w:p w14:paraId="4E7BA016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EE5A9D" w:rsidRPr="00205CD3" w14:paraId="30A49B85" w14:textId="77777777" w:rsidTr="00EE5A9D">
        <w:tc>
          <w:tcPr>
            <w:tcW w:w="1796" w:type="pct"/>
          </w:tcPr>
          <w:p w14:paraId="2E4189B6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954" w:type="pct"/>
          </w:tcPr>
          <w:p w14:paraId="234CD2E7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251" w:type="pct"/>
            <w:tcBorders>
              <w:right w:val="single" w:sz="4" w:space="0" w:color="auto"/>
            </w:tcBorders>
          </w:tcPr>
          <w:p w14:paraId="55439BD8" w14:textId="77777777" w:rsidR="00EE5A9D" w:rsidRPr="00205CD3" w:rsidRDefault="00EE5A9D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</w:tbl>
    <w:p w14:paraId="4A74A9A6" w14:textId="77777777" w:rsidR="00EE5A9D" w:rsidRPr="00205CD3" w:rsidRDefault="00EE5A9D" w:rsidP="00EE5A9D">
      <w:pPr>
        <w:rPr>
          <w:rFonts w:ascii="Soberana Sans" w:hAnsi="Soberana Sans" w:cs="Calibri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850"/>
        <w:gridCol w:w="709"/>
        <w:gridCol w:w="1276"/>
        <w:gridCol w:w="3680"/>
      </w:tblGrid>
      <w:tr w:rsidR="00EE5A9D" w:rsidRPr="00205CD3" w14:paraId="4E59359E" w14:textId="77777777" w:rsidTr="0001373E">
        <w:tc>
          <w:tcPr>
            <w:tcW w:w="3681" w:type="dxa"/>
          </w:tcPr>
          <w:p w14:paraId="71B0B836" w14:textId="0AE7E02B" w:rsidR="00EE5A9D" w:rsidRPr="00205CD3" w:rsidRDefault="0001373E" w:rsidP="00BD57F7">
            <w:pPr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  <w:r w:rsidRPr="00205CD3">
              <w:rPr>
                <w:rFonts w:ascii="Soberana Sans" w:hAnsi="Soberana Sans" w:cs="Calibri"/>
                <w:color w:val="000000"/>
                <w:sz w:val="22"/>
                <w:szCs w:val="22"/>
              </w:rPr>
              <w:t>¿</w:t>
            </w:r>
            <w:r w:rsidR="00EE5A9D" w:rsidRPr="00205CD3">
              <w:rPr>
                <w:rFonts w:ascii="Soberana Sans" w:hAnsi="Soberana Sans" w:cs="Calibri"/>
                <w:color w:val="000000"/>
                <w:sz w:val="22"/>
                <w:szCs w:val="22"/>
              </w:rPr>
              <w:t>Pertenece al Sistema Nacional de Investigadores?</w:t>
            </w:r>
          </w:p>
        </w:tc>
        <w:tc>
          <w:tcPr>
            <w:tcW w:w="850" w:type="dxa"/>
          </w:tcPr>
          <w:p w14:paraId="2397ED0D" w14:textId="32C731C6" w:rsidR="00EE5A9D" w:rsidRPr="00205CD3" w:rsidRDefault="00EE5A9D" w:rsidP="00BD57F7">
            <w:pPr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  <w:r w:rsidRPr="00205CD3">
              <w:rPr>
                <w:rFonts w:ascii="Soberana Sans" w:hAnsi="Soberana Sans" w:cs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709" w:type="dxa"/>
          </w:tcPr>
          <w:p w14:paraId="166DC1E6" w14:textId="3D38FF3C" w:rsidR="00EE5A9D" w:rsidRPr="00205CD3" w:rsidRDefault="00EE5A9D" w:rsidP="00BD57F7">
            <w:pPr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  <w:r w:rsidRPr="00205CD3">
              <w:rPr>
                <w:rFonts w:ascii="Soberana Sans" w:hAnsi="Soberana Sans" w:cs="Calibri"/>
                <w:color w:val="000000"/>
                <w:sz w:val="22"/>
                <w:szCs w:val="22"/>
              </w:rPr>
              <w:t>Si</w:t>
            </w:r>
          </w:p>
        </w:tc>
        <w:tc>
          <w:tcPr>
            <w:tcW w:w="1276" w:type="dxa"/>
          </w:tcPr>
          <w:p w14:paraId="0BB4548C" w14:textId="22C9F03D" w:rsidR="00EE5A9D" w:rsidRPr="00205CD3" w:rsidRDefault="00EE5A9D" w:rsidP="00BD57F7">
            <w:pPr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  <w:r w:rsidRPr="00205CD3">
              <w:rPr>
                <w:rFonts w:ascii="Soberana Sans" w:hAnsi="Soberana Sans" w:cs="Calibri"/>
                <w:color w:val="000000"/>
                <w:sz w:val="22"/>
                <w:szCs w:val="22"/>
              </w:rPr>
              <w:t>Nivel:</w:t>
            </w:r>
          </w:p>
        </w:tc>
        <w:tc>
          <w:tcPr>
            <w:tcW w:w="3680" w:type="dxa"/>
          </w:tcPr>
          <w:p w14:paraId="757616E5" w14:textId="38121B91" w:rsidR="00EE5A9D" w:rsidRPr="00205CD3" w:rsidRDefault="00EE5A9D" w:rsidP="00BD57F7">
            <w:pPr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  <w:r w:rsidRPr="00205CD3">
              <w:rPr>
                <w:rFonts w:ascii="Soberana Sans" w:hAnsi="Soberana Sans" w:cs="Calibri"/>
                <w:color w:val="000000"/>
                <w:sz w:val="22"/>
                <w:szCs w:val="22"/>
              </w:rPr>
              <w:t>Periodo:</w:t>
            </w:r>
          </w:p>
        </w:tc>
      </w:tr>
    </w:tbl>
    <w:p w14:paraId="3CF4B4CE" w14:textId="77777777" w:rsidR="00EE5A9D" w:rsidRPr="00205CD3" w:rsidRDefault="00EE5A9D" w:rsidP="00EE5A9D">
      <w:pPr>
        <w:rPr>
          <w:rFonts w:ascii="Soberana Sans" w:hAnsi="Soberana Sans" w:cs="Calibri"/>
          <w:color w:val="000000"/>
          <w:sz w:val="22"/>
          <w:szCs w:val="22"/>
        </w:rPr>
      </w:pPr>
    </w:p>
    <w:p w14:paraId="12C92392" w14:textId="77777777" w:rsidR="00EE5A9D" w:rsidRPr="00205CD3" w:rsidRDefault="00EE5A9D" w:rsidP="00EE5A9D">
      <w:pPr>
        <w:rPr>
          <w:rFonts w:ascii="Soberana Sans" w:hAnsi="Soberana Sans" w:cs="Calibri"/>
          <w:color w:val="000000"/>
          <w:sz w:val="22"/>
          <w:szCs w:val="22"/>
        </w:rPr>
      </w:pPr>
    </w:p>
    <w:p w14:paraId="79504B9A" w14:textId="452083DC" w:rsidR="00EF0184" w:rsidRPr="00205CD3" w:rsidRDefault="0001373E" w:rsidP="005E4E5A">
      <w:pPr>
        <w:pStyle w:val="Estilo1"/>
        <w:rPr>
          <w:rFonts w:ascii="Soberana Sans" w:hAnsi="Soberana Sans"/>
        </w:rPr>
      </w:pPr>
      <w:r w:rsidRPr="00205CD3">
        <w:rPr>
          <w:rFonts w:ascii="Soberana Sans" w:hAnsi="Soberana Sans"/>
        </w:rPr>
        <w:t>EXPERIENCIA DOCENTE</w:t>
      </w:r>
    </w:p>
    <w:p w14:paraId="5D1A6BF1" w14:textId="13F58C75" w:rsidR="00724E5A" w:rsidRPr="00205CD3" w:rsidRDefault="00724E5A" w:rsidP="00EF0184">
      <w:pPr>
        <w:ind w:right="94"/>
        <w:rPr>
          <w:rFonts w:ascii="Soberana Sans" w:hAnsi="Soberana Sans" w:cs="Calibri"/>
          <w:b/>
          <w:color w:val="000000"/>
          <w:szCs w:val="22"/>
        </w:rPr>
      </w:pPr>
      <w:r w:rsidRPr="00205CD3">
        <w:rPr>
          <w:rFonts w:ascii="Soberana Sans" w:hAnsi="Soberana Sans" w:cs="Calibri"/>
          <w:b/>
          <w:color w:val="000000"/>
          <w:szCs w:val="22"/>
        </w:rPr>
        <w:t>Impartición de clases curriculares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1418"/>
        <w:gridCol w:w="3402"/>
        <w:gridCol w:w="2404"/>
      </w:tblGrid>
      <w:tr w:rsidR="00724E5A" w:rsidRPr="00205CD3" w14:paraId="4E64FD55" w14:textId="77777777" w:rsidTr="00724E5A">
        <w:tc>
          <w:tcPr>
            <w:tcW w:w="2972" w:type="dxa"/>
          </w:tcPr>
          <w:p w14:paraId="7975A645" w14:textId="77777777" w:rsidR="00724E5A" w:rsidRPr="00205CD3" w:rsidRDefault="00724E5A" w:rsidP="006A058F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  <w:r w:rsidRPr="00205CD3">
              <w:rPr>
                <w:rFonts w:ascii="Soberana Sans" w:hAnsi="Soberana Sans" w:cs="Calibri"/>
                <w:color w:val="000000"/>
                <w:sz w:val="22"/>
                <w:szCs w:val="22"/>
              </w:rPr>
              <w:t>Institución</w:t>
            </w:r>
          </w:p>
        </w:tc>
        <w:tc>
          <w:tcPr>
            <w:tcW w:w="1418" w:type="dxa"/>
          </w:tcPr>
          <w:p w14:paraId="3178AD36" w14:textId="77777777" w:rsidR="00724E5A" w:rsidRPr="00205CD3" w:rsidRDefault="00724E5A" w:rsidP="006A058F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  <w:r w:rsidRPr="00205CD3">
              <w:rPr>
                <w:rFonts w:ascii="Soberana Sans" w:hAnsi="Soberana Sans" w:cs="Calibri"/>
                <w:color w:val="000000"/>
                <w:sz w:val="22"/>
                <w:szCs w:val="22"/>
              </w:rPr>
              <w:t>Nivel Educativo</w:t>
            </w:r>
          </w:p>
        </w:tc>
        <w:tc>
          <w:tcPr>
            <w:tcW w:w="3402" w:type="dxa"/>
          </w:tcPr>
          <w:p w14:paraId="7D99CC1A" w14:textId="77777777" w:rsidR="00724E5A" w:rsidRPr="00205CD3" w:rsidRDefault="00724E5A" w:rsidP="006A058F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  <w:r w:rsidRPr="00205CD3">
              <w:rPr>
                <w:rFonts w:ascii="Soberana Sans" w:hAnsi="Soberana Sans" w:cs="Calibri"/>
                <w:color w:val="000000"/>
                <w:sz w:val="22"/>
                <w:szCs w:val="22"/>
              </w:rPr>
              <w:t>Materias</w:t>
            </w:r>
          </w:p>
        </w:tc>
        <w:tc>
          <w:tcPr>
            <w:tcW w:w="2404" w:type="dxa"/>
          </w:tcPr>
          <w:p w14:paraId="1037F955" w14:textId="77777777" w:rsidR="00724E5A" w:rsidRPr="00205CD3" w:rsidRDefault="00724E5A" w:rsidP="006A058F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  <w:r w:rsidRPr="00205CD3">
              <w:rPr>
                <w:rFonts w:ascii="Soberana Sans" w:hAnsi="Soberana Sans" w:cs="Calibri"/>
                <w:color w:val="000000"/>
                <w:sz w:val="22"/>
                <w:szCs w:val="22"/>
              </w:rPr>
              <w:t>Periodo</w:t>
            </w:r>
          </w:p>
        </w:tc>
      </w:tr>
      <w:tr w:rsidR="00724E5A" w:rsidRPr="00205CD3" w14:paraId="5278F251" w14:textId="77777777" w:rsidTr="00724E5A">
        <w:tc>
          <w:tcPr>
            <w:tcW w:w="2972" w:type="dxa"/>
          </w:tcPr>
          <w:p w14:paraId="07E0C051" w14:textId="77777777" w:rsidR="00724E5A" w:rsidRPr="00205CD3" w:rsidRDefault="00724E5A" w:rsidP="006A058F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</w:tcPr>
          <w:p w14:paraId="543E8F8F" w14:textId="77777777" w:rsidR="00724E5A" w:rsidRPr="00205CD3" w:rsidRDefault="00724E5A" w:rsidP="006A058F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3402" w:type="dxa"/>
          </w:tcPr>
          <w:p w14:paraId="7F163A43" w14:textId="77777777" w:rsidR="00724E5A" w:rsidRPr="00205CD3" w:rsidRDefault="00724E5A" w:rsidP="006A058F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2404" w:type="dxa"/>
          </w:tcPr>
          <w:p w14:paraId="12C609F7" w14:textId="77777777" w:rsidR="00724E5A" w:rsidRPr="00205CD3" w:rsidRDefault="00724E5A" w:rsidP="006A058F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</w:tr>
      <w:tr w:rsidR="00724E5A" w:rsidRPr="00205CD3" w14:paraId="16A283CE" w14:textId="77777777" w:rsidTr="00724E5A">
        <w:tc>
          <w:tcPr>
            <w:tcW w:w="2972" w:type="dxa"/>
          </w:tcPr>
          <w:p w14:paraId="1CDFDE6C" w14:textId="77777777" w:rsidR="00724E5A" w:rsidRPr="00205CD3" w:rsidRDefault="00724E5A" w:rsidP="006A058F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</w:tcPr>
          <w:p w14:paraId="5364A508" w14:textId="77777777" w:rsidR="00724E5A" w:rsidRPr="00205CD3" w:rsidRDefault="00724E5A" w:rsidP="006A058F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3402" w:type="dxa"/>
          </w:tcPr>
          <w:p w14:paraId="571C0EE7" w14:textId="77777777" w:rsidR="00724E5A" w:rsidRPr="00205CD3" w:rsidRDefault="00724E5A" w:rsidP="006A058F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2404" w:type="dxa"/>
          </w:tcPr>
          <w:p w14:paraId="6A749C71" w14:textId="77777777" w:rsidR="00724E5A" w:rsidRPr="00205CD3" w:rsidRDefault="00724E5A" w:rsidP="006A058F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</w:tr>
      <w:tr w:rsidR="00724E5A" w:rsidRPr="00205CD3" w14:paraId="4DE6FD84" w14:textId="77777777" w:rsidTr="00724E5A">
        <w:tc>
          <w:tcPr>
            <w:tcW w:w="2972" w:type="dxa"/>
          </w:tcPr>
          <w:p w14:paraId="3E127E56" w14:textId="77777777" w:rsidR="00724E5A" w:rsidRPr="00205CD3" w:rsidRDefault="00724E5A" w:rsidP="006A058F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6857B23" w14:textId="77777777" w:rsidR="00724E5A" w:rsidRPr="00205CD3" w:rsidRDefault="00724E5A" w:rsidP="006A058F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3402" w:type="dxa"/>
          </w:tcPr>
          <w:p w14:paraId="29D1DC03" w14:textId="77777777" w:rsidR="00724E5A" w:rsidRPr="00205CD3" w:rsidRDefault="00724E5A" w:rsidP="006A058F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2404" w:type="dxa"/>
          </w:tcPr>
          <w:p w14:paraId="72F220F3" w14:textId="77777777" w:rsidR="00724E5A" w:rsidRPr="00205CD3" w:rsidRDefault="00724E5A" w:rsidP="006A058F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</w:tr>
      <w:tr w:rsidR="00724E5A" w:rsidRPr="00205CD3" w14:paraId="0DE11816" w14:textId="77777777" w:rsidTr="00724E5A">
        <w:tc>
          <w:tcPr>
            <w:tcW w:w="2972" w:type="dxa"/>
          </w:tcPr>
          <w:p w14:paraId="22B374CD" w14:textId="77777777" w:rsidR="00724E5A" w:rsidRPr="00205CD3" w:rsidRDefault="00724E5A" w:rsidP="006A058F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</w:tcPr>
          <w:p w14:paraId="5994A959" w14:textId="77777777" w:rsidR="00724E5A" w:rsidRPr="00205CD3" w:rsidRDefault="00724E5A" w:rsidP="006A058F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3402" w:type="dxa"/>
          </w:tcPr>
          <w:p w14:paraId="3731A31C" w14:textId="77777777" w:rsidR="00724E5A" w:rsidRPr="00205CD3" w:rsidRDefault="00724E5A" w:rsidP="006A058F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2404" w:type="dxa"/>
          </w:tcPr>
          <w:p w14:paraId="064B329B" w14:textId="77777777" w:rsidR="00724E5A" w:rsidRPr="00205CD3" w:rsidRDefault="00724E5A" w:rsidP="006A058F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</w:tr>
      <w:tr w:rsidR="00724E5A" w:rsidRPr="00205CD3" w14:paraId="47F87BB9" w14:textId="77777777" w:rsidTr="00724E5A">
        <w:tc>
          <w:tcPr>
            <w:tcW w:w="2972" w:type="dxa"/>
          </w:tcPr>
          <w:p w14:paraId="596DA1B6" w14:textId="77777777" w:rsidR="00724E5A" w:rsidRPr="00205CD3" w:rsidRDefault="00724E5A" w:rsidP="006A058F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</w:tcPr>
          <w:p w14:paraId="5DE1AB7E" w14:textId="77777777" w:rsidR="00724E5A" w:rsidRPr="00205CD3" w:rsidRDefault="00724E5A" w:rsidP="006A058F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3402" w:type="dxa"/>
          </w:tcPr>
          <w:p w14:paraId="357CDB96" w14:textId="77777777" w:rsidR="00724E5A" w:rsidRPr="00205CD3" w:rsidRDefault="00724E5A" w:rsidP="006A058F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2404" w:type="dxa"/>
          </w:tcPr>
          <w:p w14:paraId="1200E907" w14:textId="77777777" w:rsidR="00724E5A" w:rsidRPr="00205CD3" w:rsidRDefault="00724E5A" w:rsidP="006A058F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</w:tr>
    </w:tbl>
    <w:p w14:paraId="3EEC6242" w14:textId="77777777" w:rsidR="00724E5A" w:rsidRPr="00205CD3" w:rsidRDefault="00724E5A" w:rsidP="00EF0184">
      <w:pPr>
        <w:ind w:right="94"/>
        <w:rPr>
          <w:rFonts w:ascii="Soberana Sans" w:hAnsi="Soberana Sans" w:cs="Calibri"/>
          <w:color w:val="000000"/>
          <w:sz w:val="22"/>
          <w:szCs w:val="22"/>
        </w:rPr>
      </w:pPr>
    </w:p>
    <w:p w14:paraId="2C8CD196" w14:textId="77777777" w:rsidR="0001373E" w:rsidRPr="00205CD3" w:rsidRDefault="0001373E" w:rsidP="00EF0184">
      <w:pPr>
        <w:ind w:right="94"/>
        <w:rPr>
          <w:rFonts w:ascii="Soberana Sans" w:hAnsi="Soberana Sans" w:cs="EurekaSans-Light"/>
          <w:sz w:val="18"/>
          <w:szCs w:val="18"/>
        </w:rPr>
      </w:pPr>
    </w:p>
    <w:p w14:paraId="119F9CC7" w14:textId="3C0130BA" w:rsidR="00724E5A" w:rsidRPr="00205CD3" w:rsidRDefault="00724E5A" w:rsidP="00EF0184">
      <w:pPr>
        <w:ind w:right="94"/>
        <w:rPr>
          <w:rFonts w:ascii="Soberana Sans" w:hAnsi="Soberana Sans" w:cs="Calibri"/>
          <w:b/>
          <w:color w:val="000000"/>
          <w:szCs w:val="22"/>
        </w:rPr>
      </w:pPr>
      <w:r w:rsidRPr="00205CD3">
        <w:rPr>
          <w:rFonts w:ascii="Soberana Sans" w:hAnsi="Soberana Sans" w:cs="Calibri"/>
          <w:b/>
          <w:color w:val="000000"/>
          <w:szCs w:val="22"/>
        </w:rPr>
        <w:t>Impartición de cursos curriculares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0"/>
        <w:gridCol w:w="2684"/>
        <w:gridCol w:w="1768"/>
        <w:gridCol w:w="1003"/>
        <w:gridCol w:w="1971"/>
      </w:tblGrid>
      <w:tr w:rsidR="00724E5A" w:rsidRPr="00205CD3" w14:paraId="51F0B10A" w14:textId="22A1F090" w:rsidTr="00724E5A">
        <w:tc>
          <w:tcPr>
            <w:tcW w:w="2933" w:type="dxa"/>
          </w:tcPr>
          <w:p w14:paraId="3135AC4F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b/>
                <w:color w:val="000000"/>
                <w:sz w:val="22"/>
                <w:szCs w:val="22"/>
              </w:rPr>
            </w:pPr>
            <w:r w:rsidRPr="00205CD3">
              <w:rPr>
                <w:rFonts w:ascii="Soberana Sans" w:hAnsi="Soberana Sans" w:cs="Calibri"/>
                <w:b/>
                <w:color w:val="000000"/>
                <w:sz w:val="22"/>
                <w:szCs w:val="22"/>
              </w:rPr>
              <w:t>Institución</w:t>
            </w:r>
          </w:p>
        </w:tc>
        <w:tc>
          <w:tcPr>
            <w:tcW w:w="2874" w:type="dxa"/>
          </w:tcPr>
          <w:p w14:paraId="7320292A" w14:textId="3AEB8869" w:rsidR="00724E5A" w:rsidRPr="00205CD3" w:rsidRDefault="00724E5A" w:rsidP="00681F8A">
            <w:pPr>
              <w:ind w:right="94"/>
              <w:rPr>
                <w:rFonts w:ascii="Soberana Sans" w:hAnsi="Soberana Sans" w:cs="Calibri"/>
                <w:b/>
                <w:color w:val="000000"/>
                <w:sz w:val="22"/>
                <w:szCs w:val="22"/>
              </w:rPr>
            </w:pPr>
            <w:r w:rsidRPr="00205CD3">
              <w:rPr>
                <w:rFonts w:ascii="Soberana Sans" w:hAnsi="Soberana Sans" w:cs="Calibri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1843" w:type="dxa"/>
          </w:tcPr>
          <w:p w14:paraId="33D821A0" w14:textId="58861EB4" w:rsidR="00724E5A" w:rsidRPr="00205CD3" w:rsidRDefault="00724E5A" w:rsidP="00681F8A">
            <w:pPr>
              <w:ind w:right="94"/>
              <w:rPr>
                <w:rFonts w:ascii="Soberana Sans" w:hAnsi="Soberana Sans" w:cs="Calibri"/>
                <w:b/>
                <w:color w:val="000000"/>
                <w:sz w:val="22"/>
                <w:szCs w:val="22"/>
              </w:rPr>
            </w:pPr>
            <w:r w:rsidRPr="00205CD3">
              <w:rPr>
                <w:rFonts w:ascii="Soberana Sans" w:hAnsi="Soberana Sans" w:cs="Calibri"/>
                <w:b/>
                <w:color w:val="000000"/>
                <w:sz w:val="22"/>
                <w:szCs w:val="22"/>
              </w:rPr>
              <w:t>Periodo</w:t>
            </w:r>
          </w:p>
        </w:tc>
        <w:tc>
          <w:tcPr>
            <w:tcW w:w="968" w:type="dxa"/>
            <w:tcBorders>
              <w:right w:val="single" w:sz="4" w:space="0" w:color="auto"/>
            </w:tcBorders>
          </w:tcPr>
          <w:p w14:paraId="058ECA39" w14:textId="1E62AE0E" w:rsidR="00724E5A" w:rsidRPr="00205CD3" w:rsidRDefault="00724E5A" w:rsidP="00681F8A">
            <w:pPr>
              <w:ind w:right="94"/>
              <w:rPr>
                <w:rFonts w:ascii="Soberana Sans" w:hAnsi="Soberana Sans" w:cs="Calibri"/>
                <w:b/>
                <w:color w:val="000000"/>
                <w:sz w:val="22"/>
                <w:szCs w:val="22"/>
              </w:rPr>
            </w:pPr>
            <w:r w:rsidRPr="00205CD3">
              <w:rPr>
                <w:rFonts w:ascii="Soberana Sans" w:hAnsi="Soberana Sans" w:cs="Calibri"/>
                <w:b/>
                <w:color w:val="000000"/>
                <w:sz w:val="22"/>
                <w:szCs w:val="22"/>
              </w:rPr>
              <w:t>Horas</w:t>
            </w:r>
          </w:p>
        </w:tc>
        <w:tc>
          <w:tcPr>
            <w:tcW w:w="1578" w:type="dxa"/>
            <w:tcBorders>
              <w:left w:val="single" w:sz="4" w:space="0" w:color="auto"/>
            </w:tcBorders>
          </w:tcPr>
          <w:p w14:paraId="39968008" w14:textId="3A11C867" w:rsidR="00724E5A" w:rsidRPr="00205CD3" w:rsidRDefault="00724E5A" w:rsidP="00724E5A">
            <w:pPr>
              <w:ind w:right="94"/>
              <w:rPr>
                <w:rFonts w:ascii="Soberana Sans" w:hAnsi="Soberana Sans" w:cs="Calibri"/>
                <w:b/>
                <w:color w:val="000000"/>
                <w:sz w:val="22"/>
                <w:szCs w:val="22"/>
              </w:rPr>
            </w:pPr>
            <w:r w:rsidRPr="00205CD3">
              <w:rPr>
                <w:rFonts w:ascii="Soberana Sans" w:hAnsi="Soberana Sans" w:cs="Calibri"/>
                <w:b/>
                <w:color w:val="000000"/>
                <w:sz w:val="22"/>
                <w:szCs w:val="22"/>
              </w:rPr>
              <w:t>Nacional /Internacional</w:t>
            </w:r>
          </w:p>
        </w:tc>
      </w:tr>
      <w:tr w:rsidR="00724E5A" w:rsidRPr="00205CD3" w14:paraId="5F959277" w14:textId="7EDDF2B8" w:rsidTr="00724E5A">
        <w:tc>
          <w:tcPr>
            <w:tcW w:w="2933" w:type="dxa"/>
          </w:tcPr>
          <w:p w14:paraId="19C4BFA7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2874" w:type="dxa"/>
          </w:tcPr>
          <w:p w14:paraId="2BF9162D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</w:tcPr>
          <w:p w14:paraId="0DD49225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968" w:type="dxa"/>
            <w:tcBorders>
              <w:right w:val="single" w:sz="4" w:space="0" w:color="auto"/>
            </w:tcBorders>
          </w:tcPr>
          <w:p w14:paraId="2EF74818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1578" w:type="dxa"/>
            <w:tcBorders>
              <w:left w:val="single" w:sz="4" w:space="0" w:color="auto"/>
            </w:tcBorders>
          </w:tcPr>
          <w:p w14:paraId="23B56BF7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</w:tr>
      <w:tr w:rsidR="00724E5A" w:rsidRPr="00205CD3" w14:paraId="096AD580" w14:textId="4D5D4230" w:rsidTr="00724E5A">
        <w:tc>
          <w:tcPr>
            <w:tcW w:w="2933" w:type="dxa"/>
          </w:tcPr>
          <w:p w14:paraId="0820BF98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2874" w:type="dxa"/>
          </w:tcPr>
          <w:p w14:paraId="6B62CDF5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</w:tcPr>
          <w:p w14:paraId="4884227E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968" w:type="dxa"/>
            <w:tcBorders>
              <w:right w:val="single" w:sz="4" w:space="0" w:color="auto"/>
            </w:tcBorders>
          </w:tcPr>
          <w:p w14:paraId="102C2A98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1578" w:type="dxa"/>
            <w:tcBorders>
              <w:left w:val="single" w:sz="4" w:space="0" w:color="auto"/>
            </w:tcBorders>
          </w:tcPr>
          <w:p w14:paraId="0DC0FA6A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</w:tr>
      <w:tr w:rsidR="00724E5A" w:rsidRPr="00205CD3" w14:paraId="06F3DFD4" w14:textId="744424AF" w:rsidTr="00724E5A">
        <w:tc>
          <w:tcPr>
            <w:tcW w:w="2933" w:type="dxa"/>
          </w:tcPr>
          <w:p w14:paraId="628D3F87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2874" w:type="dxa"/>
          </w:tcPr>
          <w:p w14:paraId="5FCB0871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</w:tcPr>
          <w:p w14:paraId="0B0FAE32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968" w:type="dxa"/>
            <w:tcBorders>
              <w:right w:val="single" w:sz="4" w:space="0" w:color="auto"/>
            </w:tcBorders>
          </w:tcPr>
          <w:p w14:paraId="739A7127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1578" w:type="dxa"/>
            <w:tcBorders>
              <w:left w:val="single" w:sz="4" w:space="0" w:color="auto"/>
            </w:tcBorders>
          </w:tcPr>
          <w:p w14:paraId="75404CF3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</w:tr>
      <w:tr w:rsidR="00724E5A" w:rsidRPr="00205CD3" w14:paraId="083F7232" w14:textId="6E2B8A77" w:rsidTr="00724E5A">
        <w:tc>
          <w:tcPr>
            <w:tcW w:w="2933" w:type="dxa"/>
          </w:tcPr>
          <w:p w14:paraId="54DE88D4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2874" w:type="dxa"/>
          </w:tcPr>
          <w:p w14:paraId="78340B6C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</w:tcPr>
          <w:p w14:paraId="7FA72957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968" w:type="dxa"/>
            <w:tcBorders>
              <w:right w:val="single" w:sz="4" w:space="0" w:color="auto"/>
            </w:tcBorders>
          </w:tcPr>
          <w:p w14:paraId="4AE9D93A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1578" w:type="dxa"/>
            <w:tcBorders>
              <w:left w:val="single" w:sz="4" w:space="0" w:color="auto"/>
            </w:tcBorders>
          </w:tcPr>
          <w:p w14:paraId="176BE65A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</w:tr>
      <w:tr w:rsidR="00724E5A" w:rsidRPr="00205CD3" w14:paraId="654CA0E2" w14:textId="3E07AB57" w:rsidTr="00724E5A">
        <w:tc>
          <w:tcPr>
            <w:tcW w:w="2933" w:type="dxa"/>
          </w:tcPr>
          <w:p w14:paraId="050C9FC4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2874" w:type="dxa"/>
          </w:tcPr>
          <w:p w14:paraId="5059CD23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</w:tcPr>
          <w:p w14:paraId="201F94A1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968" w:type="dxa"/>
            <w:tcBorders>
              <w:right w:val="single" w:sz="4" w:space="0" w:color="auto"/>
            </w:tcBorders>
          </w:tcPr>
          <w:p w14:paraId="7695A0F4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  <w:tc>
          <w:tcPr>
            <w:tcW w:w="1578" w:type="dxa"/>
            <w:tcBorders>
              <w:left w:val="single" w:sz="4" w:space="0" w:color="auto"/>
            </w:tcBorders>
          </w:tcPr>
          <w:p w14:paraId="4744EBAB" w14:textId="77777777" w:rsidR="00724E5A" w:rsidRPr="00205CD3" w:rsidRDefault="00724E5A" w:rsidP="00681F8A">
            <w:pPr>
              <w:ind w:right="94"/>
              <w:rPr>
                <w:rFonts w:ascii="Soberana Sans" w:hAnsi="Soberana Sans" w:cs="Calibri"/>
                <w:color w:val="000000"/>
                <w:sz w:val="22"/>
                <w:szCs w:val="22"/>
              </w:rPr>
            </w:pPr>
          </w:p>
        </w:tc>
      </w:tr>
    </w:tbl>
    <w:p w14:paraId="0E5BAB50" w14:textId="77777777" w:rsidR="00724E5A" w:rsidRPr="00205CD3" w:rsidRDefault="00724E5A" w:rsidP="00EF0184">
      <w:pPr>
        <w:ind w:right="94"/>
        <w:rPr>
          <w:rFonts w:ascii="Soberana Sans" w:hAnsi="Soberana Sans" w:cs="EurekaSans-Light"/>
          <w:sz w:val="18"/>
          <w:szCs w:val="18"/>
        </w:rPr>
      </w:pPr>
    </w:p>
    <w:p w14:paraId="32044918" w14:textId="77777777" w:rsidR="00724E5A" w:rsidRPr="00205CD3" w:rsidRDefault="00724E5A" w:rsidP="00EF0184">
      <w:pPr>
        <w:ind w:right="94"/>
        <w:rPr>
          <w:rFonts w:ascii="Soberana Sans" w:hAnsi="Soberana Sans" w:cs="EurekaSans-Light"/>
          <w:sz w:val="18"/>
          <w:szCs w:val="18"/>
        </w:rPr>
      </w:pPr>
    </w:p>
    <w:p w14:paraId="084C63E2" w14:textId="27297362" w:rsidR="00724E5A" w:rsidRPr="00205CD3" w:rsidRDefault="00724E5A" w:rsidP="005E4E5A">
      <w:pPr>
        <w:pStyle w:val="Estilo1"/>
        <w:rPr>
          <w:rFonts w:ascii="Soberana Sans" w:hAnsi="Soberana Sans"/>
        </w:rPr>
      </w:pPr>
      <w:r w:rsidRPr="00205CD3">
        <w:rPr>
          <w:rFonts w:ascii="Soberana Sans" w:hAnsi="Soberana Sans"/>
        </w:rPr>
        <w:t>EXPERIENCIA PROFESIONAL</w:t>
      </w:r>
    </w:p>
    <w:p w14:paraId="15AAFA38" w14:textId="77777777" w:rsidR="00724E5A" w:rsidRPr="00205CD3" w:rsidRDefault="00724E5A" w:rsidP="00EF0184">
      <w:pPr>
        <w:ind w:right="94"/>
        <w:rPr>
          <w:rFonts w:ascii="Soberana Sans" w:hAnsi="Soberana Sans" w:cs="EurekaSans-Light"/>
          <w:sz w:val="18"/>
          <w:szCs w:val="18"/>
        </w:rPr>
      </w:pPr>
    </w:p>
    <w:p w14:paraId="2DDBA282" w14:textId="6A2A0FE6" w:rsidR="005E4E5A" w:rsidRPr="00205CD3" w:rsidRDefault="005E4E5A" w:rsidP="005E4E5A">
      <w:pPr>
        <w:rPr>
          <w:rFonts w:ascii="Soberana Sans" w:hAnsi="Soberana Sans" w:cs="Calibri"/>
          <w:color w:val="000000"/>
          <w:sz w:val="22"/>
          <w:szCs w:val="22"/>
        </w:rPr>
      </w:pPr>
      <w:r w:rsidRPr="00205CD3">
        <w:rPr>
          <w:rFonts w:ascii="Soberana Sans" w:hAnsi="Soberana Sans" w:cs="Calibri"/>
          <w:color w:val="000000"/>
          <w:sz w:val="22"/>
          <w:szCs w:val="22"/>
        </w:rPr>
        <w:t>Experiencia profesional desempeñando cargos relacionados con su profesión. La experiencia profesional se considera a partir de haber concluido el Plan de Estudios correspondiente a Nivel Superior.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14"/>
        <w:gridCol w:w="2977"/>
        <w:gridCol w:w="2194"/>
        <w:gridCol w:w="1911"/>
      </w:tblGrid>
      <w:tr w:rsidR="005E4E5A" w:rsidRPr="00205CD3" w14:paraId="5B965817" w14:textId="77777777" w:rsidTr="005E4E5A">
        <w:tc>
          <w:tcPr>
            <w:tcW w:w="1527" w:type="pct"/>
          </w:tcPr>
          <w:p w14:paraId="36FC30C9" w14:textId="5411C67D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Puesto/Actividad</w:t>
            </w:r>
          </w:p>
        </w:tc>
        <w:tc>
          <w:tcPr>
            <w:tcW w:w="1460" w:type="pct"/>
          </w:tcPr>
          <w:p w14:paraId="03E865CA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Institución</w:t>
            </w:r>
          </w:p>
        </w:tc>
        <w:tc>
          <w:tcPr>
            <w:tcW w:w="1076" w:type="pct"/>
            <w:tcBorders>
              <w:top w:val="single" w:sz="4" w:space="0" w:color="auto"/>
              <w:right w:val="single" w:sz="4" w:space="0" w:color="auto"/>
            </w:tcBorders>
          </w:tcPr>
          <w:p w14:paraId="501149B3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Periodo de duración</w:t>
            </w:r>
          </w:p>
        </w:tc>
        <w:tc>
          <w:tcPr>
            <w:tcW w:w="937" w:type="pct"/>
            <w:tcBorders>
              <w:top w:val="single" w:sz="4" w:space="0" w:color="auto"/>
              <w:right w:val="single" w:sz="4" w:space="0" w:color="auto"/>
            </w:tcBorders>
          </w:tcPr>
          <w:p w14:paraId="0595B6E6" w14:textId="27A4557C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Tipo de Relación Laboral</w:t>
            </w:r>
          </w:p>
        </w:tc>
      </w:tr>
      <w:tr w:rsidR="005E4E5A" w:rsidRPr="00205CD3" w14:paraId="76B13F78" w14:textId="77777777" w:rsidTr="005E4E5A">
        <w:tc>
          <w:tcPr>
            <w:tcW w:w="1527" w:type="pct"/>
          </w:tcPr>
          <w:p w14:paraId="31BE4F96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460" w:type="pct"/>
          </w:tcPr>
          <w:p w14:paraId="6CFFF02D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076" w:type="pct"/>
            <w:tcBorders>
              <w:right w:val="single" w:sz="4" w:space="0" w:color="auto"/>
            </w:tcBorders>
          </w:tcPr>
          <w:p w14:paraId="05FBE84D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937" w:type="pct"/>
            <w:tcBorders>
              <w:right w:val="single" w:sz="4" w:space="0" w:color="auto"/>
            </w:tcBorders>
          </w:tcPr>
          <w:p w14:paraId="31ADE183" w14:textId="5FB38B82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5E4E5A" w:rsidRPr="00205CD3" w14:paraId="5886B730" w14:textId="77777777" w:rsidTr="005E4E5A">
        <w:tc>
          <w:tcPr>
            <w:tcW w:w="1527" w:type="pct"/>
          </w:tcPr>
          <w:p w14:paraId="08DCD97B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460" w:type="pct"/>
          </w:tcPr>
          <w:p w14:paraId="1B8FF2F7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076" w:type="pct"/>
            <w:tcBorders>
              <w:right w:val="single" w:sz="4" w:space="0" w:color="auto"/>
            </w:tcBorders>
          </w:tcPr>
          <w:p w14:paraId="424B5974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937" w:type="pct"/>
            <w:tcBorders>
              <w:right w:val="single" w:sz="4" w:space="0" w:color="auto"/>
            </w:tcBorders>
          </w:tcPr>
          <w:p w14:paraId="7C68B8CE" w14:textId="04DD8BDD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5E4E5A" w:rsidRPr="00205CD3" w14:paraId="00C2C2E2" w14:textId="77777777" w:rsidTr="005E4E5A">
        <w:tc>
          <w:tcPr>
            <w:tcW w:w="1527" w:type="pct"/>
          </w:tcPr>
          <w:p w14:paraId="432E8C1F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460" w:type="pct"/>
          </w:tcPr>
          <w:p w14:paraId="6BC25960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076" w:type="pct"/>
            <w:tcBorders>
              <w:right w:val="single" w:sz="4" w:space="0" w:color="auto"/>
            </w:tcBorders>
          </w:tcPr>
          <w:p w14:paraId="6BAA71D3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937" w:type="pct"/>
            <w:tcBorders>
              <w:right w:val="single" w:sz="4" w:space="0" w:color="auto"/>
            </w:tcBorders>
          </w:tcPr>
          <w:p w14:paraId="19EBA918" w14:textId="214B9546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5E4E5A" w:rsidRPr="00205CD3" w14:paraId="21D06DD2" w14:textId="77777777" w:rsidTr="005E4E5A">
        <w:tc>
          <w:tcPr>
            <w:tcW w:w="1527" w:type="pct"/>
          </w:tcPr>
          <w:p w14:paraId="4ABAFE51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460" w:type="pct"/>
          </w:tcPr>
          <w:p w14:paraId="02BB3555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076" w:type="pct"/>
            <w:tcBorders>
              <w:right w:val="single" w:sz="4" w:space="0" w:color="auto"/>
            </w:tcBorders>
          </w:tcPr>
          <w:p w14:paraId="042BD9B5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937" w:type="pct"/>
            <w:tcBorders>
              <w:right w:val="single" w:sz="4" w:space="0" w:color="auto"/>
            </w:tcBorders>
          </w:tcPr>
          <w:p w14:paraId="62F9BCE4" w14:textId="1E322115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</w:tbl>
    <w:p w14:paraId="4496D9B0" w14:textId="77777777" w:rsidR="005E4E5A" w:rsidRPr="00205CD3" w:rsidRDefault="005E4E5A" w:rsidP="005E4E5A">
      <w:pPr>
        <w:rPr>
          <w:rFonts w:ascii="Soberana Sans" w:hAnsi="Soberana Sans" w:cs="Calibri"/>
          <w:color w:val="000000"/>
          <w:sz w:val="22"/>
          <w:szCs w:val="22"/>
        </w:rPr>
      </w:pPr>
    </w:p>
    <w:p w14:paraId="7B44B9B9" w14:textId="10B9B3CB" w:rsidR="00724E5A" w:rsidRPr="00205CD3" w:rsidRDefault="005E4E5A" w:rsidP="005E4E5A">
      <w:pPr>
        <w:pStyle w:val="Estilo1"/>
        <w:rPr>
          <w:rFonts w:ascii="Soberana Sans" w:hAnsi="Soberana Sans"/>
        </w:rPr>
      </w:pPr>
      <w:r w:rsidRPr="00205CD3">
        <w:rPr>
          <w:rFonts w:ascii="Soberana Sans" w:hAnsi="Soberana Sans"/>
        </w:rPr>
        <w:t>INVESTIGACION</w:t>
      </w:r>
    </w:p>
    <w:p w14:paraId="64A7B438" w14:textId="6041F3E2" w:rsidR="005E4E5A" w:rsidRPr="00205CD3" w:rsidRDefault="005E4E5A" w:rsidP="005E4E5A">
      <w:pPr>
        <w:rPr>
          <w:rFonts w:ascii="Soberana Sans" w:hAnsi="Soberana Sans"/>
          <w:sz w:val="22"/>
          <w:szCs w:val="26"/>
        </w:rPr>
      </w:pPr>
      <w:r w:rsidRPr="00205CD3">
        <w:rPr>
          <w:rFonts w:ascii="Soberana Sans" w:hAnsi="Soberana Sans"/>
          <w:sz w:val="22"/>
          <w:szCs w:val="26"/>
        </w:rPr>
        <w:t>Investigaciones con una retroactividad de 5 años a la fecha de la promoción docente actual y no haberlas utilizadas en promociones anteriores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14"/>
        <w:gridCol w:w="2694"/>
        <w:gridCol w:w="2410"/>
        <w:gridCol w:w="1978"/>
      </w:tblGrid>
      <w:tr w:rsidR="005E4E5A" w:rsidRPr="00205CD3" w14:paraId="63F74407" w14:textId="77777777" w:rsidTr="005E4E5A">
        <w:tc>
          <w:tcPr>
            <w:tcW w:w="1527" w:type="pct"/>
          </w:tcPr>
          <w:p w14:paraId="48F1EE75" w14:textId="03E85E4A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Nombre de la Investigación</w:t>
            </w:r>
          </w:p>
        </w:tc>
        <w:tc>
          <w:tcPr>
            <w:tcW w:w="1321" w:type="pct"/>
          </w:tcPr>
          <w:p w14:paraId="0455E995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Institución</w:t>
            </w:r>
          </w:p>
        </w:tc>
        <w:tc>
          <w:tcPr>
            <w:tcW w:w="1182" w:type="pct"/>
            <w:tcBorders>
              <w:top w:val="single" w:sz="4" w:space="0" w:color="auto"/>
              <w:right w:val="single" w:sz="4" w:space="0" w:color="auto"/>
            </w:tcBorders>
          </w:tcPr>
          <w:p w14:paraId="6EEE9BE5" w14:textId="04BB4E32" w:rsidR="005E4E5A" w:rsidRPr="00205CD3" w:rsidRDefault="005E4E5A" w:rsidP="005E4E5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Periodo de realización</w:t>
            </w:r>
          </w:p>
        </w:tc>
        <w:tc>
          <w:tcPr>
            <w:tcW w:w="970" w:type="pct"/>
            <w:tcBorders>
              <w:top w:val="single" w:sz="4" w:space="0" w:color="auto"/>
              <w:right w:val="single" w:sz="4" w:space="0" w:color="auto"/>
            </w:tcBorders>
          </w:tcPr>
          <w:p w14:paraId="52DF84D2" w14:textId="0F30FB95" w:rsidR="005E4E5A" w:rsidRPr="00205CD3" w:rsidRDefault="005E4E5A" w:rsidP="005E4E5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Realizó / Dirigió</w:t>
            </w:r>
          </w:p>
        </w:tc>
      </w:tr>
      <w:tr w:rsidR="005E4E5A" w:rsidRPr="00205CD3" w14:paraId="2106CC41" w14:textId="77777777" w:rsidTr="005E4E5A">
        <w:tc>
          <w:tcPr>
            <w:tcW w:w="1527" w:type="pct"/>
          </w:tcPr>
          <w:p w14:paraId="1FF9B549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321" w:type="pct"/>
          </w:tcPr>
          <w:p w14:paraId="49AC64D8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82" w:type="pct"/>
            <w:tcBorders>
              <w:right w:val="single" w:sz="4" w:space="0" w:color="auto"/>
            </w:tcBorders>
          </w:tcPr>
          <w:p w14:paraId="75A59C90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970" w:type="pct"/>
            <w:tcBorders>
              <w:right w:val="single" w:sz="4" w:space="0" w:color="auto"/>
            </w:tcBorders>
          </w:tcPr>
          <w:p w14:paraId="6D74484E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5E4E5A" w:rsidRPr="00205CD3" w14:paraId="54A49F58" w14:textId="77777777" w:rsidTr="005E4E5A">
        <w:tc>
          <w:tcPr>
            <w:tcW w:w="1527" w:type="pct"/>
          </w:tcPr>
          <w:p w14:paraId="1CD68D17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321" w:type="pct"/>
          </w:tcPr>
          <w:p w14:paraId="6DEF7D06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82" w:type="pct"/>
            <w:tcBorders>
              <w:right w:val="single" w:sz="4" w:space="0" w:color="auto"/>
            </w:tcBorders>
          </w:tcPr>
          <w:p w14:paraId="179C4EEF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970" w:type="pct"/>
            <w:tcBorders>
              <w:right w:val="single" w:sz="4" w:space="0" w:color="auto"/>
            </w:tcBorders>
          </w:tcPr>
          <w:p w14:paraId="628CF51F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5E4E5A" w:rsidRPr="00205CD3" w14:paraId="21FB80EF" w14:textId="77777777" w:rsidTr="005E4E5A">
        <w:tc>
          <w:tcPr>
            <w:tcW w:w="1527" w:type="pct"/>
          </w:tcPr>
          <w:p w14:paraId="4A81E130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321" w:type="pct"/>
          </w:tcPr>
          <w:p w14:paraId="73A8CFB1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82" w:type="pct"/>
            <w:tcBorders>
              <w:right w:val="single" w:sz="4" w:space="0" w:color="auto"/>
            </w:tcBorders>
          </w:tcPr>
          <w:p w14:paraId="2E34B0AA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970" w:type="pct"/>
            <w:tcBorders>
              <w:right w:val="single" w:sz="4" w:space="0" w:color="auto"/>
            </w:tcBorders>
          </w:tcPr>
          <w:p w14:paraId="366A2ADF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5E4E5A" w:rsidRPr="00205CD3" w14:paraId="34DD3F38" w14:textId="77777777" w:rsidTr="005E4E5A">
        <w:tc>
          <w:tcPr>
            <w:tcW w:w="1527" w:type="pct"/>
          </w:tcPr>
          <w:p w14:paraId="488E1515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321" w:type="pct"/>
          </w:tcPr>
          <w:p w14:paraId="0DCBB2AE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82" w:type="pct"/>
            <w:tcBorders>
              <w:right w:val="single" w:sz="4" w:space="0" w:color="auto"/>
            </w:tcBorders>
          </w:tcPr>
          <w:p w14:paraId="5A926DD7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970" w:type="pct"/>
            <w:tcBorders>
              <w:right w:val="single" w:sz="4" w:space="0" w:color="auto"/>
            </w:tcBorders>
          </w:tcPr>
          <w:p w14:paraId="3E8CA686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</w:tbl>
    <w:p w14:paraId="50A4E069" w14:textId="77777777" w:rsidR="005E4E5A" w:rsidRPr="00205CD3" w:rsidRDefault="005E4E5A" w:rsidP="005E4E5A">
      <w:pPr>
        <w:rPr>
          <w:rFonts w:ascii="Soberana Sans" w:hAnsi="Soberana Sans"/>
          <w:sz w:val="26"/>
          <w:szCs w:val="26"/>
        </w:rPr>
      </w:pPr>
    </w:p>
    <w:p w14:paraId="4FCAA966" w14:textId="0D8CFE8B" w:rsidR="005E4E5A" w:rsidRPr="00205CD3" w:rsidRDefault="005E4E5A" w:rsidP="00205CD3">
      <w:pPr>
        <w:ind w:right="94"/>
        <w:rPr>
          <w:rFonts w:ascii="Soberana Sans" w:hAnsi="Soberana Sans" w:cs="Calibri"/>
          <w:b/>
          <w:color w:val="000000"/>
          <w:szCs w:val="22"/>
        </w:rPr>
      </w:pPr>
      <w:r w:rsidRPr="00205CD3">
        <w:rPr>
          <w:rFonts w:ascii="Soberana Sans" w:hAnsi="Soberana Sans" w:cs="Calibri"/>
          <w:b/>
          <w:color w:val="000000"/>
          <w:szCs w:val="22"/>
        </w:rPr>
        <w:t>Conferencias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14"/>
        <w:gridCol w:w="2694"/>
        <w:gridCol w:w="2410"/>
        <w:gridCol w:w="1978"/>
      </w:tblGrid>
      <w:tr w:rsidR="005E4E5A" w:rsidRPr="00205CD3" w14:paraId="625F6AB7" w14:textId="77777777" w:rsidTr="00681F8A">
        <w:tc>
          <w:tcPr>
            <w:tcW w:w="1527" w:type="pct"/>
          </w:tcPr>
          <w:p w14:paraId="385AB456" w14:textId="0D827AA3" w:rsidR="005E4E5A" w:rsidRPr="00205CD3" w:rsidRDefault="005E4E5A" w:rsidP="005E4E5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Nombre de la Conferencia</w:t>
            </w:r>
          </w:p>
        </w:tc>
        <w:tc>
          <w:tcPr>
            <w:tcW w:w="1321" w:type="pct"/>
          </w:tcPr>
          <w:p w14:paraId="0AC52309" w14:textId="65A715DB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Institución / Evento</w:t>
            </w:r>
          </w:p>
        </w:tc>
        <w:tc>
          <w:tcPr>
            <w:tcW w:w="1182" w:type="pct"/>
            <w:tcBorders>
              <w:top w:val="single" w:sz="4" w:space="0" w:color="auto"/>
              <w:right w:val="single" w:sz="4" w:space="0" w:color="auto"/>
            </w:tcBorders>
          </w:tcPr>
          <w:p w14:paraId="47DDC7F1" w14:textId="45082CAF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Fecha de realización</w:t>
            </w:r>
          </w:p>
        </w:tc>
        <w:tc>
          <w:tcPr>
            <w:tcW w:w="970" w:type="pct"/>
            <w:tcBorders>
              <w:top w:val="single" w:sz="4" w:space="0" w:color="auto"/>
              <w:right w:val="single" w:sz="4" w:space="0" w:color="auto"/>
            </w:tcBorders>
          </w:tcPr>
          <w:p w14:paraId="224C40D2" w14:textId="1E7C4A1C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Nacional /Internacional</w:t>
            </w:r>
          </w:p>
        </w:tc>
      </w:tr>
      <w:tr w:rsidR="005E4E5A" w:rsidRPr="00205CD3" w14:paraId="122ECCFC" w14:textId="77777777" w:rsidTr="00681F8A">
        <w:tc>
          <w:tcPr>
            <w:tcW w:w="1527" w:type="pct"/>
          </w:tcPr>
          <w:p w14:paraId="018DD1B1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321" w:type="pct"/>
          </w:tcPr>
          <w:p w14:paraId="38B2134C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82" w:type="pct"/>
            <w:tcBorders>
              <w:right w:val="single" w:sz="4" w:space="0" w:color="auto"/>
            </w:tcBorders>
          </w:tcPr>
          <w:p w14:paraId="229B1398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970" w:type="pct"/>
            <w:tcBorders>
              <w:right w:val="single" w:sz="4" w:space="0" w:color="auto"/>
            </w:tcBorders>
          </w:tcPr>
          <w:p w14:paraId="324B6A03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5E4E5A" w:rsidRPr="00205CD3" w14:paraId="4C099AC7" w14:textId="77777777" w:rsidTr="00681F8A">
        <w:tc>
          <w:tcPr>
            <w:tcW w:w="1527" w:type="pct"/>
          </w:tcPr>
          <w:p w14:paraId="287A957F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321" w:type="pct"/>
          </w:tcPr>
          <w:p w14:paraId="01C5FA97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82" w:type="pct"/>
            <w:tcBorders>
              <w:right w:val="single" w:sz="4" w:space="0" w:color="auto"/>
            </w:tcBorders>
          </w:tcPr>
          <w:p w14:paraId="232B10FB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970" w:type="pct"/>
            <w:tcBorders>
              <w:right w:val="single" w:sz="4" w:space="0" w:color="auto"/>
            </w:tcBorders>
          </w:tcPr>
          <w:p w14:paraId="46372169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5E4E5A" w:rsidRPr="00205CD3" w14:paraId="16FD4693" w14:textId="77777777" w:rsidTr="00681F8A">
        <w:tc>
          <w:tcPr>
            <w:tcW w:w="1527" w:type="pct"/>
          </w:tcPr>
          <w:p w14:paraId="278391C5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321" w:type="pct"/>
          </w:tcPr>
          <w:p w14:paraId="7D7C055C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82" w:type="pct"/>
            <w:tcBorders>
              <w:right w:val="single" w:sz="4" w:space="0" w:color="auto"/>
            </w:tcBorders>
          </w:tcPr>
          <w:p w14:paraId="19E68F9D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970" w:type="pct"/>
            <w:tcBorders>
              <w:right w:val="single" w:sz="4" w:space="0" w:color="auto"/>
            </w:tcBorders>
          </w:tcPr>
          <w:p w14:paraId="3D2030CF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5E4E5A" w:rsidRPr="00205CD3" w14:paraId="7991F0D5" w14:textId="77777777" w:rsidTr="00681F8A">
        <w:tc>
          <w:tcPr>
            <w:tcW w:w="1527" w:type="pct"/>
          </w:tcPr>
          <w:p w14:paraId="0D8932EC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321" w:type="pct"/>
          </w:tcPr>
          <w:p w14:paraId="63734014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82" w:type="pct"/>
            <w:tcBorders>
              <w:right w:val="single" w:sz="4" w:space="0" w:color="auto"/>
            </w:tcBorders>
          </w:tcPr>
          <w:p w14:paraId="576E2FE2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970" w:type="pct"/>
            <w:tcBorders>
              <w:right w:val="single" w:sz="4" w:space="0" w:color="auto"/>
            </w:tcBorders>
          </w:tcPr>
          <w:p w14:paraId="392FCB2B" w14:textId="77777777" w:rsidR="005E4E5A" w:rsidRPr="00205CD3" w:rsidRDefault="005E4E5A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</w:tbl>
    <w:p w14:paraId="23123BCD" w14:textId="77777777" w:rsidR="005E4E5A" w:rsidRPr="00205CD3" w:rsidRDefault="005E4E5A" w:rsidP="005E4E5A">
      <w:pPr>
        <w:rPr>
          <w:rFonts w:ascii="Soberana Sans" w:hAnsi="Soberana Sans" w:cs="Calibri"/>
          <w:color w:val="000000"/>
          <w:sz w:val="22"/>
          <w:szCs w:val="22"/>
        </w:rPr>
      </w:pPr>
    </w:p>
    <w:p w14:paraId="2133E3F9" w14:textId="34647898" w:rsidR="005E4E5A" w:rsidRPr="00205CD3" w:rsidRDefault="00205CD3" w:rsidP="00205CD3">
      <w:pPr>
        <w:pStyle w:val="Estilo1"/>
        <w:rPr>
          <w:rFonts w:ascii="Soberana Sans" w:hAnsi="Soberana Sans"/>
        </w:rPr>
      </w:pPr>
      <w:r w:rsidRPr="00205CD3">
        <w:rPr>
          <w:rFonts w:ascii="Soberana Sans" w:hAnsi="Soberana Sans"/>
        </w:rPr>
        <w:t>TRABAJO ACADEMICO</w:t>
      </w:r>
    </w:p>
    <w:p w14:paraId="60BC7C51" w14:textId="77777777" w:rsidR="005E4E5A" w:rsidRPr="00205CD3" w:rsidRDefault="005E4E5A" w:rsidP="005E4E5A">
      <w:pPr>
        <w:rPr>
          <w:rFonts w:ascii="Soberana Sans" w:hAnsi="Soberana Sans" w:cs="Calibri"/>
          <w:color w:val="000000"/>
          <w:sz w:val="22"/>
          <w:szCs w:val="22"/>
        </w:rPr>
      </w:pPr>
    </w:p>
    <w:p w14:paraId="37C42C3F" w14:textId="5D83D8CC" w:rsidR="005E4E5A" w:rsidRPr="00205CD3" w:rsidRDefault="00205CD3" w:rsidP="00205CD3">
      <w:pPr>
        <w:ind w:right="94"/>
        <w:rPr>
          <w:rFonts w:ascii="Soberana Sans" w:hAnsi="Soberana Sans" w:cs="Calibri"/>
          <w:b/>
          <w:color w:val="000000"/>
          <w:szCs w:val="22"/>
        </w:rPr>
      </w:pPr>
      <w:r w:rsidRPr="00205CD3">
        <w:rPr>
          <w:rFonts w:ascii="Soberana Sans" w:hAnsi="Soberana Sans" w:cs="Calibri"/>
          <w:b/>
          <w:color w:val="000000"/>
          <w:szCs w:val="22"/>
        </w:rPr>
        <w:t>Elaboración de apuntes, textos, material didáctico u otros apoyos docentes relacionados con su especialidad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248"/>
        <w:gridCol w:w="2959"/>
        <w:gridCol w:w="2989"/>
      </w:tblGrid>
      <w:tr w:rsidR="00205CD3" w:rsidRPr="00205CD3" w14:paraId="125DE303" w14:textId="77777777" w:rsidTr="00205CD3">
        <w:tc>
          <w:tcPr>
            <w:tcW w:w="2083" w:type="pct"/>
          </w:tcPr>
          <w:p w14:paraId="1E8B0E53" w14:textId="72967419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>
              <w:rPr>
                <w:rFonts w:ascii="Soberana Sans" w:hAnsi="Soberana Sans" w:cs="EurekaSans-Light"/>
                <w:b/>
                <w:sz w:val="18"/>
                <w:szCs w:val="18"/>
              </w:rPr>
              <w:t>Descripción del apoyo</w:t>
            </w:r>
          </w:p>
        </w:tc>
        <w:tc>
          <w:tcPr>
            <w:tcW w:w="1451" w:type="pct"/>
          </w:tcPr>
          <w:p w14:paraId="57B15101" w14:textId="3E217CE1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>
              <w:rPr>
                <w:rFonts w:ascii="Soberana Sans" w:hAnsi="Soberana Sans" w:cs="EurekaSans-Light"/>
                <w:b/>
                <w:sz w:val="18"/>
                <w:szCs w:val="18"/>
              </w:rPr>
              <w:t>Nivel (Superior o Posgrado)</w:t>
            </w:r>
          </w:p>
        </w:tc>
        <w:tc>
          <w:tcPr>
            <w:tcW w:w="1466" w:type="pct"/>
            <w:tcBorders>
              <w:top w:val="single" w:sz="4" w:space="0" w:color="auto"/>
              <w:right w:val="single" w:sz="4" w:space="0" w:color="auto"/>
            </w:tcBorders>
          </w:tcPr>
          <w:p w14:paraId="487D7ECF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Fecha de realización</w:t>
            </w:r>
          </w:p>
        </w:tc>
      </w:tr>
      <w:tr w:rsidR="00205CD3" w:rsidRPr="00205CD3" w14:paraId="5653CB8C" w14:textId="77777777" w:rsidTr="00205CD3">
        <w:tc>
          <w:tcPr>
            <w:tcW w:w="2083" w:type="pct"/>
          </w:tcPr>
          <w:p w14:paraId="36DA9D44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451" w:type="pct"/>
          </w:tcPr>
          <w:p w14:paraId="7BD015DD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466" w:type="pct"/>
            <w:tcBorders>
              <w:right w:val="single" w:sz="4" w:space="0" w:color="auto"/>
            </w:tcBorders>
          </w:tcPr>
          <w:p w14:paraId="78E3A928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205CD3" w:rsidRPr="00205CD3" w14:paraId="33722DA3" w14:textId="77777777" w:rsidTr="00205CD3">
        <w:tc>
          <w:tcPr>
            <w:tcW w:w="2083" w:type="pct"/>
          </w:tcPr>
          <w:p w14:paraId="67B48E60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451" w:type="pct"/>
          </w:tcPr>
          <w:p w14:paraId="14C6F4E2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466" w:type="pct"/>
            <w:tcBorders>
              <w:right w:val="single" w:sz="4" w:space="0" w:color="auto"/>
            </w:tcBorders>
          </w:tcPr>
          <w:p w14:paraId="2FAD4D2E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205CD3" w:rsidRPr="00205CD3" w14:paraId="10F80554" w14:textId="77777777" w:rsidTr="00205CD3">
        <w:tc>
          <w:tcPr>
            <w:tcW w:w="2083" w:type="pct"/>
          </w:tcPr>
          <w:p w14:paraId="3E4D975D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451" w:type="pct"/>
          </w:tcPr>
          <w:p w14:paraId="41B499C3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466" w:type="pct"/>
            <w:tcBorders>
              <w:right w:val="single" w:sz="4" w:space="0" w:color="auto"/>
            </w:tcBorders>
          </w:tcPr>
          <w:p w14:paraId="487B928D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205CD3" w:rsidRPr="00205CD3" w14:paraId="7A8F245C" w14:textId="77777777" w:rsidTr="00205CD3">
        <w:tc>
          <w:tcPr>
            <w:tcW w:w="2083" w:type="pct"/>
          </w:tcPr>
          <w:p w14:paraId="15F118D2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451" w:type="pct"/>
          </w:tcPr>
          <w:p w14:paraId="5D51F7B2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466" w:type="pct"/>
            <w:tcBorders>
              <w:right w:val="single" w:sz="4" w:space="0" w:color="auto"/>
            </w:tcBorders>
          </w:tcPr>
          <w:p w14:paraId="2C98457A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</w:tbl>
    <w:p w14:paraId="6CFB4277" w14:textId="77777777" w:rsidR="00205CD3" w:rsidRDefault="00205CD3" w:rsidP="005E4E5A">
      <w:pPr>
        <w:rPr>
          <w:rFonts w:ascii="Soberana Sans" w:hAnsi="Soberana Sans" w:cs="Calibri"/>
          <w:color w:val="000000"/>
          <w:sz w:val="22"/>
          <w:szCs w:val="22"/>
        </w:rPr>
      </w:pPr>
    </w:p>
    <w:p w14:paraId="10F0D726" w14:textId="54461B4F" w:rsidR="00205CD3" w:rsidRPr="00205CD3" w:rsidRDefault="00205CD3" w:rsidP="00205CD3">
      <w:pPr>
        <w:ind w:right="94"/>
        <w:rPr>
          <w:rFonts w:ascii="Soberana Sans" w:hAnsi="Soberana Sans" w:cs="Calibri"/>
          <w:b/>
          <w:color w:val="000000"/>
          <w:szCs w:val="22"/>
        </w:rPr>
      </w:pPr>
      <w:r w:rsidRPr="00205CD3">
        <w:rPr>
          <w:rFonts w:ascii="Soberana Sans" w:hAnsi="Soberana Sans" w:cs="Calibri"/>
          <w:b/>
          <w:color w:val="000000"/>
          <w:szCs w:val="22"/>
        </w:rPr>
        <w:t>Responsable de la elaboración de planes y programas de estudio.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690"/>
        <w:gridCol w:w="1560"/>
        <w:gridCol w:w="1843"/>
        <w:gridCol w:w="1701"/>
        <w:gridCol w:w="2402"/>
      </w:tblGrid>
      <w:tr w:rsidR="00205CD3" w:rsidRPr="00205CD3" w14:paraId="7AFCDB06" w14:textId="77777777" w:rsidTr="00205CD3">
        <w:tc>
          <w:tcPr>
            <w:tcW w:w="1319" w:type="pct"/>
          </w:tcPr>
          <w:p w14:paraId="26432931" w14:textId="00CDE359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>
              <w:rPr>
                <w:rFonts w:ascii="Soberana Sans" w:hAnsi="Soberana Sans" w:cs="EurekaSans-Light"/>
                <w:b/>
                <w:sz w:val="18"/>
                <w:szCs w:val="18"/>
              </w:rPr>
              <w:t>Nombre del Programa</w:t>
            </w:r>
          </w:p>
        </w:tc>
        <w:tc>
          <w:tcPr>
            <w:tcW w:w="765" w:type="pct"/>
          </w:tcPr>
          <w:p w14:paraId="798FF4D8" w14:textId="0861D766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>
              <w:rPr>
                <w:rFonts w:ascii="Soberana Sans" w:hAnsi="Soberana Sans" w:cs="EurekaSans-Light"/>
                <w:b/>
                <w:sz w:val="18"/>
                <w:szCs w:val="18"/>
              </w:rPr>
              <w:t>Clave del Programa</w:t>
            </w:r>
          </w:p>
        </w:tc>
        <w:tc>
          <w:tcPr>
            <w:tcW w:w="904" w:type="pct"/>
            <w:tcBorders>
              <w:top w:val="single" w:sz="4" w:space="0" w:color="auto"/>
              <w:right w:val="single" w:sz="4" w:space="0" w:color="auto"/>
            </w:tcBorders>
          </w:tcPr>
          <w:p w14:paraId="740EA934" w14:textId="370107D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>
              <w:rPr>
                <w:rFonts w:ascii="Soberana Sans" w:hAnsi="Soberana Sans" w:cs="EurekaSans-Light"/>
                <w:b/>
                <w:sz w:val="18"/>
                <w:szCs w:val="18"/>
              </w:rPr>
              <w:t>Nivel (Superior o Posgrado)</w:t>
            </w:r>
          </w:p>
        </w:tc>
        <w:tc>
          <w:tcPr>
            <w:tcW w:w="834" w:type="pct"/>
            <w:tcBorders>
              <w:top w:val="single" w:sz="4" w:space="0" w:color="auto"/>
              <w:right w:val="single" w:sz="4" w:space="0" w:color="auto"/>
            </w:tcBorders>
          </w:tcPr>
          <w:p w14:paraId="717E15B7" w14:textId="3D968B56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>
              <w:rPr>
                <w:rFonts w:ascii="Soberana Sans" w:hAnsi="Soberana Sans" w:cs="EurekaSans-Light"/>
                <w:b/>
                <w:sz w:val="18"/>
                <w:szCs w:val="18"/>
              </w:rPr>
              <w:t>Responsable/Colaborador</w:t>
            </w:r>
          </w:p>
        </w:tc>
        <w:tc>
          <w:tcPr>
            <w:tcW w:w="1179" w:type="pct"/>
            <w:tcBorders>
              <w:top w:val="single" w:sz="4" w:space="0" w:color="auto"/>
              <w:right w:val="single" w:sz="4" w:space="0" w:color="auto"/>
            </w:tcBorders>
          </w:tcPr>
          <w:p w14:paraId="22B0FD94" w14:textId="7FE5BE46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 w:rsidRPr="00205CD3">
              <w:rPr>
                <w:rFonts w:ascii="Soberana Sans" w:hAnsi="Soberana Sans" w:cs="EurekaSans-Light"/>
                <w:b/>
                <w:sz w:val="18"/>
                <w:szCs w:val="18"/>
              </w:rPr>
              <w:t>Fecha de realización</w:t>
            </w:r>
          </w:p>
        </w:tc>
      </w:tr>
      <w:tr w:rsidR="00205CD3" w:rsidRPr="00205CD3" w14:paraId="1E1DA3C1" w14:textId="77777777" w:rsidTr="00205CD3">
        <w:tc>
          <w:tcPr>
            <w:tcW w:w="1319" w:type="pct"/>
          </w:tcPr>
          <w:p w14:paraId="516B613A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765" w:type="pct"/>
          </w:tcPr>
          <w:p w14:paraId="1F7DC537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904" w:type="pct"/>
            <w:tcBorders>
              <w:right w:val="single" w:sz="4" w:space="0" w:color="auto"/>
            </w:tcBorders>
          </w:tcPr>
          <w:p w14:paraId="00419910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834" w:type="pct"/>
            <w:tcBorders>
              <w:right w:val="single" w:sz="4" w:space="0" w:color="auto"/>
            </w:tcBorders>
          </w:tcPr>
          <w:p w14:paraId="6F99B28E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79" w:type="pct"/>
            <w:tcBorders>
              <w:right w:val="single" w:sz="4" w:space="0" w:color="auto"/>
            </w:tcBorders>
          </w:tcPr>
          <w:p w14:paraId="37038BF9" w14:textId="69F8938E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205CD3" w:rsidRPr="00205CD3" w14:paraId="2AADB850" w14:textId="77777777" w:rsidTr="00205CD3">
        <w:tc>
          <w:tcPr>
            <w:tcW w:w="1319" w:type="pct"/>
          </w:tcPr>
          <w:p w14:paraId="721FE3D9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765" w:type="pct"/>
          </w:tcPr>
          <w:p w14:paraId="4C74F9A3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904" w:type="pct"/>
            <w:tcBorders>
              <w:right w:val="single" w:sz="4" w:space="0" w:color="auto"/>
            </w:tcBorders>
          </w:tcPr>
          <w:p w14:paraId="1576E35E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834" w:type="pct"/>
            <w:tcBorders>
              <w:right w:val="single" w:sz="4" w:space="0" w:color="auto"/>
            </w:tcBorders>
          </w:tcPr>
          <w:p w14:paraId="0CFD3C22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79" w:type="pct"/>
            <w:tcBorders>
              <w:right w:val="single" w:sz="4" w:space="0" w:color="auto"/>
            </w:tcBorders>
          </w:tcPr>
          <w:p w14:paraId="3E99BB28" w14:textId="772D071D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205CD3" w:rsidRPr="00205CD3" w14:paraId="32823317" w14:textId="77777777" w:rsidTr="00205CD3">
        <w:tc>
          <w:tcPr>
            <w:tcW w:w="1319" w:type="pct"/>
          </w:tcPr>
          <w:p w14:paraId="6584932D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765" w:type="pct"/>
          </w:tcPr>
          <w:p w14:paraId="2A0F1571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904" w:type="pct"/>
            <w:tcBorders>
              <w:right w:val="single" w:sz="4" w:space="0" w:color="auto"/>
            </w:tcBorders>
          </w:tcPr>
          <w:p w14:paraId="73CFF0B7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834" w:type="pct"/>
            <w:tcBorders>
              <w:right w:val="single" w:sz="4" w:space="0" w:color="auto"/>
            </w:tcBorders>
          </w:tcPr>
          <w:p w14:paraId="0B52810A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79" w:type="pct"/>
            <w:tcBorders>
              <w:right w:val="single" w:sz="4" w:space="0" w:color="auto"/>
            </w:tcBorders>
          </w:tcPr>
          <w:p w14:paraId="1FB65FB4" w14:textId="359D6F9F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205CD3" w:rsidRPr="00205CD3" w14:paraId="15A3E1CF" w14:textId="77777777" w:rsidTr="00205CD3">
        <w:tc>
          <w:tcPr>
            <w:tcW w:w="1319" w:type="pct"/>
          </w:tcPr>
          <w:p w14:paraId="47EEC3C2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765" w:type="pct"/>
          </w:tcPr>
          <w:p w14:paraId="2DD8D17A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904" w:type="pct"/>
            <w:tcBorders>
              <w:right w:val="single" w:sz="4" w:space="0" w:color="auto"/>
            </w:tcBorders>
          </w:tcPr>
          <w:p w14:paraId="0936C0F4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834" w:type="pct"/>
            <w:tcBorders>
              <w:right w:val="single" w:sz="4" w:space="0" w:color="auto"/>
            </w:tcBorders>
          </w:tcPr>
          <w:p w14:paraId="14951042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79" w:type="pct"/>
            <w:tcBorders>
              <w:right w:val="single" w:sz="4" w:space="0" w:color="auto"/>
            </w:tcBorders>
          </w:tcPr>
          <w:p w14:paraId="71E913A7" w14:textId="079F66C8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</w:tbl>
    <w:p w14:paraId="4EFFE678" w14:textId="77777777" w:rsidR="00205CD3" w:rsidRDefault="00205CD3" w:rsidP="005E4E5A">
      <w:pPr>
        <w:rPr>
          <w:rFonts w:ascii="Soberana Sans" w:hAnsi="Soberana Sans"/>
          <w:sz w:val="22"/>
          <w:szCs w:val="26"/>
        </w:rPr>
      </w:pPr>
    </w:p>
    <w:p w14:paraId="291CD5FD" w14:textId="7BEF07C1" w:rsidR="00205CD3" w:rsidRPr="00205CD3" w:rsidRDefault="00205CD3" w:rsidP="00205CD3">
      <w:pPr>
        <w:ind w:right="94"/>
        <w:rPr>
          <w:rFonts w:ascii="Soberana Sans" w:hAnsi="Soberana Sans" w:cs="Calibri"/>
          <w:b/>
          <w:color w:val="000000"/>
          <w:szCs w:val="22"/>
        </w:rPr>
      </w:pPr>
      <w:r w:rsidRPr="00205CD3">
        <w:rPr>
          <w:rFonts w:ascii="Soberana Sans" w:hAnsi="Soberana Sans" w:cs="Calibri"/>
          <w:b/>
          <w:color w:val="000000"/>
          <w:szCs w:val="22"/>
        </w:rPr>
        <w:t>Miembro de comisiones y asociaciones educativas nacionales o internacionales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69"/>
        <w:gridCol w:w="2493"/>
        <w:gridCol w:w="2259"/>
        <w:gridCol w:w="2075"/>
      </w:tblGrid>
      <w:tr w:rsidR="00205CD3" w:rsidRPr="00205CD3" w14:paraId="6C4E7AE4" w14:textId="77777777" w:rsidTr="00205CD3">
        <w:tc>
          <w:tcPr>
            <w:tcW w:w="1726" w:type="pct"/>
          </w:tcPr>
          <w:p w14:paraId="6E431D77" w14:textId="15D51F8C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>
              <w:rPr>
                <w:rFonts w:ascii="Soberana Sans" w:hAnsi="Soberana Sans" w:cs="EurekaSans-Light"/>
                <w:b/>
                <w:sz w:val="18"/>
                <w:szCs w:val="18"/>
              </w:rPr>
              <w:t>Asociación Educativa</w:t>
            </w:r>
          </w:p>
        </w:tc>
        <w:tc>
          <w:tcPr>
            <w:tcW w:w="1001" w:type="pct"/>
          </w:tcPr>
          <w:p w14:paraId="1FCE4B2E" w14:textId="429C79D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>
              <w:rPr>
                <w:rFonts w:ascii="Soberana Sans" w:hAnsi="Soberana Sans" w:cs="EurekaSans-Light"/>
                <w:b/>
                <w:sz w:val="18"/>
                <w:szCs w:val="18"/>
              </w:rPr>
              <w:t>Nacional/Internacional</w:t>
            </w:r>
          </w:p>
        </w:tc>
        <w:tc>
          <w:tcPr>
            <w:tcW w:w="1182" w:type="pct"/>
            <w:tcBorders>
              <w:top w:val="single" w:sz="4" w:space="0" w:color="auto"/>
              <w:right w:val="single" w:sz="4" w:space="0" w:color="auto"/>
            </w:tcBorders>
          </w:tcPr>
          <w:p w14:paraId="4826DB62" w14:textId="1878925D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>
              <w:rPr>
                <w:rFonts w:ascii="Soberana Sans" w:hAnsi="Soberana Sans" w:cs="EurekaSans-Light"/>
                <w:b/>
                <w:sz w:val="18"/>
                <w:szCs w:val="18"/>
              </w:rPr>
              <w:t>Tipo de membresía</w:t>
            </w:r>
          </w:p>
        </w:tc>
        <w:tc>
          <w:tcPr>
            <w:tcW w:w="1091" w:type="pct"/>
            <w:tcBorders>
              <w:top w:val="single" w:sz="4" w:space="0" w:color="auto"/>
              <w:right w:val="single" w:sz="4" w:space="0" w:color="auto"/>
            </w:tcBorders>
          </w:tcPr>
          <w:p w14:paraId="15BB16DF" w14:textId="6284C608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b/>
                <w:sz w:val="18"/>
                <w:szCs w:val="18"/>
              </w:rPr>
            </w:pPr>
            <w:r>
              <w:rPr>
                <w:rFonts w:ascii="Soberana Sans" w:hAnsi="Soberana Sans" w:cs="EurekaSans-Light"/>
                <w:b/>
                <w:sz w:val="18"/>
                <w:szCs w:val="18"/>
              </w:rPr>
              <w:t>Periodo se membresía</w:t>
            </w:r>
          </w:p>
        </w:tc>
      </w:tr>
      <w:tr w:rsidR="00205CD3" w:rsidRPr="00205CD3" w14:paraId="072C4CE4" w14:textId="77777777" w:rsidTr="00205CD3">
        <w:tc>
          <w:tcPr>
            <w:tcW w:w="1726" w:type="pct"/>
          </w:tcPr>
          <w:p w14:paraId="19CD698D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001" w:type="pct"/>
          </w:tcPr>
          <w:p w14:paraId="78570F46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82" w:type="pct"/>
            <w:tcBorders>
              <w:right w:val="single" w:sz="4" w:space="0" w:color="auto"/>
            </w:tcBorders>
          </w:tcPr>
          <w:p w14:paraId="3EF1F474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091" w:type="pct"/>
            <w:tcBorders>
              <w:right w:val="single" w:sz="4" w:space="0" w:color="auto"/>
            </w:tcBorders>
          </w:tcPr>
          <w:p w14:paraId="633BE213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205CD3" w:rsidRPr="00205CD3" w14:paraId="25A75F67" w14:textId="77777777" w:rsidTr="00205CD3">
        <w:tc>
          <w:tcPr>
            <w:tcW w:w="1726" w:type="pct"/>
          </w:tcPr>
          <w:p w14:paraId="498E792E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001" w:type="pct"/>
          </w:tcPr>
          <w:p w14:paraId="79CBB5F2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82" w:type="pct"/>
            <w:tcBorders>
              <w:right w:val="single" w:sz="4" w:space="0" w:color="auto"/>
            </w:tcBorders>
          </w:tcPr>
          <w:p w14:paraId="170FF5C2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091" w:type="pct"/>
            <w:tcBorders>
              <w:right w:val="single" w:sz="4" w:space="0" w:color="auto"/>
            </w:tcBorders>
          </w:tcPr>
          <w:p w14:paraId="5A53DC3B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205CD3" w:rsidRPr="00205CD3" w14:paraId="2A7BC977" w14:textId="77777777" w:rsidTr="00205CD3">
        <w:tc>
          <w:tcPr>
            <w:tcW w:w="1726" w:type="pct"/>
          </w:tcPr>
          <w:p w14:paraId="2103B7F4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001" w:type="pct"/>
          </w:tcPr>
          <w:p w14:paraId="26B4D4B3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82" w:type="pct"/>
            <w:tcBorders>
              <w:right w:val="single" w:sz="4" w:space="0" w:color="auto"/>
            </w:tcBorders>
          </w:tcPr>
          <w:p w14:paraId="02508E54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091" w:type="pct"/>
            <w:tcBorders>
              <w:right w:val="single" w:sz="4" w:space="0" w:color="auto"/>
            </w:tcBorders>
          </w:tcPr>
          <w:p w14:paraId="6770E1F0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  <w:tr w:rsidR="00205CD3" w:rsidRPr="00205CD3" w14:paraId="7E723F23" w14:textId="77777777" w:rsidTr="00205CD3">
        <w:tc>
          <w:tcPr>
            <w:tcW w:w="1726" w:type="pct"/>
          </w:tcPr>
          <w:p w14:paraId="69ECA947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001" w:type="pct"/>
          </w:tcPr>
          <w:p w14:paraId="3726FAD6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182" w:type="pct"/>
            <w:tcBorders>
              <w:right w:val="single" w:sz="4" w:space="0" w:color="auto"/>
            </w:tcBorders>
          </w:tcPr>
          <w:p w14:paraId="6D71A8C0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  <w:tc>
          <w:tcPr>
            <w:tcW w:w="1091" w:type="pct"/>
            <w:tcBorders>
              <w:right w:val="single" w:sz="4" w:space="0" w:color="auto"/>
            </w:tcBorders>
          </w:tcPr>
          <w:p w14:paraId="3C63B2C1" w14:textId="77777777" w:rsidR="00205CD3" w:rsidRPr="00205CD3" w:rsidRDefault="00205CD3" w:rsidP="00681F8A">
            <w:pPr>
              <w:ind w:right="94"/>
              <w:rPr>
                <w:rFonts w:ascii="Soberana Sans" w:hAnsi="Soberana Sans" w:cs="EurekaSans-Light"/>
                <w:sz w:val="18"/>
                <w:szCs w:val="18"/>
              </w:rPr>
            </w:pPr>
          </w:p>
        </w:tc>
      </w:tr>
    </w:tbl>
    <w:p w14:paraId="4FB94D87" w14:textId="77777777" w:rsidR="00205CD3" w:rsidRDefault="00205CD3" w:rsidP="005E4E5A">
      <w:pPr>
        <w:rPr>
          <w:rFonts w:ascii="Soberana Sans" w:hAnsi="Soberana Sans" w:cs="Calibri"/>
          <w:color w:val="000000"/>
          <w:sz w:val="22"/>
          <w:szCs w:val="22"/>
        </w:rPr>
      </w:pPr>
    </w:p>
    <w:p w14:paraId="15B3B50A" w14:textId="77777777" w:rsidR="005C7332" w:rsidRPr="00205CD3" w:rsidRDefault="005C7332" w:rsidP="00D9030C">
      <w:pPr>
        <w:ind w:right="94"/>
        <w:rPr>
          <w:rFonts w:ascii="Soberana Sans" w:hAnsi="Soberana Sans" w:cs="Calibri"/>
          <w:color w:val="000000"/>
          <w:sz w:val="22"/>
          <w:szCs w:val="22"/>
        </w:rPr>
      </w:pPr>
    </w:p>
    <w:p w14:paraId="59099965" w14:textId="33F9D270" w:rsidR="00205CD3" w:rsidRDefault="00205CD3" w:rsidP="00D9030C">
      <w:pPr>
        <w:ind w:right="94"/>
        <w:rPr>
          <w:rFonts w:ascii="Soberana Sans" w:hAnsi="Soberana Sans" w:cs="Calibri"/>
          <w:color w:val="000000"/>
          <w:sz w:val="22"/>
          <w:szCs w:val="22"/>
        </w:rPr>
      </w:pPr>
      <w:r>
        <w:rPr>
          <w:rFonts w:ascii="Soberana Sans" w:hAnsi="Soberana Sans" w:cs="Calibri"/>
          <w:color w:val="000000"/>
          <w:sz w:val="22"/>
          <w:szCs w:val="22"/>
        </w:rPr>
        <w:t>De todos los rubros deberá presentar la documentación soporte</w:t>
      </w:r>
      <w:r w:rsidR="000F3E4B">
        <w:rPr>
          <w:rFonts w:ascii="Soberana Sans" w:hAnsi="Soberana Sans" w:cs="Calibri"/>
          <w:color w:val="000000"/>
          <w:sz w:val="22"/>
          <w:szCs w:val="22"/>
        </w:rPr>
        <w:t>.</w:t>
      </w:r>
    </w:p>
    <w:p w14:paraId="120AF020" w14:textId="77777777" w:rsidR="000F3E4B" w:rsidRDefault="000F3E4B" w:rsidP="00D9030C">
      <w:pPr>
        <w:ind w:right="94"/>
        <w:rPr>
          <w:rFonts w:ascii="Soberana Sans" w:hAnsi="Soberana Sans" w:cs="Calibri"/>
          <w:color w:val="000000"/>
          <w:sz w:val="22"/>
          <w:szCs w:val="22"/>
        </w:rPr>
      </w:pPr>
    </w:p>
    <w:p w14:paraId="67C0FB1F" w14:textId="77777777" w:rsidR="00205CD3" w:rsidRDefault="00205CD3" w:rsidP="00D9030C">
      <w:pPr>
        <w:ind w:right="94"/>
        <w:rPr>
          <w:rFonts w:ascii="Soberana Sans" w:hAnsi="Soberana Sans" w:cs="Calibri"/>
          <w:color w:val="000000"/>
          <w:sz w:val="22"/>
          <w:szCs w:val="22"/>
        </w:rPr>
      </w:pPr>
    </w:p>
    <w:p w14:paraId="3C1932B0" w14:textId="77777777" w:rsidR="00205CD3" w:rsidRDefault="00205CD3" w:rsidP="00D9030C">
      <w:pPr>
        <w:ind w:right="94"/>
        <w:rPr>
          <w:rFonts w:ascii="Soberana Sans" w:hAnsi="Soberana Sans" w:cs="Calibri"/>
          <w:color w:val="000000"/>
          <w:sz w:val="22"/>
          <w:szCs w:val="22"/>
        </w:rPr>
      </w:pPr>
    </w:p>
    <w:p w14:paraId="1E9B7432" w14:textId="77777777" w:rsidR="00205CD3" w:rsidRDefault="00205CD3" w:rsidP="00D9030C">
      <w:pPr>
        <w:ind w:right="94"/>
        <w:rPr>
          <w:rFonts w:ascii="Soberana Sans" w:hAnsi="Soberana Sans" w:cs="Calibri"/>
          <w:color w:val="000000"/>
          <w:sz w:val="22"/>
          <w:szCs w:val="22"/>
        </w:rPr>
      </w:pPr>
    </w:p>
    <w:p w14:paraId="5B3BD3E0" w14:textId="77777777" w:rsidR="00205CD3" w:rsidRDefault="00205CD3" w:rsidP="00D9030C">
      <w:pPr>
        <w:ind w:right="94"/>
        <w:rPr>
          <w:rFonts w:ascii="Soberana Sans" w:hAnsi="Soberana Sans" w:cs="Calibri"/>
          <w:color w:val="000000"/>
          <w:sz w:val="22"/>
          <w:szCs w:val="22"/>
        </w:rPr>
      </w:pPr>
    </w:p>
    <w:tbl>
      <w:tblPr>
        <w:tblStyle w:val="Tablaconcuadrcula"/>
        <w:tblW w:w="0" w:type="auto"/>
        <w:tblInd w:w="2972" w:type="dxa"/>
        <w:tblBorders>
          <w:top w:val="sing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0F3E4B" w:rsidRPr="000F3E4B" w14:paraId="77DDAF04" w14:textId="77777777" w:rsidTr="000F3E4B">
        <w:tc>
          <w:tcPr>
            <w:tcW w:w="5103" w:type="dxa"/>
          </w:tcPr>
          <w:p w14:paraId="24234368" w14:textId="77777777" w:rsidR="000F3E4B" w:rsidRPr="000F3E4B" w:rsidRDefault="000F3E4B" w:rsidP="00E60B46">
            <w:pPr>
              <w:jc w:val="center"/>
              <w:rPr>
                <w:rFonts w:ascii="Soberana Sans" w:hAnsi="Soberana Sans" w:cs="Calibri"/>
                <w:b/>
                <w:color w:val="000000"/>
                <w:sz w:val="22"/>
                <w:szCs w:val="22"/>
              </w:rPr>
            </w:pPr>
            <w:r w:rsidRPr="000F3E4B">
              <w:rPr>
                <w:rFonts w:ascii="Soberana Sans" w:hAnsi="Soberana Sans" w:cs="Calibri"/>
                <w:b/>
                <w:color w:val="000000"/>
                <w:sz w:val="22"/>
                <w:szCs w:val="22"/>
              </w:rPr>
              <w:t>Nombre y firma del candidato</w:t>
            </w:r>
          </w:p>
        </w:tc>
      </w:tr>
    </w:tbl>
    <w:p w14:paraId="0570C768" w14:textId="77777777" w:rsidR="000F3E4B" w:rsidRDefault="000F3E4B" w:rsidP="00D9030C">
      <w:pPr>
        <w:ind w:right="94"/>
        <w:rPr>
          <w:rFonts w:ascii="Soberana Sans" w:hAnsi="Soberana Sans" w:cs="Calibri"/>
          <w:color w:val="000000"/>
          <w:sz w:val="22"/>
          <w:szCs w:val="22"/>
        </w:rPr>
      </w:pPr>
    </w:p>
    <w:p w14:paraId="69BCD0ED" w14:textId="77777777" w:rsidR="000F3E4B" w:rsidRDefault="000F3E4B" w:rsidP="00D9030C">
      <w:pPr>
        <w:ind w:right="94"/>
        <w:rPr>
          <w:rFonts w:ascii="Soberana Sans" w:hAnsi="Soberana Sans" w:cs="Calibri"/>
          <w:color w:val="000000"/>
          <w:sz w:val="22"/>
          <w:szCs w:val="22"/>
        </w:rPr>
      </w:pPr>
    </w:p>
    <w:p w14:paraId="767EBF67" w14:textId="327E50DF" w:rsidR="000F3E4B" w:rsidRPr="00205CD3" w:rsidRDefault="000F3E4B" w:rsidP="000F3E4B">
      <w:pPr>
        <w:ind w:right="94"/>
        <w:jc w:val="right"/>
        <w:rPr>
          <w:rFonts w:ascii="Soberana Sans" w:hAnsi="Soberana Sans" w:cs="Calibri"/>
          <w:color w:val="000000"/>
          <w:sz w:val="22"/>
          <w:szCs w:val="22"/>
        </w:rPr>
      </w:pPr>
      <w:r>
        <w:rPr>
          <w:rFonts w:ascii="Soberana Sans" w:hAnsi="Soberana Sans" w:cs="Calibri"/>
          <w:color w:val="000000"/>
          <w:sz w:val="22"/>
          <w:szCs w:val="22"/>
        </w:rPr>
        <w:t xml:space="preserve">Mexicali Baja California a ____ de ____ </w:t>
      </w:r>
      <w:proofErr w:type="spellStart"/>
      <w:r>
        <w:rPr>
          <w:rFonts w:ascii="Soberana Sans" w:hAnsi="Soberana Sans" w:cs="Calibri"/>
          <w:color w:val="000000"/>
          <w:sz w:val="22"/>
          <w:szCs w:val="22"/>
        </w:rPr>
        <w:t>de</w:t>
      </w:r>
      <w:proofErr w:type="spellEnd"/>
      <w:r>
        <w:rPr>
          <w:rFonts w:ascii="Soberana Sans" w:hAnsi="Soberana Sans" w:cs="Calibri"/>
          <w:color w:val="000000"/>
          <w:sz w:val="22"/>
          <w:szCs w:val="22"/>
        </w:rPr>
        <w:t xml:space="preserve"> 201</w:t>
      </w:r>
      <w:r w:rsidR="00E768E4">
        <w:rPr>
          <w:rFonts w:ascii="Soberana Sans" w:hAnsi="Soberana Sans" w:cs="Calibri"/>
          <w:color w:val="000000"/>
          <w:sz w:val="22"/>
          <w:szCs w:val="22"/>
        </w:rPr>
        <w:t>8</w:t>
      </w:r>
    </w:p>
    <w:sectPr w:rsidR="000F3E4B" w:rsidRPr="00205CD3" w:rsidSect="00724E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134" w:right="902" w:bottom="1701" w:left="1134" w:header="652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A9D1A7" w14:textId="77777777" w:rsidR="005C3C9C" w:rsidRDefault="005C3C9C">
      <w:r>
        <w:separator/>
      </w:r>
    </w:p>
  </w:endnote>
  <w:endnote w:type="continuationSeparator" w:id="0">
    <w:p w14:paraId="172F211E" w14:textId="77777777" w:rsidR="005C3C9C" w:rsidRDefault="005C3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EurekaSans-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oberana Sans Light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255EE8" w14:textId="77777777" w:rsidR="00502574" w:rsidRDefault="0050257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98A89" w14:textId="00155766" w:rsidR="00DC7459" w:rsidRPr="002A215D" w:rsidRDefault="00771991" w:rsidP="00F66840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Fonts w:ascii="Soberana Sans" w:hAnsi="Soberana Sans"/>
        <w:sz w:val="16"/>
        <w:szCs w:val="16"/>
      </w:rPr>
    </w:pPr>
    <w:r w:rsidRPr="002A215D">
      <w:rPr>
        <w:rFonts w:ascii="Soberana Sans" w:hAnsi="Soberana Sans"/>
        <w:noProof/>
        <w:lang w:eastAsia="es-MX"/>
      </w:rPr>
      <w:drawing>
        <wp:anchor distT="0" distB="0" distL="114300" distR="114300" simplePos="0" relativeHeight="251657216" behindDoc="0" locked="0" layoutInCell="1" allowOverlap="1" wp14:anchorId="33498A97" wp14:editId="2CAC46A4">
          <wp:simplePos x="0" y="0"/>
          <wp:positionH relativeFrom="column">
            <wp:posOffset>4547235</wp:posOffset>
          </wp:positionH>
          <wp:positionV relativeFrom="paragraph">
            <wp:posOffset>1164590</wp:posOffset>
          </wp:positionV>
          <wp:extent cx="407035" cy="514350"/>
          <wp:effectExtent l="0" t="0" r="0" b="0"/>
          <wp:wrapNone/>
          <wp:docPr id="34" name="0 Imagen" descr="CARTELES ENERO DE 20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ARTELES ENERO DE 201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03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A215D">
      <w:rPr>
        <w:rFonts w:ascii="Soberana Sans" w:hAnsi="Soberana Sans"/>
        <w:noProof/>
        <w:lang w:eastAsia="es-MX"/>
      </w:rPr>
      <w:drawing>
        <wp:anchor distT="0" distB="0" distL="114300" distR="114300" simplePos="0" relativeHeight="251656192" behindDoc="0" locked="0" layoutInCell="1" allowOverlap="1" wp14:anchorId="33498A99" wp14:editId="681EC60F">
          <wp:simplePos x="0" y="0"/>
          <wp:positionH relativeFrom="column">
            <wp:posOffset>4547235</wp:posOffset>
          </wp:positionH>
          <wp:positionV relativeFrom="paragraph">
            <wp:posOffset>1164590</wp:posOffset>
          </wp:positionV>
          <wp:extent cx="407035" cy="514350"/>
          <wp:effectExtent l="0" t="0" r="0" b="0"/>
          <wp:wrapNone/>
          <wp:docPr id="35" name="0 Imagen" descr="CARTELES ENERO DE 20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ARTELES ENERO DE 201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03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A215D">
      <w:rPr>
        <w:rFonts w:ascii="Soberana Sans" w:hAnsi="Soberana Sans"/>
        <w:noProof/>
        <w:lang w:eastAsia="es-MX"/>
      </w:rPr>
      <w:drawing>
        <wp:anchor distT="0" distB="0" distL="114300" distR="114300" simplePos="0" relativeHeight="251655168" behindDoc="0" locked="0" layoutInCell="1" allowOverlap="1" wp14:anchorId="33498A9B" wp14:editId="05B7EE4D">
          <wp:simplePos x="0" y="0"/>
          <wp:positionH relativeFrom="column">
            <wp:posOffset>4547235</wp:posOffset>
          </wp:positionH>
          <wp:positionV relativeFrom="paragraph">
            <wp:posOffset>1164590</wp:posOffset>
          </wp:positionV>
          <wp:extent cx="407035" cy="514350"/>
          <wp:effectExtent l="0" t="0" r="0" b="0"/>
          <wp:wrapNone/>
          <wp:docPr id="36" name="0 Imagen" descr="CARTELES ENERO DE 20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ARTELES ENERO DE 201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03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59" w:rsidRPr="002A215D">
      <w:rPr>
        <w:rFonts w:ascii="Soberana Sans" w:hAnsi="Soberana Sans"/>
        <w:noProof/>
        <w:sz w:val="16"/>
        <w:szCs w:val="16"/>
      </w:rPr>
      <w:t>Av. Tecnológico S/N Col. Elías Calles, Mexicali, B.C., C.P. 21376, Tel. 01 (686) 580-49-80 al 84</w:t>
    </w:r>
  </w:p>
  <w:p w14:paraId="33498A8A" w14:textId="77777777" w:rsidR="00DC7459" w:rsidRPr="002A215D" w:rsidRDefault="00DC7459" w:rsidP="00F66840">
    <w:pPr>
      <w:pStyle w:val="Piedepgina"/>
      <w:tabs>
        <w:tab w:val="clear" w:pos="4252"/>
        <w:tab w:val="clear" w:pos="8504"/>
      </w:tabs>
      <w:ind w:right="759"/>
      <w:jc w:val="center"/>
      <w:rPr>
        <w:rFonts w:ascii="Adobe Caslon Pro" w:hAnsi="Adobe Caslon Pro"/>
        <w:sz w:val="16"/>
        <w:szCs w:val="16"/>
        <w:lang w:val="en-US"/>
      </w:rPr>
    </w:pPr>
    <w:r w:rsidRPr="002A215D">
      <w:rPr>
        <w:rFonts w:ascii="Soberana Sans" w:hAnsi="Soberana Sans"/>
        <w:sz w:val="16"/>
        <w:szCs w:val="16"/>
        <w:lang w:val="en-US"/>
      </w:rPr>
      <w:t xml:space="preserve">Fax 01 (686) 568-78-03, e-mail: </w:t>
    </w:r>
    <w:hyperlink r:id="rId2" w:history="1">
      <w:r w:rsidRPr="002A215D">
        <w:rPr>
          <w:rStyle w:val="Hipervnculo"/>
          <w:rFonts w:ascii="Soberana Sans" w:hAnsi="Soberana Sans"/>
          <w:color w:val="auto"/>
          <w:sz w:val="16"/>
          <w:szCs w:val="16"/>
          <w:lang w:val="en-US"/>
        </w:rPr>
        <w:t>direccion@itmexicali.edu.mx</w:t>
      </w:r>
    </w:hyperlink>
    <w:r w:rsidRPr="002A215D">
      <w:rPr>
        <w:rFonts w:ascii="Soberana Sans" w:hAnsi="Soberana Sans"/>
        <w:sz w:val="16"/>
        <w:szCs w:val="16"/>
        <w:lang w:val="en-US"/>
      </w:rPr>
      <w:t xml:space="preserve"> web: www.itmexicali.edu.mx</w:t>
    </w:r>
    <w:r w:rsidRPr="002A215D">
      <w:rPr>
        <w:rFonts w:ascii="Adobe Caslon Pro" w:hAnsi="Adobe Caslon Pro"/>
        <w:sz w:val="16"/>
        <w:szCs w:val="16"/>
        <w:lang w:val="en-US"/>
      </w:rPr>
      <w:t xml:space="preserve">  </w:t>
    </w:r>
  </w:p>
  <w:p w14:paraId="33498A8B" w14:textId="77777777" w:rsidR="00DC7459" w:rsidRPr="00776670" w:rsidRDefault="00DC7459" w:rsidP="00777F6E">
    <w:pPr>
      <w:pStyle w:val="Piedepgina"/>
      <w:tabs>
        <w:tab w:val="clear" w:pos="4252"/>
        <w:tab w:val="clear" w:pos="8504"/>
        <w:tab w:val="center" w:pos="4678"/>
      </w:tabs>
      <w:ind w:right="759"/>
      <w:rPr>
        <w:rFonts w:ascii="Adobe Caslon Pro Bold" w:hAnsi="Adobe Caslon Pro Bold"/>
        <w:color w:val="808080"/>
        <w:sz w:val="18"/>
        <w:szCs w:val="18"/>
        <w:lang w:val="en-US"/>
      </w:rPr>
    </w:pPr>
  </w:p>
  <w:p w14:paraId="33498A8C" w14:textId="77777777" w:rsidR="00DC7459" w:rsidRPr="00F071DF" w:rsidRDefault="00DC7459" w:rsidP="007121B1">
    <w:pPr>
      <w:pStyle w:val="Piedepgina"/>
      <w:tabs>
        <w:tab w:val="clear" w:pos="4252"/>
        <w:tab w:val="center" w:pos="4678"/>
      </w:tabs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0FD97" w14:textId="77777777" w:rsidR="00502574" w:rsidRDefault="0050257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EFC3F8" w14:textId="77777777" w:rsidR="005C3C9C" w:rsidRDefault="005C3C9C">
      <w:r>
        <w:separator/>
      </w:r>
    </w:p>
  </w:footnote>
  <w:footnote w:type="continuationSeparator" w:id="0">
    <w:p w14:paraId="3E150EBC" w14:textId="77777777" w:rsidR="005C3C9C" w:rsidRDefault="005C3C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CDF268" w14:textId="77777777" w:rsidR="00502574" w:rsidRDefault="0050257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98A82" w14:textId="057DC040" w:rsidR="00DC7459" w:rsidRDefault="00502574" w:rsidP="004465D1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4450BB3" wp14:editId="2B6ED2E7">
              <wp:simplePos x="0" y="0"/>
              <wp:positionH relativeFrom="column">
                <wp:posOffset>-291465</wp:posOffset>
              </wp:positionH>
              <wp:positionV relativeFrom="paragraph">
                <wp:posOffset>-118745</wp:posOffset>
              </wp:positionV>
              <wp:extent cx="6722745" cy="9312275"/>
              <wp:effectExtent l="0" t="0" r="1905" b="3175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22745" cy="9312275"/>
                        <a:chOff x="0" y="0"/>
                        <a:chExt cx="6722745" cy="9312275"/>
                      </a:xfrm>
                    </wpg:grpSpPr>
                    <pic:pic xmlns:pic="http://schemas.openxmlformats.org/drawingml/2006/picture">
                      <pic:nvPicPr>
                        <pic:cNvPr id="32" name="0 Imagen" descr="CARTELES ENERO DE 2012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8125" y="8772525"/>
                          <a:ext cx="42672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3" name="Imagen 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0595" t="60126" r="20262" b="16116"/>
                        <a:stretch>
                          <a:fillRect/>
                        </a:stretch>
                      </pic:blipFill>
                      <pic:spPr bwMode="auto">
                        <a:xfrm>
                          <a:off x="4162425" y="200025"/>
                          <a:ext cx="2560320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Imagen 8" descr="C:\Users\luis.perezgr\AppData\Local\Microsoft\Windows\INetCache\Content.Word\SEP_HOTIZONTAL_FB.PNG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6453" t="29274" r="25989" b="297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11070" cy="1012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BF8AAA5" id="Grupo 2" o:spid="_x0000_s1026" style="position:absolute;margin-left:-22.95pt;margin-top:-9.35pt;width:529.35pt;height:733.25pt;z-index:251665408" coordsize="67227,931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7" type="#_x0000_t75" alt="CARTELES ENERO DE 2012.png" style="position:absolute;left:2381;top:87725;width:4267;height:53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9wc7PDAAAA2wAAAA8AAABkcnMvZG93bnJldi54bWxEj0FrAjEUhO9C/0N4BW9utopStkYpQoug&#10;PezaQ4/Pzetm2+Rl2aS6/ntTEDwOM/MNs1wPzooT9aH1rOApy0EQ11633Cj4PLxNnkGEiKzReiYF&#10;FwqwXj2Mllhof+aSTlVsRIJwKFCBibErpAy1IYch8x1x8r597zAm2TdS93hOcGflNM8X0mHLacFg&#10;RxtD9W/15xQcN9W+tB9m/s67krX9+Tpq9EqNH4fXFxCRhngP39pbrWA2hf8v6QfI1R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3Bzs8MAAADbAAAADwAAAAAAAAAAAAAAAACf&#10;AgAAZHJzL2Rvd25yZXYueG1sUEsFBgAAAAAEAAQA9wAAAI8DAAAAAA==&#10;">
                <v:imagedata r:id="rId4" o:title="CARTELES ENERO DE 2012"/>
                <v:path arrowok="t"/>
              </v:shape>
              <v:shape id="Imagen 1" o:spid="_x0000_s1028" type="#_x0000_t75" style="position:absolute;left:41624;top:2000;width:25603;height:57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19+nDAAAA2wAAAA8AAABkcnMvZG93bnJldi54bWxEj0+LwjAUxO/CfofwFrxp6n+3GmVZKApe&#10;VlcQb4/mbVtsXkoTbf32RhA8DjPzG2a5bk0pblS7wrKCQT8CQZxaXXCm4PiX9OYgnEfWWFomBXdy&#10;sF59dJYYa9vwnm4Hn4kAYRejgtz7KpbSpTkZdH1bEQfv39YGfZB1JnWNTYCbUg6jaCoNFhwWcqzo&#10;J6f0crgaBZfNaDKz090+abD9Ssbnze85OynV/Wy/FyA8tf4dfrW3WsFwBM8v4QfI1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X36cMAAADbAAAADwAAAAAAAAAAAAAAAACf&#10;AgAAZHJzL2Rvd25yZXYueG1sUEsFBgAAAAAEAAQA9wAAAI8DAAAAAA==&#10;">
                <v:imagedata r:id="rId5" o:title="" croptop="39404f" cropbottom="10562f" cropleft="13497f" cropright="13279f"/>
                <v:path arrowok="t"/>
              </v:shape>
              <v:shape id="Imagen 8" o:spid="_x0000_s1029" type="#_x0000_t75" style="position:absolute;width:22110;height:101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1+e6+AAAA2gAAAA8AAABkcnMvZG93bnJldi54bWxET02LwjAQvQv+hzDC3jRVVlmqUUQQPAmr&#10;wuptaMamtpnUJmr77zcHwePjfS9Wra3EkxpfOFYwHiUgiDOnC84VnI7b4Q8IH5A1Vo5JQUceVst+&#10;b4Gpdi/+pech5CKGsE9RgQmhTqX0mSGLfuRq4shdXWMxRNjkUjf4iuG2kpMkmUmLBccGgzVtDGXl&#10;4WEV3Lb7sr3Yv7XBW0Zld/6e3ruzUl+Ddj0HEagNH/HbvdMK4tZ4Jd4AufwH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DJ1+e6+AAAA2gAAAA8AAAAAAAAAAAAAAAAAnwIAAGRy&#10;cy9kb3ducmV2LnhtbFBLBQYAAAAABAAEAPcAAACKAwAAAAA=&#10;">
                <v:imagedata r:id="rId6" o:title="SEP_HOTIZONTAL_FB" croptop="19185f" cropbottom="19471f" cropleft="17336f" cropright="17032f"/>
                <v:path arrowok="t"/>
              </v:shape>
            </v:group>
          </w:pict>
        </mc:Fallback>
      </mc:AlternateContent>
    </w:r>
    <w:r w:rsidR="00DC7459">
      <w:tab/>
    </w:r>
  </w:p>
  <w:p w14:paraId="33498A83" w14:textId="4E633461" w:rsidR="00DC7459" w:rsidRDefault="00DC7459">
    <w:pPr>
      <w:pStyle w:val="Encabezado"/>
    </w:pPr>
  </w:p>
  <w:p w14:paraId="33498A84" w14:textId="77777777" w:rsidR="00DC7459" w:rsidRDefault="00DC7459">
    <w:pPr>
      <w:pStyle w:val="Encabezado"/>
    </w:pPr>
    <w:bookmarkStart w:id="0" w:name="_GoBack"/>
  </w:p>
  <w:bookmarkEnd w:id="0"/>
  <w:p w14:paraId="33498A85" w14:textId="0F2D03AC" w:rsidR="00DC7459" w:rsidRDefault="00DE422A">
    <w:pPr>
      <w:pStyle w:val="Encabezado"/>
    </w:pPr>
    <w:r w:rsidRPr="00DE422A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446906" wp14:editId="68D774E4">
              <wp:simplePos x="0" y="0"/>
              <wp:positionH relativeFrom="column">
                <wp:posOffset>3929380</wp:posOffset>
              </wp:positionH>
              <wp:positionV relativeFrom="paragraph">
                <wp:posOffset>139700</wp:posOffset>
              </wp:positionV>
              <wp:extent cx="2545080" cy="311150"/>
              <wp:effectExtent l="2540" t="3175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5080" cy="311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A2E780" w14:textId="77777777" w:rsidR="00DE422A" w:rsidRPr="00733AF8" w:rsidRDefault="00DE422A" w:rsidP="00DE422A">
                          <w:pPr>
                            <w:jc w:val="right"/>
                            <w:rPr>
                              <w:rFonts w:ascii="Soberana Sans Light" w:hAnsi="Soberana Sans Light"/>
                              <w:sz w:val="18"/>
                              <w:szCs w:val="18"/>
                            </w:rPr>
                          </w:pPr>
                          <w:r w:rsidRPr="00733AF8">
                            <w:rPr>
                              <w:rFonts w:ascii="Soberana Sans Light" w:hAnsi="Soberana Sans Light" w:cs="Arial"/>
                              <w:sz w:val="18"/>
                              <w:szCs w:val="18"/>
                            </w:rPr>
                            <w:t>Instituto Tecnológico de Mexicali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44690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09.4pt;margin-top:11pt;width:200.4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27btQIAALk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" filled="f" stroked="f">
              <v:textbox>
                <w:txbxContent>
                  <w:p w14:paraId="2EA2E780" w14:textId="77777777" w:rsidR="00DE422A" w:rsidRPr="00733AF8" w:rsidRDefault="00DE422A" w:rsidP="00DE422A">
                    <w:pPr>
                      <w:jc w:val="right"/>
                      <w:rPr>
                        <w:rFonts w:ascii="Soberana Sans Light" w:hAnsi="Soberana Sans Light"/>
                        <w:sz w:val="18"/>
                        <w:szCs w:val="18"/>
                      </w:rPr>
                    </w:pPr>
                    <w:r w:rsidRPr="00733AF8">
                      <w:rPr>
                        <w:rFonts w:ascii="Soberana Sans Light" w:hAnsi="Soberana Sans Light" w:cs="Arial"/>
                        <w:sz w:val="18"/>
                        <w:szCs w:val="18"/>
                      </w:rPr>
                      <w:t>Instituto Tecnológico de Mexicali</w:t>
                    </w:r>
                  </w:p>
                </w:txbxContent>
              </v:textbox>
            </v:shape>
          </w:pict>
        </mc:Fallback>
      </mc:AlternateContent>
    </w:r>
  </w:p>
  <w:p w14:paraId="33498A86" w14:textId="68D6B00E" w:rsidR="00DC7459" w:rsidRDefault="00DC7459">
    <w:pPr>
      <w:pStyle w:val="Encabezado"/>
    </w:pPr>
  </w:p>
  <w:p w14:paraId="33498A87" w14:textId="77777777" w:rsidR="00DC7459" w:rsidRDefault="00DC745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6CDA87" w14:textId="77777777" w:rsidR="00502574" w:rsidRDefault="0050257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77B1B"/>
    <w:multiLevelType w:val="hybridMultilevel"/>
    <w:tmpl w:val="263A02F4"/>
    <w:lvl w:ilvl="0" w:tplc="8620FF64">
      <w:start w:val="1"/>
      <w:numFmt w:val="upperRoman"/>
      <w:pStyle w:val="Estilo1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1D4"/>
    <w:rsid w:val="00007054"/>
    <w:rsid w:val="000135B3"/>
    <w:rsid w:val="0001373E"/>
    <w:rsid w:val="00021EA9"/>
    <w:rsid w:val="00023459"/>
    <w:rsid w:val="00023FB4"/>
    <w:rsid w:val="00026418"/>
    <w:rsid w:val="00040E6C"/>
    <w:rsid w:val="000501B8"/>
    <w:rsid w:val="00065D1E"/>
    <w:rsid w:val="00072B3C"/>
    <w:rsid w:val="00083E85"/>
    <w:rsid w:val="0008538D"/>
    <w:rsid w:val="00086EFD"/>
    <w:rsid w:val="000A0FBE"/>
    <w:rsid w:val="000B20DC"/>
    <w:rsid w:val="000B2120"/>
    <w:rsid w:val="000B7E90"/>
    <w:rsid w:val="000C0104"/>
    <w:rsid w:val="000C3D19"/>
    <w:rsid w:val="000C58AE"/>
    <w:rsid w:val="000E3348"/>
    <w:rsid w:val="000F3E4B"/>
    <w:rsid w:val="000F4BE5"/>
    <w:rsid w:val="001002B9"/>
    <w:rsid w:val="00105962"/>
    <w:rsid w:val="00105F3E"/>
    <w:rsid w:val="00107B8B"/>
    <w:rsid w:val="00113C08"/>
    <w:rsid w:val="001306B6"/>
    <w:rsid w:val="001403C1"/>
    <w:rsid w:val="001404C1"/>
    <w:rsid w:val="00147D7E"/>
    <w:rsid w:val="001514D1"/>
    <w:rsid w:val="00155A39"/>
    <w:rsid w:val="0015712F"/>
    <w:rsid w:val="00161B3F"/>
    <w:rsid w:val="00166674"/>
    <w:rsid w:val="00166AAF"/>
    <w:rsid w:val="00167CCB"/>
    <w:rsid w:val="0017498D"/>
    <w:rsid w:val="00180B14"/>
    <w:rsid w:val="0019278E"/>
    <w:rsid w:val="001A22F1"/>
    <w:rsid w:val="001A34CD"/>
    <w:rsid w:val="001B026C"/>
    <w:rsid w:val="001B0ECE"/>
    <w:rsid w:val="001B42F2"/>
    <w:rsid w:val="001C34BB"/>
    <w:rsid w:val="001C762E"/>
    <w:rsid w:val="001D3C35"/>
    <w:rsid w:val="001E6980"/>
    <w:rsid w:val="001E780B"/>
    <w:rsid w:val="00205CD3"/>
    <w:rsid w:val="0022073A"/>
    <w:rsid w:val="00221969"/>
    <w:rsid w:val="00242EBE"/>
    <w:rsid w:val="00246E7F"/>
    <w:rsid w:val="00262E31"/>
    <w:rsid w:val="00263D5B"/>
    <w:rsid w:val="00273C30"/>
    <w:rsid w:val="00283B86"/>
    <w:rsid w:val="0029436F"/>
    <w:rsid w:val="00294F9B"/>
    <w:rsid w:val="00294FB0"/>
    <w:rsid w:val="002A215D"/>
    <w:rsid w:val="002B430E"/>
    <w:rsid w:val="002C3D27"/>
    <w:rsid w:val="002D2E98"/>
    <w:rsid w:val="002E255E"/>
    <w:rsid w:val="002E580D"/>
    <w:rsid w:val="002E60DA"/>
    <w:rsid w:val="002E6A45"/>
    <w:rsid w:val="002F14CD"/>
    <w:rsid w:val="00302696"/>
    <w:rsid w:val="0031509F"/>
    <w:rsid w:val="003245EB"/>
    <w:rsid w:val="003321D4"/>
    <w:rsid w:val="00344F91"/>
    <w:rsid w:val="003469F6"/>
    <w:rsid w:val="00356EF8"/>
    <w:rsid w:val="003610A5"/>
    <w:rsid w:val="00397322"/>
    <w:rsid w:val="003A2351"/>
    <w:rsid w:val="003B347A"/>
    <w:rsid w:val="003C7F5A"/>
    <w:rsid w:val="003F20E1"/>
    <w:rsid w:val="003F717F"/>
    <w:rsid w:val="00407CB7"/>
    <w:rsid w:val="00411769"/>
    <w:rsid w:val="004128A5"/>
    <w:rsid w:val="0041406E"/>
    <w:rsid w:val="004155D1"/>
    <w:rsid w:val="0043015D"/>
    <w:rsid w:val="00441E37"/>
    <w:rsid w:val="0044461E"/>
    <w:rsid w:val="004465D1"/>
    <w:rsid w:val="00457687"/>
    <w:rsid w:val="004611E9"/>
    <w:rsid w:val="00465B93"/>
    <w:rsid w:val="00466044"/>
    <w:rsid w:val="00466D32"/>
    <w:rsid w:val="00472B8B"/>
    <w:rsid w:val="004754B0"/>
    <w:rsid w:val="00480376"/>
    <w:rsid w:val="004852B4"/>
    <w:rsid w:val="00492C98"/>
    <w:rsid w:val="004B3255"/>
    <w:rsid w:val="004D0D97"/>
    <w:rsid w:val="004D1AE9"/>
    <w:rsid w:val="004D34FA"/>
    <w:rsid w:val="004D711E"/>
    <w:rsid w:val="004D795A"/>
    <w:rsid w:val="004E6206"/>
    <w:rsid w:val="004F14D6"/>
    <w:rsid w:val="004F5C91"/>
    <w:rsid w:val="00502574"/>
    <w:rsid w:val="00527AED"/>
    <w:rsid w:val="005408EE"/>
    <w:rsid w:val="005501E5"/>
    <w:rsid w:val="00556190"/>
    <w:rsid w:val="00560F2B"/>
    <w:rsid w:val="005636B8"/>
    <w:rsid w:val="00564AA1"/>
    <w:rsid w:val="00576550"/>
    <w:rsid w:val="005800FB"/>
    <w:rsid w:val="005876D9"/>
    <w:rsid w:val="005A4DFF"/>
    <w:rsid w:val="005B2F11"/>
    <w:rsid w:val="005C1A68"/>
    <w:rsid w:val="005C3C9C"/>
    <w:rsid w:val="005C6EE7"/>
    <w:rsid w:val="005C7332"/>
    <w:rsid w:val="005E4E5A"/>
    <w:rsid w:val="005E5149"/>
    <w:rsid w:val="005F332B"/>
    <w:rsid w:val="005F4D0C"/>
    <w:rsid w:val="0060513A"/>
    <w:rsid w:val="006069B3"/>
    <w:rsid w:val="006143CD"/>
    <w:rsid w:val="00615FC1"/>
    <w:rsid w:val="006222CE"/>
    <w:rsid w:val="006224B8"/>
    <w:rsid w:val="00623F67"/>
    <w:rsid w:val="00625029"/>
    <w:rsid w:val="00631503"/>
    <w:rsid w:val="00640C0A"/>
    <w:rsid w:val="00645FB5"/>
    <w:rsid w:val="00657BF2"/>
    <w:rsid w:val="006601EB"/>
    <w:rsid w:val="00671060"/>
    <w:rsid w:val="0068056B"/>
    <w:rsid w:val="00691115"/>
    <w:rsid w:val="006A0F73"/>
    <w:rsid w:val="006A1785"/>
    <w:rsid w:val="006A6CE7"/>
    <w:rsid w:val="006B47A8"/>
    <w:rsid w:val="006C110C"/>
    <w:rsid w:val="006C31E9"/>
    <w:rsid w:val="006C377B"/>
    <w:rsid w:val="006E0958"/>
    <w:rsid w:val="006E30CA"/>
    <w:rsid w:val="006E7A6B"/>
    <w:rsid w:val="006F291A"/>
    <w:rsid w:val="00700FCD"/>
    <w:rsid w:val="007112F8"/>
    <w:rsid w:val="007121B1"/>
    <w:rsid w:val="00712FAC"/>
    <w:rsid w:val="00715BD9"/>
    <w:rsid w:val="007167C5"/>
    <w:rsid w:val="007232DA"/>
    <w:rsid w:val="00724E5A"/>
    <w:rsid w:val="00727FF0"/>
    <w:rsid w:val="00730E70"/>
    <w:rsid w:val="00732B06"/>
    <w:rsid w:val="00744917"/>
    <w:rsid w:val="0074541D"/>
    <w:rsid w:val="007521FF"/>
    <w:rsid w:val="00761D2A"/>
    <w:rsid w:val="00762139"/>
    <w:rsid w:val="0077070F"/>
    <w:rsid w:val="00771991"/>
    <w:rsid w:val="00773D7C"/>
    <w:rsid w:val="00776670"/>
    <w:rsid w:val="00777F6E"/>
    <w:rsid w:val="007911DE"/>
    <w:rsid w:val="007A031B"/>
    <w:rsid w:val="007A435A"/>
    <w:rsid w:val="007B1688"/>
    <w:rsid w:val="007B453E"/>
    <w:rsid w:val="007B77D9"/>
    <w:rsid w:val="007D2863"/>
    <w:rsid w:val="007D56D1"/>
    <w:rsid w:val="007F06BF"/>
    <w:rsid w:val="007F3F4B"/>
    <w:rsid w:val="00807EEE"/>
    <w:rsid w:val="00820E4B"/>
    <w:rsid w:val="00820EA8"/>
    <w:rsid w:val="0082209B"/>
    <w:rsid w:val="00832378"/>
    <w:rsid w:val="00832674"/>
    <w:rsid w:val="00841B6E"/>
    <w:rsid w:val="008423DB"/>
    <w:rsid w:val="0085034D"/>
    <w:rsid w:val="00854841"/>
    <w:rsid w:val="00857863"/>
    <w:rsid w:val="008651ED"/>
    <w:rsid w:val="008A352D"/>
    <w:rsid w:val="008A4B98"/>
    <w:rsid w:val="008A7529"/>
    <w:rsid w:val="008B3C5C"/>
    <w:rsid w:val="008B5C6E"/>
    <w:rsid w:val="008B6F0C"/>
    <w:rsid w:val="008C3922"/>
    <w:rsid w:val="008C65A9"/>
    <w:rsid w:val="008E51C5"/>
    <w:rsid w:val="008F5FCA"/>
    <w:rsid w:val="009149DF"/>
    <w:rsid w:val="00914DF9"/>
    <w:rsid w:val="00925C92"/>
    <w:rsid w:val="00940B8A"/>
    <w:rsid w:val="00944884"/>
    <w:rsid w:val="00951543"/>
    <w:rsid w:val="00961F19"/>
    <w:rsid w:val="00974AE6"/>
    <w:rsid w:val="00975EEB"/>
    <w:rsid w:val="009767F0"/>
    <w:rsid w:val="00980BC2"/>
    <w:rsid w:val="009916C6"/>
    <w:rsid w:val="009923D4"/>
    <w:rsid w:val="009A484D"/>
    <w:rsid w:val="009B31FB"/>
    <w:rsid w:val="009B4C1D"/>
    <w:rsid w:val="009B5898"/>
    <w:rsid w:val="009C49AC"/>
    <w:rsid w:val="009C74A2"/>
    <w:rsid w:val="009E7509"/>
    <w:rsid w:val="009E7782"/>
    <w:rsid w:val="009F1057"/>
    <w:rsid w:val="009F7C56"/>
    <w:rsid w:val="00A00EB4"/>
    <w:rsid w:val="00A04CD2"/>
    <w:rsid w:val="00A10307"/>
    <w:rsid w:val="00A11000"/>
    <w:rsid w:val="00A12914"/>
    <w:rsid w:val="00A135D8"/>
    <w:rsid w:val="00A13CFD"/>
    <w:rsid w:val="00A253F8"/>
    <w:rsid w:val="00A25D3F"/>
    <w:rsid w:val="00A310D2"/>
    <w:rsid w:val="00A312AC"/>
    <w:rsid w:val="00A41706"/>
    <w:rsid w:val="00A61881"/>
    <w:rsid w:val="00A62024"/>
    <w:rsid w:val="00A70C40"/>
    <w:rsid w:val="00A751D2"/>
    <w:rsid w:val="00A754D5"/>
    <w:rsid w:val="00A75E62"/>
    <w:rsid w:val="00A77287"/>
    <w:rsid w:val="00A80813"/>
    <w:rsid w:val="00A84372"/>
    <w:rsid w:val="00A924C1"/>
    <w:rsid w:val="00A94730"/>
    <w:rsid w:val="00A97377"/>
    <w:rsid w:val="00AA5886"/>
    <w:rsid w:val="00AA63BD"/>
    <w:rsid w:val="00AB48D0"/>
    <w:rsid w:val="00AC08D8"/>
    <w:rsid w:val="00AD0B1A"/>
    <w:rsid w:val="00AD0F06"/>
    <w:rsid w:val="00AE0A65"/>
    <w:rsid w:val="00AE35F5"/>
    <w:rsid w:val="00AE3E2D"/>
    <w:rsid w:val="00AF4B31"/>
    <w:rsid w:val="00AF5888"/>
    <w:rsid w:val="00B0198C"/>
    <w:rsid w:val="00B0677D"/>
    <w:rsid w:val="00B21C66"/>
    <w:rsid w:val="00B23E8A"/>
    <w:rsid w:val="00B2638D"/>
    <w:rsid w:val="00B35013"/>
    <w:rsid w:val="00B455FE"/>
    <w:rsid w:val="00B56B2B"/>
    <w:rsid w:val="00B57D55"/>
    <w:rsid w:val="00B62CC5"/>
    <w:rsid w:val="00B657F5"/>
    <w:rsid w:val="00B75460"/>
    <w:rsid w:val="00B90026"/>
    <w:rsid w:val="00B94CBD"/>
    <w:rsid w:val="00B950E2"/>
    <w:rsid w:val="00B97AEB"/>
    <w:rsid w:val="00BA5177"/>
    <w:rsid w:val="00BB56F0"/>
    <w:rsid w:val="00BC0BB1"/>
    <w:rsid w:val="00BC3377"/>
    <w:rsid w:val="00BC7213"/>
    <w:rsid w:val="00BE4F86"/>
    <w:rsid w:val="00BE6FA2"/>
    <w:rsid w:val="00BF017F"/>
    <w:rsid w:val="00BF6058"/>
    <w:rsid w:val="00BF6F5C"/>
    <w:rsid w:val="00C00380"/>
    <w:rsid w:val="00C249D1"/>
    <w:rsid w:val="00C268BA"/>
    <w:rsid w:val="00C30202"/>
    <w:rsid w:val="00C33253"/>
    <w:rsid w:val="00C516FA"/>
    <w:rsid w:val="00C51AF9"/>
    <w:rsid w:val="00C53DAB"/>
    <w:rsid w:val="00C63AA4"/>
    <w:rsid w:val="00C652D7"/>
    <w:rsid w:val="00C738BA"/>
    <w:rsid w:val="00C815F0"/>
    <w:rsid w:val="00C8282F"/>
    <w:rsid w:val="00C86743"/>
    <w:rsid w:val="00C91266"/>
    <w:rsid w:val="00CA2B08"/>
    <w:rsid w:val="00CA6B63"/>
    <w:rsid w:val="00CB1B6B"/>
    <w:rsid w:val="00CB7E59"/>
    <w:rsid w:val="00CC549B"/>
    <w:rsid w:val="00CC6487"/>
    <w:rsid w:val="00CD6B3A"/>
    <w:rsid w:val="00CD6E7D"/>
    <w:rsid w:val="00CE1344"/>
    <w:rsid w:val="00CE2338"/>
    <w:rsid w:val="00D00465"/>
    <w:rsid w:val="00D127C8"/>
    <w:rsid w:val="00D13B73"/>
    <w:rsid w:val="00D13C0E"/>
    <w:rsid w:val="00D149FC"/>
    <w:rsid w:val="00D1520A"/>
    <w:rsid w:val="00D20E23"/>
    <w:rsid w:val="00D23D90"/>
    <w:rsid w:val="00D272F9"/>
    <w:rsid w:val="00D33E34"/>
    <w:rsid w:val="00D4100C"/>
    <w:rsid w:val="00D54F82"/>
    <w:rsid w:val="00D5662D"/>
    <w:rsid w:val="00D71993"/>
    <w:rsid w:val="00D72A47"/>
    <w:rsid w:val="00D72F17"/>
    <w:rsid w:val="00D73642"/>
    <w:rsid w:val="00D84CE6"/>
    <w:rsid w:val="00D9030C"/>
    <w:rsid w:val="00DA7C06"/>
    <w:rsid w:val="00DB00C7"/>
    <w:rsid w:val="00DB0416"/>
    <w:rsid w:val="00DB3BFA"/>
    <w:rsid w:val="00DB55F0"/>
    <w:rsid w:val="00DB6D73"/>
    <w:rsid w:val="00DC5341"/>
    <w:rsid w:val="00DC6D3D"/>
    <w:rsid w:val="00DC7459"/>
    <w:rsid w:val="00DD031E"/>
    <w:rsid w:val="00DD04EC"/>
    <w:rsid w:val="00DD7819"/>
    <w:rsid w:val="00DE217F"/>
    <w:rsid w:val="00DE422A"/>
    <w:rsid w:val="00DE6443"/>
    <w:rsid w:val="00DF00EA"/>
    <w:rsid w:val="00DF4FEA"/>
    <w:rsid w:val="00E05080"/>
    <w:rsid w:val="00E10B21"/>
    <w:rsid w:val="00E2752C"/>
    <w:rsid w:val="00E355CD"/>
    <w:rsid w:val="00E402D9"/>
    <w:rsid w:val="00E42BC3"/>
    <w:rsid w:val="00E451E2"/>
    <w:rsid w:val="00E63D56"/>
    <w:rsid w:val="00E768E4"/>
    <w:rsid w:val="00E86E3E"/>
    <w:rsid w:val="00E90282"/>
    <w:rsid w:val="00E90935"/>
    <w:rsid w:val="00E91603"/>
    <w:rsid w:val="00EA7100"/>
    <w:rsid w:val="00EC59A8"/>
    <w:rsid w:val="00EC799F"/>
    <w:rsid w:val="00ED1097"/>
    <w:rsid w:val="00ED43EB"/>
    <w:rsid w:val="00EE2130"/>
    <w:rsid w:val="00EE5A9D"/>
    <w:rsid w:val="00EE72DB"/>
    <w:rsid w:val="00EF0184"/>
    <w:rsid w:val="00EF1C26"/>
    <w:rsid w:val="00EF3365"/>
    <w:rsid w:val="00EF6EAC"/>
    <w:rsid w:val="00F02761"/>
    <w:rsid w:val="00F0430C"/>
    <w:rsid w:val="00F05DBB"/>
    <w:rsid w:val="00F071DF"/>
    <w:rsid w:val="00F14736"/>
    <w:rsid w:val="00F14A82"/>
    <w:rsid w:val="00F164D4"/>
    <w:rsid w:val="00F35919"/>
    <w:rsid w:val="00F3644A"/>
    <w:rsid w:val="00F51BF1"/>
    <w:rsid w:val="00F53BBC"/>
    <w:rsid w:val="00F5673B"/>
    <w:rsid w:val="00F6325F"/>
    <w:rsid w:val="00F66840"/>
    <w:rsid w:val="00F72470"/>
    <w:rsid w:val="00F81505"/>
    <w:rsid w:val="00F85BE0"/>
    <w:rsid w:val="00F8711F"/>
    <w:rsid w:val="00F93141"/>
    <w:rsid w:val="00FA403F"/>
    <w:rsid w:val="00FA4A87"/>
    <w:rsid w:val="00FA7C42"/>
    <w:rsid w:val="00FB0287"/>
    <w:rsid w:val="00FB5C72"/>
    <w:rsid w:val="00FB65E6"/>
    <w:rsid w:val="00FD1DD8"/>
    <w:rsid w:val="00FD4849"/>
    <w:rsid w:val="00FD6C2F"/>
    <w:rsid w:val="00FF4497"/>
    <w:rsid w:val="00FF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3498A63"/>
  <w15:chartTrackingRefBased/>
  <w15:docId w15:val="{84143E71-DE5D-4F60-9802-B3E8AF3E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8423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apadeldocumento">
    <w:name w:val="Document Map"/>
    <w:basedOn w:val="Normal"/>
    <w:link w:val="MapadeldocumentoCar"/>
    <w:rsid w:val="00AB48D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rsid w:val="00AB48D0"/>
    <w:rPr>
      <w:rFonts w:ascii="Tahoma" w:hAnsi="Tahoma" w:cs="Tahoma"/>
      <w:sz w:val="16"/>
      <w:szCs w:val="16"/>
      <w:lang w:val="es-MX"/>
    </w:rPr>
  </w:style>
  <w:style w:type="character" w:styleId="nfasis">
    <w:name w:val="Emphasis"/>
    <w:uiPriority w:val="20"/>
    <w:qFormat/>
    <w:rsid w:val="00556190"/>
    <w:rPr>
      <w:i/>
      <w:iCs/>
    </w:rPr>
  </w:style>
  <w:style w:type="paragraph" w:customStyle="1" w:styleId="Default">
    <w:name w:val="Default"/>
    <w:rsid w:val="00B62CC5"/>
    <w:pPr>
      <w:autoSpaceDE w:val="0"/>
      <w:autoSpaceDN w:val="0"/>
      <w:adjustRightInd w:val="0"/>
    </w:pPr>
    <w:rPr>
      <w:rFonts w:ascii="Century" w:hAnsi="Century" w:cs="Century"/>
      <w:color w:val="000000"/>
      <w:sz w:val="24"/>
      <w:szCs w:val="24"/>
    </w:rPr>
  </w:style>
  <w:style w:type="paragraph" w:customStyle="1" w:styleId="Estilo1">
    <w:name w:val="Estilo1"/>
    <w:basedOn w:val="Normal"/>
    <w:link w:val="Estilo1Car"/>
    <w:qFormat/>
    <w:rsid w:val="00724E5A"/>
    <w:pPr>
      <w:numPr>
        <w:numId w:val="2"/>
      </w:numPr>
      <w:ind w:right="94"/>
    </w:pPr>
    <w:rPr>
      <w:rFonts w:ascii="Calibri" w:hAnsi="Calibri" w:cs="Calibri"/>
      <w:b/>
      <w:color w:val="000000"/>
      <w:sz w:val="28"/>
      <w:szCs w:val="22"/>
    </w:rPr>
  </w:style>
  <w:style w:type="character" w:customStyle="1" w:styleId="Estilo1Car">
    <w:name w:val="Estilo1 Car"/>
    <w:basedOn w:val="Fuentedeprrafopredeter"/>
    <w:link w:val="Estilo1"/>
    <w:rsid w:val="00724E5A"/>
    <w:rPr>
      <w:rFonts w:ascii="Calibri" w:hAnsi="Calibri" w:cs="Calibri"/>
      <w:b/>
      <w:color w:val="000000"/>
      <w:sz w:val="28"/>
      <w:szCs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direccion@itmexicali.edu.mx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ss\Documents\Plantillas%20personalizadas%20de%20Office\oficio%20base%202017-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9F21F-9A7A-475F-A140-FD7FE93DC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oficio base 2017-2.dotx</Template>
  <TotalTime>0</TotalTime>
  <Pages>4</Pages>
  <Words>512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Links>
    <vt:vector size="6" baseType="variant">
      <vt:variant>
        <vt:i4>8323079</vt:i4>
      </vt:variant>
      <vt:variant>
        <vt:i4>0</vt:i4>
      </vt:variant>
      <vt:variant>
        <vt:i4>0</vt:i4>
      </vt:variant>
      <vt:variant>
        <vt:i4>5</vt:i4>
      </vt:variant>
      <vt:variant>
        <vt:lpwstr>mailto:direccion@itmexicali.edu.mx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cp:lastModifiedBy>Boss</cp:lastModifiedBy>
  <cp:revision>2</cp:revision>
  <cp:lastPrinted>2018-10-25T18:42:00Z</cp:lastPrinted>
  <dcterms:created xsi:type="dcterms:W3CDTF">2019-01-16T01:34:00Z</dcterms:created>
  <dcterms:modified xsi:type="dcterms:W3CDTF">2019-01-16T01:34:00Z</dcterms:modified>
</cp:coreProperties>
</file>