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5877B" w14:textId="69155386" w:rsidR="002E15DB" w:rsidRPr="00AF7E56" w:rsidRDefault="005A4B05" w:rsidP="005A4B05">
      <w:pPr>
        <w:jc w:val="center"/>
        <w:rPr>
          <w:rFonts w:ascii="Calibri" w:hAnsi="Calibri" w:cs="Calibri"/>
          <w:b/>
          <w:sz w:val="28"/>
          <w:szCs w:val="20"/>
          <w:lang w:val="es-ES"/>
        </w:rPr>
      </w:pPr>
      <w:r w:rsidRPr="00AF7E56">
        <w:rPr>
          <w:rFonts w:ascii="Calibri" w:hAnsi="Calibri" w:cs="Calibri"/>
          <w:b/>
          <w:sz w:val="28"/>
          <w:szCs w:val="20"/>
          <w:lang w:val="es-ES"/>
        </w:rPr>
        <w:t xml:space="preserve">FORMATO SOLICITUD </w:t>
      </w:r>
      <w:r w:rsidR="002E15DB">
        <w:rPr>
          <w:rFonts w:ascii="Calibri" w:hAnsi="Calibri" w:cs="Calibri"/>
          <w:b/>
          <w:sz w:val="28"/>
          <w:szCs w:val="20"/>
          <w:lang w:val="es-ES"/>
        </w:rPr>
        <w:t xml:space="preserve">CONVOCATORIA </w:t>
      </w:r>
      <w:r w:rsidR="00316481">
        <w:rPr>
          <w:rFonts w:ascii="Calibri" w:hAnsi="Calibri" w:cs="Calibri"/>
          <w:b/>
          <w:sz w:val="28"/>
          <w:szCs w:val="20"/>
          <w:lang w:val="es-ES"/>
        </w:rPr>
        <w:t>CONCURSO CERRADO</w:t>
      </w:r>
    </w:p>
    <w:p w14:paraId="3F09062D" w14:textId="77777777" w:rsidR="005A4B05" w:rsidRPr="00C348C5" w:rsidRDefault="005A4B05" w:rsidP="005A4B05">
      <w:pPr>
        <w:rPr>
          <w:rFonts w:ascii="Calibri" w:hAnsi="Calibri" w:cs="Calibri"/>
          <w:sz w:val="20"/>
          <w:szCs w:val="20"/>
          <w:lang w:val="es-ES"/>
        </w:rPr>
      </w:pPr>
    </w:p>
    <w:p w14:paraId="3F09062E" w14:textId="77777777" w:rsidR="005A4B05" w:rsidRPr="00C348C5" w:rsidRDefault="005A4B05" w:rsidP="005A4B05">
      <w:pPr>
        <w:jc w:val="right"/>
        <w:rPr>
          <w:rFonts w:ascii="Calibri" w:hAnsi="Calibri" w:cs="Calibri"/>
          <w:sz w:val="20"/>
          <w:szCs w:val="20"/>
          <w:lang w:val="es-ES"/>
        </w:rPr>
      </w:pPr>
      <w:r w:rsidRPr="00C348C5">
        <w:rPr>
          <w:rFonts w:ascii="Calibri" w:hAnsi="Calibri" w:cs="Calibri"/>
          <w:sz w:val="20"/>
          <w:szCs w:val="20"/>
          <w:lang w:val="es-ES"/>
        </w:rPr>
        <w:t>Mexicali, Baja California, a ________</w:t>
      </w:r>
      <w:r>
        <w:rPr>
          <w:rFonts w:ascii="Calibri" w:hAnsi="Calibri" w:cs="Calibri"/>
          <w:sz w:val="20"/>
          <w:szCs w:val="20"/>
          <w:lang w:val="es-ES"/>
        </w:rPr>
        <w:t xml:space="preserve"> de _____________________de ______</w:t>
      </w:r>
    </w:p>
    <w:p w14:paraId="3F09062F" w14:textId="77777777" w:rsidR="005A4B05" w:rsidRPr="00E776B3" w:rsidRDefault="005A4B05" w:rsidP="005A4B05">
      <w:pPr>
        <w:jc w:val="both"/>
        <w:rPr>
          <w:rFonts w:ascii="Calibri" w:hAnsi="Calibri" w:cs="Calibri"/>
          <w:b/>
          <w:sz w:val="20"/>
          <w:szCs w:val="20"/>
          <w:lang w:val="es-ES"/>
        </w:rPr>
      </w:pPr>
      <w:r>
        <w:rPr>
          <w:rFonts w:ascii="Calibri" w:hAnsi="Calibri" w:cs="Calibri"/>
          <w:b/>
          <w:sz w:val="20"/>
          <w:szCs w:val="20"/>
          <w:lang w:val="es-ES"/>
        </w:rPr>
        <w:t xml:space="preserve">C. </w:t>
      </w:r>
      <w:proofErr w:type="gramStart"/>
      <w:r>
        <w:rPr>
          <w:rFonts w:ascii="Calibri" w:hAnsi="Calibri" w:cs="Calibri"/>
          <w:b/>
          <w:sz w:val="20"/>
          <w:szCs w:val="20"/>
          <w:lang w:val="es-ES"/>
        </w:rPr>
        <w:t>MI</w:t>
      </w:r>
      <w:proofErr w:type="gramEnd"/>
      <w:r w:rsidRPr="00E776B3">
        <w:rPr>
          <w:rFonts w:ascii="Calibri" w:hAnsi="Calibri" w:cs="Calibri"/>
          <w:b/>
          <w:sz w:val="20"/>
          <w:szCs w:val="20"/>
          <w:lang w:val="es-ES"/>
        </w:rPr>
        <w:t>. FRANCISCO JAVIER ORTIZ SERRANO</w:t>
      </w:r>
    </w:p>
    <w:p w14:paraId="3F090630" w14:textId="77777777" w:rsidR="005A4B05" w:rsidRPr="00E776B3" w:rsidRDefault="005A4B05" w:rsidP="005A4B05">
      <w:pPr>
        <w:jc w:val="both"/>
        <w:rPr>
          <w:rFonts w:ascii="Calibri" w:hAnsi="Calibri" w:cs="Calibri"/>
          <w:b/>
          <w:sz w:val="20"/>
          <w:szCs w:val="20"/>
          <w:lang w:val="es-ES"/>
        </w:rPr>
      </w:pPr>
      <w:r w:rsidRPr="00E776B3">
        <w:rPr>
          <w:rFonts w:ascii="Calibri" w:hAnsi="Calibri" w:cs="Calibri"/>
          <w:b/>
          <w:sz w:val="20"/>
          <w:szCs w:val="20"/>
          <w:lang w:val="es-ES"/>
        </w:rPr>
        <w:t>DIRECTOR DEL INSTITUTO TECNOLOGICO DE MEXICALI</w:t>
      </w:r>
    </w:p>
    <w:p w14:paraId="3F090631" w14:textId="77777777" w:rsidR="005A4B05" w:rsidRPr="00E776B3" w:rsidRDefault="005A4B05" w:rsidP="005A4B05">
      <w:pPr>
        <w:jc w:val="both"/>
        <w:rPr>
          <w:rFonts w:ascii="Calibri" w:hAnsi="Calibri" w:cs="Calibri"/>
          <w:b/>
          <w:sz w:val="20"/>
          <w:szCs w:val="20"/>
          <w:lang w:val="es-ES"/>
        </w:rPr>
      </w:pPr>
      <w:r w:rsidRPr="00E776B3">
        <w:rPr>
          <w:rFonts w:ascii="Calibri" w:hAnsi="Calibri" w:cs="Calibri"/>
          <w:b/>
          <w:sz w:val="20"/>
          <w:szCs w:val="20"/>
          <w:lang w:val="es-ES"/>
        </w:rPr>
        <w:t>P r e s e n t e.-</w:t>
      </w:r>
    </w:p>
    <w:p w14:paraId="3F090632" w14:textId="77777777" w:rsidR="005A4B05" w:rsidRDefault="005A4B05" w:rsidP="005A4B05">
      <w:pPr>
        <w:jc w:val="both"/>
        <w:rPr>
          <w:rFonts w:ascii="Calibri" w:hAnsi="Calibri" w:cs="Calibri"/>
          <w:sz w:val="20"/>
          <w:szCs w:val="20"/>
          <w:lang w:val="es-ES"/>
        </w:rPr>
      </w:pPr>
    </w:p>
    <w:p w14:paraId="3F090633" w14:textId="4E5077D0" w:rsidR="005A4B05" w:rsidRPr="00C348C5" w:rsidRDefault="005A4B05" w:rsidP="005A4B05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 xml:space="preserve">Por </w:t>
      </w:r>
      <w:r w:rsidRPr="00C348C5">
        <w:rPr>
          <w:rFonts w:ascii="Calibri" w:hAnsi="Calibri" w:cs="Calibri"/>
          <w:sz w:val="20"/>
          <w:szCs w:val="20"/>
          <w:lang w:val="es-ES"/>
        </w:rPr>
        <w:t>este medio solicito a usted ser considerado como candidato</w:t>
      </w:r>
      <w:r>
        <w:rPr>
          <w:rFonts w:ascii="Calibri" w:hAnsi="Calibri" w:cs="Calibri"/>
          <w:sz w:val="20"/>
          <w:szCs w:val="20"/>
          <w:lang w:val="es-ES"/>
        </w:rPr>
        <w:t>(a)</w:t>
      </w:r>
      <w:r w:rsidRPr="00C348C5">
        <w:rPr>
          <w:rFonts w:ascii="Calibri" w:hAnsi="Calibri" w:cs="Calibri"/>
          <w:sz w:val="20"/>
          <w:szCs w:val="20"/>
          <w:lang w:val="es-ES"/>
        </w:rPr>
        <w:t xml:space="preserve"> a </w:t>
      </w:r>
      <w:r w:rsidR="00316481">
        <w:rPr>
          <w:rFonts w:ascii="Calibri" w:hAnsi="Calibri" w:cs="Calibri"/>
          <w:sz w:val="20"/>
          <w:szCs w:val="20"/>
          <w:lang w:val="es-ES"/>
        </w:rPr>
        <w:t>participar en el concurso cerrado SAC____/2017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4"/>
        <w:gridCol w:w="2941"/>
        <w:gridCol w:w="1701"/>
        <w:gridCol w:w="283"/>
        <w:gridCol w:w="1417"/>
        <w:gridCol w:w="1270"/>
      </w:tblGrid>
      <w:tr w:rsidR="003719C8" w:rsidRPr="003719C8" w14:paraId="3F090643" w14:textId="77777777" w:rsidTr="00CA6212">
        <w:tc>
          <w:tcPr>
            <w:tcW w:w="1267" w:type="pct"/>
          </w:tcPr>
          <w:p w14:paraId="3F090641" w14:textId="77777777" w:rsidR="003719C8" w:rsidRPr="003719C8" w:rsidRDefault="003719C8" w:rsidP="004B4D12">
            <w:pPr>
              <w:jc w:val="both"/>
              <w:rPr>
                <w:rFonts w:ascii="Calibri" w:hAnsi="Calibri" w:cs="Calibri"/>
                <w:szCs w:val="20"/>
                <w:lang w:val="es-ES"/>
              </w:rPr>
            </w:pPr>
            <w:r w:rsidRPr="003719C8">
              <w:rPr>
                <w:rFonts w:ascii="Calibri" w:hAnsi="Calibri" w:cs="Calibri"/>
                <w:b/>
                <w:szCs w:val="20"/>
                <w:lang w:val="es-ES"/>
              </w:rPr>
              <w:t>Nombre del solicitante</w:t>
            </w:r>
            <w:r w:rsidRPr="003719C8">
              <w:rPr>
                <w:rFonts w:ascii="Calibri" w:hAnsi="Calibri" w:cs="Calibri"/>
                <w:szCs w:val="20"/>
                <w:lang w:val="es-ES"/>
              </w:rPr>
              <w:t>:</w:t>
            </w:r>
          </w:p>
        </w:tc>
        <w:tc>
          <w:tcPr>
            <w:tcW w:w="3733" w:type="pct"/>
            <w:gridSpan w:val="5"/>
          </w:tcPr>
          <w:p w14:paraId="3F090642" w14:textId="77777777" w:rsidR="003719C8" w:rsidRPr="003719C8" w:rsidRDefault="003719C8" w:rsidP="004B4D12">
            <w:pPr>
              <w:jc w:val="both"/>
              <w:rPr>
                <w:rFonts w:ascii="Calibri" w:hAnsi="Calibri" w:cs="Calibri"/>
                <w:szCs w:val="20"/>
                <w:lang w:val="es-ES"/>
              </w:rPr>
            </w:pPr>
          </w:p>
        </w:tc>
      </w:tr>
      <w:tr w:rsidR="003719C8" w:rsidRPr="003719C8" w14:paraId="3F090648" w14:textId="77777777" w:rsidTr="00CA6212">
        <w:tc>
          <w:tcPr>
            <w:tcW w:w="1267" w:type="pct"/>
          </w:tcPr>
          <w:p w14:paraId="3F090644" w14:textId="77777777" w:rsidR="003719C8" w:rsidRPr="003719C8" w:rsidRDefault="003719C8" w:rsidP="004B4D12">
            <w:pPr>
              <w:rPr>
                <w:rFonts w:ascii="Calibri" w:hAnsi="Calibri" w:cs="Calibri"/>
                <w:b/>
                <w:szCs w:val="20"/>
                <w:lang w:val="es-ES"/>
              </w:rPr>
            </w:pPr>
            <w:r w:rsidRPr="003719C8">
              <w:rPr>
                <w:rFonts w:ascii="Calibri" w:hAnsi="Calibri" w:cs="Calibri"/>
                <w:b/>
                <w:szCs w:val="20"/>
                <w:lang w:val="es-ES"/>
              </w:rPr>
              <w:t>Teléfono Particular:</w:t>
            </w:r>
          </w:p>
        </w:tc>
        <w:tc>
          <w:tcPr>
            <w:tcW w:w="1442" w:type="pct"/>
          </w:tcPr>
          <w:p w14:paraId="3F090645" w14:textId="77777777" w:rsidR="003719C8" w:rsidRPr="003719C8" w:rsidRDefault="003719C8" w:rsidP="004B4D12">
            <w:pPr>
              <w:rPr>
                <w:rFonts w:ascii="Calibri" w:hAnsi="Calibri" w:cs="Calibri"/>
                <w:b/>
                <w:szCs w:val="20"/>
                <w:lang w:val="es-ES"/>
              </w:rPr>
            </w:pPr>
          </w:p>
        </w:tc>
        <w:tc>
          <w:tcPr>
            <w:tcW w:w="973" w:type="pct"/>
            <w:gridSpan w:val="2"/>
          </w:tcPr>
          <w:p w14:paraId="3F090646" w14:textId="77777777" w:rsidR="003719C8" w:rsidRPr="003719C8" w:rsidRDefault="003719C8" w:rsidP="004B4D12">
            <w:pPr>
              <w:rPr>
                <w:rFonts w:ascii="Calibri" w:hAnsi="Calibri" w:cs="Calibri"/>
                <w:b/>
                <w:szCs w:val="20"/>
                <w:lang w:val="es-ES"/>
              </w:rPr>
            </w:pPr>
            <w:r w:rsidRPr="003719C8">
              <w:rPr>
                <w:rFonts w:ascii="Calibri" w:hAnsi="Calibri" w:cs="Calibri"/>
                <w:b/>
                <w:szCs w:val="20"/>
                <w:lang w:val="es-ES"/>
              </w:rPr>
              <w:t>Teléfono Celular:</w:t>
            </w:r>
          </w:p>
        </w:tc>
        <w:tc>
          <w:tcPr>
            <w:tcW w:w="1318" w:type="pct"/>
            <w:gridSpan w:val="2"/>
          </w:tcPr>
          <w:p w14:paraId="3F090647" w14:textId="77777777" w:rsidR="003719C8" w:rsidRPr="003719C8" w:rsidRDefault="003719C8" w:rsidP="004B4D12">
            <w:pPr>
              <w:rPr>
                <w:rFonts w:ascii="Calibri" w:hAnsi="Calibri" w:cs="Calibri"/>
                <w:szCs w:val="20"/>
                <w:u w:val="single"/>
                <w:lang w:val="es-ES"/>
              </w:rPr>
            </w:pPr>
          </w:p>
        </w:tc>
      </w:tr>
      <w:tr w:rsidR="003719C8" w:rsidRPr="00C348C5" w14:paraId="3F09064D" w14:textId="77777777" w:rsidTr="00CA6212">
        <w:tc>
          <w:tcPr>
            <w:tcW w:w="1267" w:type="pct"/>
          </w:tcPr>
          <w:p w14:paraId="3F090649" w14:textId="77777777" w:rsidR="003719C8" w:rsidRPr="003719C8" w:rsidRDefault="003719C8" w:rsidP="004B4D12">
            <w:pPr>
              <w:jc w:val="both"/>
              <w:rPr>
                <w:rFonts w:ascii="Calibri" w:hAnsi="Calibri" w:cs="Calibri"/>
                <w:b/>
                <w:szCs w:val="20"/>
                <w:lang w:val="es-ES"/>
              </w:rPr>
            </w:pPr>
            <w:r w:rsidRPr="003719C8">
              <w:rPr>
                <w:rFonts w:ascii="Calibri" w:hAnsi="Calibri" w:cs="Calibri"/>
                <w:b/>
                <w:szCs w:val="20"/>
                <w:lang w:val="es-ES"/>
              </w:rPr>
              <w:t>Correo Electrónico</w:t>
            </w:r>
          </w:p>
        </w:tc>
        <w:tc>
          <w:tcPr>
            <w:tcW w:w="2276" w:type="pct"/>
            <w:gridSpan w:val="2"/>
          </w:tcPr>
          <w:p w14:paraId="3F09064A" w14:textId="77777777" w:rsidR="003719C8" w:rsidRPr="003719C8" w:rsidRDefault="003719C8" w:rsidP="004B4D12">
            <w:pPr>
              <w:jc w:val="both"/>
              <w:rPr>
                <w:rFonts w:ascii="Calibri" w:hAnsi="Calibri" w:cs="Calibri"/>
                <w:b/>
                <w:szCs w:val="20"/>
                <w:lang w:val="es-ES"/>
              </w:rPr>
            </w:pPr>
          </w:p>
        </w:tc>
        <w:tc>
          <w:tcPr>
            <w:tcW w:w="834" w:type="pct"/>
            <w:gridSpan w:val="2"/>
          </w:tcPr>
          <w:p w14:paraId="3F09064B" w14:textId="77777777" w:rsidR="003719C8" w:rsidRPr="00CA6212" w:rsidRDefault="003719C8" w:rsidP="004B4D12">
            <w:pPr>
              <w:jc w:val="both"/>
              <w:rPr>
                <w:rFonts w:ascii="Calibri" w:hAnsi="Calibri" w:cs="Calibri"/>
                <w:b/>
                <w:szCs w:val="20"/>
                <w:lang w:val="es-ES"/>
              </w:rPr>
            </w:pPr>
            <w:r w:rsidRPr="00CA6212">
              <w:rPr>
                <w:rFonts w:ascii="Calibri" w:hAnsi="Calibri" w:cs="Calibri"/>
                <w:b/>
                <w:szCs w:val="20"/>
                <w:lang w:val="es-ES"/>
              </w:rPr>
              <w:t>No. Empleado:</w:t>
            </w:r>
          </w:p>
        </w:tc>
        <w:tc>
          <w:tcPr>
            <w:tcW w:w="623" w:type="pct"/>
          </w:tcPr>
          <w:p w14:paraId="3F09064C" w14:textId="77777777" w:rsidR="003719C8" w:rsidRPr="003719C8" w:rsidRDefault="003719C8" w:rsidP="004B4D12">
            <w:pPr>
              <w:jc w:val="both"/>
              <w:rPr>
                <w:rFonts w:ascii="Calibri" w:hAnsi="Calibri" w:cs="Calibri"/>
                <w:szCs w:val="20"/>
                <w:lang w:val="es-ES"/>
              </w:rPr>
            </w:pPr>
          </w:p>
        </w:tc>
      </w:tr>
    </w:tbl>
    <w:p w14:paraId="3F09064E" w14:textId="77777777" w:rsidR="005A4B05" w:rsidRPr="00C348C5" w:rsidRDefault="003719C8" w:rsidP="005A4B05">
      <w:pPr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ab/>
      </w:r>
    </w:p>
    <w:p w14:paraId="3F09064F" w14:textId="77777777" w:rsidR="005A4B05" w:rsidRDefault="005A4B05" w:rsidP="005A4B05">
      <w:pPr>
        <w:jc w:val="center"/>
        <w:rPr>
          <w:rFonts w:ascii="Calibri" w:hAnsi="Calibri" w:cs="Calibri"/>
          <w:sz w:val="20"/>
          <w:szCs w:val="20"/>
          <w:lang w:val="es-ES"/>
        </w:rPr>
      </w:pPr>
    </w:p>
    <w:p w14:paraId="3F090650" w14:textId="77777777" w:rsidR="005A4B05" w:rsidRPr="007350CC" w:rsidRDefault="005A4B05" w:rsidP="005A4B05">
      <w:pPr>
        <w:jc w:val="center"/>
        <w:rPr>
          <w:rFonts w:ascii="Calibri" w:hAnsi="Calibri" w:cs="Calibri"/>
          <w:b/>
          <w:sz w:val="18"/>
          <w:szCs w:val="20"/>
          <w:u w:val="single"/>
          <w:lang w:val="es-ES"/>
        </w:rPr>
      </w:pPr>
      <w:r w:rsidRPr="007350CC">
        <w:rPr>
          <w:rFonts w:ascii="Calibri" w:hAnsi="Calibri" w:cs="Calibri"/>
          <w:b/>
          <w:sz w:val="18"/>
          <w:szCs w:val="20"/>
          <w:lang w:val="es-ES"/>
        </w:rPr>
        <w:t>*ENTREGAR DOCUMENTOS EN 2 JUEGOS DE COPIAS CON SU RESPECTIVA SOLICITUD CADA UNO AL DEPTO. DE RECURSOS HUMANOS, ADEMAS ACOMPAÑAR 3 COPIAS EXTRA DE LA SOLICITUD PARA ENTREGAR A DIRECCION, SINDICATO Y ACUSE DE RECIBO.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7"/>
        <w:gridCol w:w="1829"/>
      </w:tblGrid>
      <w:tr w:rsidR="005A4B05" w:rsidRPr="00D36DE7" w14:paraId="3F090654" w14:textId="77777777" w:rsidTr="00CA6212">
        <w:trPr>
          <w:trHeight w:val="271"/>
          <w:jc w:val="center"/>
        </w:trPr>
        <w:tc>
          <w:tcPr>
            <w:tcW w:w="4103" w:type="pct"/>
          </w:tcPr>
          <w:p w14:paraId="3F090651" w14:textId="77777777" w:rsidR="005A4B05" w:rsidRDefault="005A4B05" w:rsidP="00DA4DD3">
            <w:pPr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u w:val="single"/>
                <w:lang w:val="es-ES"/>
              </w:rPr>
              <w:t>DOCUMENTOS</w:t>
            </w:r>
            <w:r w:rsidRPr="00D36DE7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3F090652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sz w:val="18"/>
                <w:szCs w:val="18"/>
                <w:lang w:val="es-ES"/>
              </w:rPr>
              <w:t>(Todas las copias en tamaño carta)</w:t>
            </w:r>
          </w:p>
        </w:tc>
        <w:tc>
          <w:tcPr>
            <w:tcW w:w="897" w:type="pct"/>
          </w:tcPr>
          <w:p w14:paraId="3F090653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ENTREGADO</w:t>
            </w:r>
          </w:p>
        </w:tc>
      </w:tr>
      <w:tr w:rsidR="005A4B05" w:rsidRPr="00D36DE7" w14:paraId="3F090657" w14:textId="77777777" w:rsidTr="00CA6212">
        <w:trPr>
          <w:trHeight w:val="288"/>
          <w:jc w:val="center"/>
        </w:trPr>
        <w:tc>
          <w:tcPr>
            <w:tcW w:w="4103" w:type="pct"/>
            <w:vAlign w:val="center"/>
          </w:tcPr>
          <w:p w14:paraId="6E529D97" w14:textId="77777777" w:rsidR="005A4B05" w:rsidRDefault="005A4B05" w:rsidP="004F53DD">
            <w:pPr>
              <w:pStyle w:val="Piedepgina"/>
              <w:tabs>
                <w:tab w:val="clear" w:pos="4252"/>
                <w:tab w:val="clear" w:pos="8504"/>
              </w:tabs>
              <w:ind w:right="-113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Curriculum Vitae</w:t>
            </w:r>
            <w:r w:rsidR="004F53D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4F53DD">
              <w:rPr>
                <w:rFonts w:ascii="Soberana Sans" w:hAnsi="Soberana Sans"/>
                <w:sz w:val="16"/>
                <w:szCs w:val="16"/>
              </w:rPr>
              <w:t>ITMXL-AD-PO-003-01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4F53D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(</w:t>
            </w:r>
            <w:r w:rsidR="004F53D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ANEXAR DOCUMENTACION SOPORTE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)</w:t>
            </w:r>
          </w:p>
          <w:p w14:paraId="2568E8AE" w14:textId="17587616" w:rsidR="004C7FC0" w:rsidRDefault="00316481" w:rsidP="004F53DD">
            <w:pPr>
              <w:pStyle w:val="Piedepgina"/>
              <w:tabs>
                <w:tab w:val="clear" w:pos="4252"/>
                <w:tab w:val="clear" w:pos="8504"/>
              </w:tabs>
              <w:ind w:right="-113"/>
              <w:rPr>
                <w:rFonts w:ascii="Soberana Sans" w:hAnsi="Soberana Sans"/>
                <w:sz w:val="16"/>
                <w:szCs w:val="16"/>
              </w:rPr>
            </w:pPr>
            <w:hyperlink r:id="rId8" w:history="1">
              <w:r w:rsidRPr="00B22885">
                <w:rPr>
                  <w:rStyle w:val="Hipervnculo"/>
                  <w:rFonts w:ascii="Soberana Sans" w:hAnsi="Soberana Sans"/>
                  <w:sz w:val="16"/>
                  <w:szCs w:val="16"/>
                </w:rPr>
                <w:t>http://www.itmexicali.edu.mx/rh/convocatorias/</w:t>
              </w:r>
            </w:hyperlink>
          </w:p>
          <w:p w14:paraId="37B6F96B" w14:textId="6AF2E234" w:rsidR="00316481" w:rsidRDefault="007B2CBA" w:rsidP="007B2CBA">
            <w:pPr>
              <w:pStyle w:val="Piedepgina"/>
              <w:numPr>
                <w:ilvl w:val="0"/>
                <w:numId w:val="2"/>
              </w:numPr>
              <w:tabs>
                <w:tab w:val="clear" w:pos="4252"/>
                <w:tab w:val="clear" w:pos="8504"/>
              </w:tabs>
              <w:ind w:right="-113"/>
              <w:rPr>
                <w:rFonts w:ascii="Soberana Sans" w:hAnsi="Soberana Sans"/>
                <w:sz w:val="16"/>
                <w:szCs w:val="16"/>
              </w:rPr>
            </w:pPr>
            <w:r>
              <w:rPr>
                <w:rFonts w:ascii="Soberana Sans" w:hAnsi="Soberana Sans"/>
                <w:sz w:val="16"/>
                <w:szCs w:val="16"/>
              </w:rPr>
              <w:t xml:space="preserve">La documentación debe estar ordenada según los puntos señalados en el </w:t>
            </w:r>
            <w:proofErr w:type="spellStart"/>
            <w:r>
              <w:rPr>
                <w:rFonts w:ascii="Soberana Sans" w:hAnsi="Soberana Sans"/>
                <w:sz w:val="16"/>
                <w:szCs w:val="16"/>
              </w:rPr>
              <w:t>curriculum</w:t>
            </w:r>
            <w:proofErr w:type="spellEnd"/>
          </w:p>
          <w:p w14:paraId="56860EC1" w14:textId="2B45DDCB" w:rsidR="00316481" w:rsidRDefault="007B2CBA" w:rsidP="007B2CBA">
            <w:pPr>
              <w:pStyle w:val="Piedepgina"/>
              <w:numPr>
                <w:ilvl w:val="0"/>
                <w:numId w:val="2"/>
              </w:numPr>
              <w:tabs>
                <w:tab w:val="clear" w:pos="4252"/>
                <w:tab w:val="clear" w:pos="8504"/>
              </w:tabs>
              <w:ind w:right="-113"/>
              <w:rPr>
                <w:rFonts w:ascii="Soberana Sans" w:hAnsi="Soberana Sans"/>
                <w:sz w:val="16"/>
                <w:szCs w:val="16"/>
              </w:rPr>
            </w:pPr>
            <w:r>
              <w:rPr>
                <w:rFonts w:ascii="Soberana Sans" w:hAnsi="Soberana Sans"/>
                <w:sz w:val="16"/>
                <w:szCs w:val="16"/>
              </w:rPr>
              <w:t>P</w:t>
            </w:r>
            <w:r w:rsidR="00316481">
              <w:rPr>
                <w:rFonts w:ascii="Soberana Sans" w:hAnsi="Soberana Sans"/>
                <w:sz w:val="16"/>
                <w:szCs w:val="16"/>
              </w:rPr>
              <w:t xml:space="preserve">ara fines de la participación en el concurso cerrado solo se considerará la documentación anexa al </w:t>
            </w:r>
            <w:proofErr w:type="spellStart"/>
            <w:r w:rsidR="00316481">
              <w:rPr>
                <w:rFonts w:ascii="Soberana Sans" w:hAnsi="Soberana Sans"/>
                <w:sz w:val="16"/>
                <w:szCs w:val="16"/>
              </w:rPr>
              <w:t>curriculum</w:t>
            </w:r>
            <w:proofErr w:type="spellEnd"/>
            <w:r w:rsidR="00316481">
              <w:rPr>
                <w:rFonts w:ascii="Soberana Sans" w:hAnsi="Soberana Sans"/>
                <w:sz w:val="16"/>
                <w:szCs w:val="16"/>
              </w:rPr>
              <w:t xml:space="preserve"> y que sea pos</w:t>
            </w:r>
            <w:bookmarkStart w:id="0" w:name="_GoBack"/>
            <w:bookmarkEnd w:id="0"/>
            <w:r w:rsidR="00316481">
              <w:rPr>
                <w:rFonts w:ascii="Soberana Sans" w:hAnsi="Soberana Sans"/>
                <w:sz w:val="16"/>
                <w:szCs w:val="16"/>
              </w:rPr>
              <w:t xml:space="preserve">terior a la última promoción </w:t>
            </w:r>
          </w:p>
          <w:p w14:paraId="3F090655" w14:textId="02DCD54A" w:rsidR="00316481" w:rsidRPr="004F53DD" w:rsidRDefault="00316481" w:rsidP="004F53DD">
            <w:pPr>
              <w:pStyle w:val="Piedepgina"/>
              <w:tabs>
                <w:tab w:val="clear" w:pos="4252"/>
                <w:tab w:val="clear" w:pos="8504"/>
              </w:tabs>
              <w:ind w:right="-113"/>
              <w:rPr>
                <w:rFonts w:ascii="Soberana Sans" w:hAnsi="Soberana Sans"/>
                <w:sz w:val="16"/>
                <w:szCs w:val="16"/>
              </w:rPr>
            </w:pPr>
          </w:p>
        </w:tc>
        <w:tc>
          <w:tcPr>
            <w:tcW w:w="897" w:type="pct"/>
          </w:tcPr>
          <w:p w14:paraId="3F090656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5A4B05" w:rsidRPr="00D36DE7" w14:paraId="3F09065D" w14:textId="77777777" w:rsidTr="00CA6212">
        <w:trPr>
          <w:trHeight w:val="211"/>
          <w:jc w:val="center"/>
        </w:trPr>
        <w:tc>
          <w:tcPr>
            <w:tcW w:w="4103" w:type="pct"/>
            <w:vAlign w:val="center"/>
          </w:tcPr>
          <w:p w14:paraId="3F09065B" w14:textId="77777777" w:rsidR="005A4B05" w:rsidRPr="00D36DE7" w:rsidRDefault="005A4B05" w:rsidP="00DA4DD3">
            <w:pPr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Comprobante de Domicilio actual</w:t>
            </w:r>
          </w:p>
        </w:tc>
        <w:tc>
          <w:tcPr>
            <w:tcW w:w="897" w:type="pct"/>
          </w:tcPr>
          <w:p w14:paraId="3F09065C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5A4B05" w:rsidRPr="00D36DE7" w14:paraId="3F090660" w14:textId="77777777" w:rsidTr="00CA6212">
        <w:trPr>
          <w:trHeight w:val="266"/>
          <w:jc w:val="center"/>
        </w:trPr>
        <w:tc>
          <w:tcPr>
            <w:tcW w:w="4103" w:type="pct"/>
            <w:vAlign w:val="center"/>
          </w:tcPr>
          <w:p w14:paraId="3F09065E" w14:textId="77777777" w:rsidR="005A4B05" w:rsidRPr="00D36DE7" w:rsidRDefault="005A4B05" w:rsidP="00DA4DD3">
            <w:pPr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Identificación oficial 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vigente </w:t>
            </w: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con fotografía (IFE) (INE)</w:t>
            </w:r>
          </w:p>
        </w:tc>
        <w:tc>
          <w:tcPr>
            <w:tcW w:w="897" w:type="pct"/>
          </w:tcPr>
          <w:p w14:paraId="3F09065F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5A4B05" w:rsidRPr="00D36DE7" w14:paraId="3F09066F" w14:textId="77777777" w:rsidTr="00CA6212">
        <w:trPr>
          <w:trHeight w:val="288"/>
          <w:jc w:val="center"/>
        </w:trPr>
        <w:tc>
          <w:tcPr>
            <w:tcW w:w="4103" w:type="pct"/>
            <w:vAlign w:val="center"/>
          </w:tcPr>
          <w:p w14:paraId="3F09066D" w14:textId="33F6FD87" w:rsidR="00316481" w:rsidRPr="00D36DE7" w:rsidRDefault="005A4B05" w:rsidP="00DA4DD3">
            <w:pPr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Hoja de liberación de actividades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del último periodo laborado </w:t>
            </w: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897" w:type="pct"/>
          </w:tcPr>
          <w:p w14:paraId="3F09066E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</w:tbl>
    <w:p w14:paraId="097CAB78" w14:textId="77777777" w:rsidR="002E15DB" w:rsidRDefault="002E15DB" w:rsidP="005A4B05">
      <w:pPr>
        <w:ind w:firstLine="708"/>
        <w:rPr>
          <w:rFonts w:ascii="Calibri" w:hAnsi="Calibri" w:cs="Calibri"/>
          <w:sz w:val="18"/>
          <w:szCs w:val="18"/>
          <w:lang w:val="es-ES"/>
        </w:rPr>
      </w:pPr>
    </w:p>
    <w:p w14:paraId="3F09067E" w14:textId="77777777" w:rsidR="005A4B05" w:rsidRPr="00D36DE7" w:rsidRDefault="005A4B05" w:rsidP="002E15DB">
      <w:pPr>
        <w:rPr>
          <w:rFonts w:ascii="Calibri" w:hAnsi="Calibri" w:cs="Calibri"/>
          <w:sz w:val="18"/>
          <w:szCs w:val="18"/>
          <w:lang w:val="es-ES"/>
        </w:rPr>
      </w:pPr>
      <w:r w:rsidRPr="00D36DE7">
        <w:rPr>
          <w:rFonts w:ascii="Calibri" w:hAnsi="Calibri" w:cs="Calibri"/>
          <w:sz w:val="18"/>
          <w:szCs w:val="18"/>
          <w:lang w:val="es-ES"/>
        </w:rPr>
        <w:t>Agradeciendo de antemano sus atenciones, quedo de usted.</w:t>
      </w:r>
    </w:p>
    <w:p w14:paraId="3F09067F" w14:textId="77777777" w:rsidR="005A4B05" w:rsidRDefault="005A4B05" w:rsidP="005A4B05">
      <w:pPr>
        <w:jc w:val="center"/>
        <w:rPr>
          <w:rFonts w:ascii="Calibri" w:hAnsi="Calibri" w:cs="Calibri"/>
          <w:b/>
          <w:sz w:val="20"/>
          <w:szCs w:val="20"/>
          <w:lang w:val="es-ES"/>
        </w:rPr>
      </w:pPr>
      <w:r w:rsidRPr="00C348C5">
        <w:rPr>
          <w:rFonts w:ascii="Calibri" w:hAnsi="Calibri" w:cs="Calibri"/>
          <w:b/>
          <w:sz w:val="20"/>
          <w:szCs w:val="20"/>
          <w:lang w:val="es-ES"/>
        </w:rPr>
        <w:t>A t e n t a m e n t e</w:t>
      </w:r>
    </w:p>
    <w:p w14:paraId="3F090680" w14:textId="77777777" w:rsidR="005A4B05" w:rsidRPr="00C348C5" w:rsidRDefault="005A4B05" w:rsidP="005A4B05">
      <w:pPr>
        <w:jc w:val="center"/>
        <w:rPr>
          <w:rFonts w:ascii="Calibri" w:hAnsi="Calibri" w:cs="Calibri"/>
          <w:b/>
          <w:sz w:val="20"/>
          <w:szCs w:val="20"/>
          <w:lang w:val="es-ES"/>
        </w:rPr>
      </w:pPr>
    </w:p>
    <w:p w14:paraId="3F090681" w14:textId="77777777" w:rsidR="005A4B05" w:rsidRPr="00C348C5" w:rsidRDefault="005A4B05" w:rsidP="005A4B05">
      <w:pPr>
        <w:jc w:val="center"/>
        <w:rPr>
          <w:rFonts w:ascii="Calibri" w:hAnsi="Calibri" w:cs="Calibri"/>
          <w:b/>
          <w:sz w:val="20"/>
          <w:szCs w:val="20"/>
          <w:lang w:val="es-ES"/>
        </w:rPr>
      </w:pPr>
      <w:r w:rsidRPr="00C348C5">
        <w:rPr>
          <w:rFonts w:ascii="Calibri" w:hAnsi="Calibri" w:cs="Calibri"/>
          <w:b/>
          <w:sz w:val="20"/>
          <w:szCs w:val="20"/>
          <w:lang w:val="es-ES"/>
        </w:rPr>
        <w:t>_______________________________</w:t>
      </w:r>
    </w:p>
    <w:p w14:paraId="3F090682" w14:textId="77777777" w:rsidR="005A4B05" w:rsidRPr="00AF7E56" w:rsidRDefault="005A4B05" w:rsidP="00CA6212">
      <w:pPr>
        <w:rPr>
          <w:b/>
          <w:sz w:val="18"/>
          <w:szCs w:val="20"/>
          <w:lang w:val="es-ES"/>
        </w:rPr>
      </w:pPr>
      <w:proofErr w:type="spellStart"/>
      <w:r w:rsidRPr="002856A5">
        <w:rPr>
          <w:b/>
          <w:sz w:val="14"/>
          <w:szCs w:val="14"/>
          <w:lang w:val="es-ES"/>
        </w:rPr>
        <w:t>C.c.p</w:t>
      </w:r>
      <w:proofErr w:type="spellEnd"/>
      <w:r w:rsidRPr="002856A5">
        <w:rPr>
          <w:b/>
          <w:sz w:val="14"/>
          <w:szCs w:val="14"/>
          <w:lang w:val="es-ES"/>
        </w:rPr>
        <w:t>. Recursos Humanos</w:t>
      </w:r>
      <w:r w:rsidRPr="002856A5">
        <w:rPr>
          <w:rFonts w:ascii="Calibri" w:hAnsi="Calibri" w:cs="Calibri"/>
          <w:b/>
          <w:sz w:val="14"/>
          <w:szCs w:val="14"/>
          <w:lang w:val="es-ES"/>
        </w:rPr>
        <w:t xml:space="preserve">                                                                 </w:t>
      </w:r>
      <w:r>
        <w:rPr>
          <w:rFonts w:ascii="Calibri" w:hAnsi="Calibri" w:cs="Calibri"/>
          <w:b/>
          <w:sz w:val="14"/>
          <w:szCs w:val="14"/>
          <w:lang w:val="es-ES"/>
        </w:rPr>
        <w:t xml:space="preserve">             </w:t>
      </w:r>
      <w:r w:rsidRPr="002856A5">
        <w:rPr>
          <w:rFonts w:ascii="Calibri" w:hAnsi="Calibri" w:cs="Calibri"/>
          <w:b/>
          <w:sz w:val="14"/>
          <w:szCs w:val="14"/>
          <w:lang w:val="es-ES"/>
        </w:rPr>
        <w:t xml:space="preserve"> </w:t>
      </w:r>
      <w:r w:rsidR="00CA6212">
        <w:rPr>
          <w:rFonts w:ascii="Calibri" w:hAnsi="Calibri" w:cs="Calibri"/>
          <w:b/>
          <w:sz w:val="14"/>
          <w:szCs w:val="14"/>
          <w:lang w:val="es-ES"/>
        </w:rPr>
        <w:t xml:space="preserve">                     </w:t>
      </w:r>
      <w:r>
        <w:rPr>
          <w:rFonts w:ascii="Calibri" w:hAnsi="Calibri" w:cs="Calibri"/>
          <w:b/>
          <w:sz w:val="20"/>
          <w:szCs w:val="20"/>
          <w:lang w:val="es-ES"/>
        </w:rPr>
        <w:t>FIRMA</w:t>
      </w:r>
    </w:p>
    <w:p w14:paraId="3F090683" w14:textId="77777777" w:rsidR="005A4B05" w:rsidRPr="002856A5" w:rsidRDefault="005A4B05" w:rsidP="00CA6212">
      <w:pPr>
        <w:rPr>
          <w:b/>
          <w:sz w:val="14"/>
          <w:szCs w:val="14"/>
          <w:lang w:val="es-ES"/>
        </w:rPr>
      </w:pPr>
      <w:proofErr w:type="spellStart"/>
      <w:r w:rsidRPr="002856A5">
        <w:rPr>
          <w:b/>
          <w:sz w:val="14"/>
          <w:szCs w:val="14"/>
          <w:lang w:val="es-ES"/>
        </w:rPr>
        <w:t>C.c.p</w:t>
      </w:r>
      <w:proofErr w:type="spellEnd"/>
      <w:r w:rsidRPr="002856A5">
        <w:rPr>
          <w:b/>
          <w:sz w:val="14"/>
          <w:szCs w:val="14"/>
          <w:lang w:val="es-ES"/>
        </w:rPr>
        <w:t>. Subdirección Académica</w:t>
      </w:r>
    </w:p>
    <w:p w14:paraId="3F090684" w14:textId="014EFA0B" w:rsidR="000128F3" w:rsidRDefault="005A4B05" w:rsidP="00CA6212">
      <w:proofErr w:type="spellStart"/>
      <w:r w:rsidRPr="002856A5">
        <w:rPr>
          <w:b/>
          <w:sz w:val="14"/>
          <w:szCs w:val="14"/>
          <w:lang w:val="es-ES"/>
        </w:rPr>
        <w:t>C.c.p</w:t>
      </w:r>
      <w:proofErr w:type="spellEnd"/>
      <w:r w:rsidRPr="002856A5">
        <w:rPr>
          <w:b/>
          <w:sz w:val="14"/>
          <w:szCs w:val="14"/>
          <w:lang w:val="es-ES"/>
        </w:rPr>
        <w:t>. Delegación Sindical</w:t>
      </w:r>
      <w:r>
        <w:rPr>
          <w:b/>
          <w:sz w:val="14"/>
          <w:szCs w:val="14"/>
          <w:lang w:val="es-ES"/>
        </w:rPr>
        <w:t xml:space="preserve"> D-V-5</w:t>
      </w:r>
    </w:p>
    <w:p w14:paraId="6D9F19F0" w14:textId="0BB2F923" w:rsidR="000C0104" w:rsidRPr="000128F3" w:rsidRDefault="000128F3" w:rsidP="000128F3">
      <w:pPr>
        <w:tabs>
          <w:tab w:val="left" w:pos="8940"/>
        </w:tabs>
      </w:pPr>
      <w:r>
        <w:tab/>
      </w:r>
    </w:p>
    <w:sectPr w:rsidR="000C0104" w:rsidRPr="000128F3" w:rsidSect="00AB48D0">
      <w:headerReference w:type="default" r:id="rId9"/>
      <w:footerReference w:type="default" r:id="rId10"/>
      <w:pgSz w:w="12242" w:h="15842" w:code="1"/>
      <w:pgMar w:top="1134" w:right="902" w:bottom="851" w:left="1134" w:header="65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29D13" w14:textId="77777777" w:rsidR="00947F4B" w:rsidRDefault="00947F4B">
      <w:r>
        <w:separator/>
      </w:r>
    </w:p>
  </w:endnote>
  <w:endnote w:type="continuationSeparator" w:id="0">
    <w:p w14:paraId="0FB95499" w14:textId="77777777" w:rsidR="00947F4B" w:rsidRDefault="00947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6"/>
      <w:gridCol w:w="7513"/>
      <w:gridCol w:w="1984"/>
    </w:tblGrid>
    <w:tr w:rsidR="000128F3" w:rsidRPr="000128F3" w14:paraId="0B8B60FC" w14:textId="337C2ED7" w:rsidTr="000128F3">
      <w:trPr>
        <w:trHeight w:val="1022"/>
      </w:trPr>
      <w:tc>
        <w:tcPr>
          <w:tcW w:w="846" w:type="dxa"/>
        </w:tcPr>
        <w:p w14:paraId="6F143C92" w14:textId="48734E41" w:rsidR="000128F3" w:rsidRPr="000128F3" w:rsidRDefault="000128F3" w:rsidP="000273F4">
          <w:pPr>
            <w:pStyle w:val="Piedepgina"/>
            <w:ind w:right="759"/>
            <w:jc w:val="center"/>
            <w:rPr>
              <w:rFonts w:ascii="Soberana Sans" w:hAnsi="Soberana Sans"/>
              <w:noProof/>
              <w:sz w:val="16"/>
              <w:szCs w:val="16"/>
            </w:rPr>
          </w:pPr>
          <w:r w:rsidRPr="000128F3">
            <w:rPr>
              <w:rFonts w:ascii="Soberana Sans" w:hAnsi="Soberana Sans"/>
              <w:noProof/>
              <w:sz w:val="16"/>
              <w:szCs w:val="16"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2BEB3763" wp14:editId="28A54655">
                <wp:simplePos x="0" y="0"/>
                <wp:positionH relativeFrom="column">
                  <wp:posOffset>-7620</wp:posOffset>
                </wp:positionH>
                <wp:positionV relativeFrom="paragraph">
                  <wp:posOffset>40005</wp:posOffset>
                </wp:positionV>
                <wp:extent cx="426720" cy="539750"/>
                <wp:effectExtent l="0" t="0" r="0" b="0"/>
                <wp:wrapNone/>
                <wp:docPr id="15" name="0 Imagen" descr="CARTELES ENERO DE 2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CARTELES ENERO DE 20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128F3">
            <w:rPr>
              <w:rFonts w:ascii="Adobe Caslon Pro" w:hAnsi="Adobe Caslon Pro"/>
              <w:sz w:val="16"/>
              <w:szCs w:val="16"/>
              <w:lang w:val="en-US"/>
            </w:rPr>
            <w:t xml:space="preserve"> </w:t>
          </w:r>
        </w:p>
      </w:tc>
      <w:tc>
        <w:tcPr>
          <w:tcW w:w="7513" w:type="dxa"/>
          <w:vAlign w:val="center"/>
        </w:tcPr>
        <w:p w14:paraId="750B343C" w14:textId="73FCE893" w:rsidR="000128F3" w:rsidRPr="000128F3" w:rsidRDefault="000128F3" w:rsidP="000128F3">
          <w:pPr>
            <w:pStyle w:val="Piedepgina"/>
            <w:tabs>
              <w:tab w:val="clear" w:pos="4252"/>
              <w:tab w:val="clear" w:pos="8504"/>
            </w:tabs>
            <w:ind w:right="175"/>
            <w:jc w:val="center"/>
            <w:rPr>
              <w:rFonts w:ascii="Soberana Sans" w:hAnsi="Soberana Sans"/>
              <w:noProof/>
              <w:sz w:val="16"/>
              <w:szCs w:val="16"/>
            </w:rPr>
          </w:pPr>
          <w:r w:rsidRPr="000128F3">
            <w:rPr>
              <w:rFonts w:ascii="Soberana Sans" w:hAnsi="Soberana Sans"/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3B8EDD3E" wp14:editId="2B621C0F">
                <wp:simplePos x="0" y="0"/>
                <wp:positionH relativeFrom="column">
                  <wp:posOffset>4547235</wp:posOffset>
                </wp:positionH>
                <wp:positionV relativeFrom="paragraph">
                  <wp:posOffset>1164590</wp:posOffset>
                </wp:positionV>
                <wp:extent cx="407035" cy="514350"/>
                <wp:effectExtent l="0" t="0" r="0" b="0"/>
                <wp:wrapNone/>
                <wp:docPr id="14" name="0 Imagen" descr="CARTELES ENERO DE 2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CARTELES ENERO DE 20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03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128F3">
            <w:rPr>
              <w:rFonts w:ascii="Soberana Sans" w:hAnsi="Soberana Sans"/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5A4860AA" wp14:editId="25B1394B">
                <wp:simplePos x="0" y="0"/>
                <wp:positionH relativeFrom="column">
                  <wp:posOffset>4547235</wp:posOffset>
                </wp:positionH>
                <wp:positionV relativeFrom="paragraph">
                  <wp:posOffset>1164590</wp:posOffset>
                </wp:positionV>
                <wp:extent cx="407035" cy="514350"/>
                <wp:effectExtent l="0" t="0" r="0" b="0"/>
                <wp:wrapNone/>
                <wp:docPr id="13" name="0 Imagen" descr="CARTELES ENERO DE 2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CARTELES ENERO DE 20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03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128F3">
            <w:rPr>
              <w:rFonts w:ascii="Soberana Sans" w:hAnsi="Soberana Sans"/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1AEFBC6D" wp14:editId="7A1C74B1">
                <wp:simplePos x="0" y="0"/>
                <wp:positionH relativeFrom="column">
                  <wp:posOffset>4547235</wp:posOffset>
                </wp:positionH>
                <wp:positionV relativeFrom="paragraph">
                  <wp:posOffset>1164590</wp:posOffset>
                </wp:positionV>
                <wp:extent cx="407035" cy="514350"/>
                <wp:effectExtent l="0" t="0" r="0" b="0"/>
                <wp:wrapNone/>
                <wp:docPr id="12" name="0 Imagen" descr="CARTELES ENERO DE 2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CARTELES ENERO DE 20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03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128F3">
            <w:rPr>
              <w:rFonts w:ascii="Soberana Sans" w:hAnsi="Soberana Sans"/>
              <w:noProof/>
              <w:sz w:val="16"/>
              <w:szCs w:val="16"/>
            </w:rPr>
            <w:t>Av. Tecnológico S/N Col. Elías Calles, Mexicali, B.C., C.P. 21376, Tel. 01 (686) 580-49-80 al 84</w:t>
          </w:r>
        </w:p>
        <w:p w14:paraId="766493EA" w14:textId="3FC67B61" w:rsidR="000128F3" w:rsidRPr="000128F3" w:rsidRDefault="000128F3" w:rsidP="000128F3">
          <w:pPr>
            <w:pStyle w:val="Piedepgina"/>
            <w:tabs>
              <w:tab w:val="clear" w:pos="4252"/>
              <w:tab w:val="clear" w:pos="8504"/>
            </w:tabs>
            <w:ind w:right="175"/>
            <w:jc w:val="center"/>
            <w:rPr>
              <w:rFonts w:ascii="Soberana Sans" w:hAnsi="Soberana Sans"/>
              <w:sz w:val="16"/>
              <w:szCs w:val="16"/>
            </w:rPr>
          </w:pPr>
          <w:r w:rsidRPr="000128F3">
            <w:rPr>
              <w:rFonts w:ascii="Soberana Sans" w:hAnsi="Soberana Sans"/>
              <w:sz w:val="16"/>
              <w:szCs w:val="16"/>
              <w:lang w:val="en-US"/>
            </w:rPr>
            <w:t xml:space="preserve">Fax 01 (686) 568-78-03, e-mail: </w:t>
          </w:r>
          <w:hyperlink r:id="rId2" w:history="1">
            <w:r w:rsidRPr="000128F3">
              <w:rPr>
                <w:rStyle w:val="Hipervnculo"/>
                <w:rFonts w:ascii="Soberana Sans" w:hAnsi="Soberana Sans"/>
                <w:color w:val="auto"/>
                <w:sz w:val="16"/>
                <w:szCs w:val="16"/>
                <w:lang w:val="en-US"/>
              </w:rPr>
              <w:t>direccion@itmexicali.edu.mx</w:t>
            </w:r>
          </w:hyperlink>
          <w:r w:rsidRPr="000128F3">
            <w:rPr>
              <w:rFonts w:ascii="Soberana Sans" w:hAnsi="Soberana Sans"/>
              <w:sz w:val="16"/>
              <w:szCs w:val="16"/>
              <w:lang w:val="en-US"/>
            </w:rPr>
            <w:t xml:space="preserve"> web: www.itmexicali.edu.mx</w:t>
          </w:r>
        </w:p>
      </w:tc>
      <w:tc>
        <w:tcPr>
          <w:tcW w:w="1984" w:type="dxa"/>
          <w:vAlign w:val="center"/>
        </w:tcPr>
        <w:p w14:paraId="62942BD1" w14:textId="77777777" w:rsidR="000128F3" w:rsidRDefault="000128F3" w:rsidP="000128F3">
          <w:pPr>
            <w:pStyle w:val="Piedepgina"/>
            <w:tabs>
              <w:tab w:val="clear" w:pos="4252"/>
              <w:tab w:val="clear" w:pos="8504"/>
            </w:tabs>
            <w:ind w:right="-113"/>
            <w:rPr>
              <w:rFonts w:ascii="Soberana Sans" w:hAnsi="Soberana Sans"/>
              <w:sz w:val="16"/>
              <w:szCs w:val="16"/>
            </w:rPr>
          </w:pPr>
          <w:r>
            <w:rPr>
              <w:rFonts w:ascii="Soberana Sans" w:hAnsi="Soberana Sans"/>
              <w:sz w:val="16"/>
              <w:szCs w:val="16"/>
            </w:rPr>
            <w:t>ITMXL-AD-PO-003-05</w:t>
          </w:r>
        </w:p>
        <w:p w14:paraId="3E1DBD01" w14:textId="5A0616B4" w:rsidR="000128F3" w:rsidRPr="000128F3" w:rsidRDefault="000128F3" w:rsidP="000128F3">
          <w:pPr>
            <w:pStyle w:val="Piedepgina"/>
            <w:tabs>
              <w:tab w:val="clear" w:pos="4252"/>
              <w:tab w:val="clear" w:pos="8504"/>
            </w:tabs>
            <w:ind w:right="-113"/>
            <w:rPr>
              <w:rFonts w:ascii="Soberana Sans" w:hAnsi="Soberana Sans"/>
              <w:sz w:val="16"/>
              <w:szCs w:val="16"/>
            </w:rPr>
          </w:pPr>
          <w:r>
            <w:rPr>
              <w:rFonts w:ascii="Soberana Sans" w:hAnsi="Soberana Sans"/>
              <w:sz w:val="16"/>
              <w:szCs w:val="16"/>
            </w:rPr>
            <w:t>REV 0</w:t>
          </w:r>
        </w:p>
      </w:tc>
    </w:tr>
  </w:tbl>
  <w:p w14:paraId="3F090692" w14:textId="50910104" w:rsidR="00DC7459" w:rsidRPr="00776670" w:rsidRDefault="00DC7459" w:rsidP="00777F6E">
    <w:pPr>
      <w:pStyle w:val="Piedepgina"/>
      <w:tabs>
        <w:tab w:val="clear" w:pos="4252"/>
        <w:tab w:val="clear" w:pos="8504"/>
        <w:tab w:val="center" w:pos="4678"/>
      </w:tabs>
      <w:ind w:right="759"/>
      <w:rPr>
        <w:rFonts w:ascii="Adobe Caslon Pro Bold" w:hAnsi="Adobe Caslon Pro Bold"/>
        <w:color w:val="808080"/>
        <w:sz w:val="18"/>
        <w:szCs w:val="18"/>
        <w:lang w:val="en-US"/>
      </w:rPr>
    </w:pPr>
  </w:p>
  <w:p w14:paraId="3F090693" w14:textId="734F31D2" w:rsidR="00DC7459" w:rsidRPr="00F071DF" w:rsidRDefault="004F53DD" w:rsidP="004F53DD">
    <w:pPr>
      <w:pStyle w:val="Piedepgina"/>
      <w:tabs>
        <w:tab w:val="clear" w:pos="4252"/>
        <w:tab w:val="clear" w:pos="8504"/>
        <w:tab w:val="center" w:pos="4678"/>
        <w:tab w:val="left" w:pos="4956"/>
        <w:tab w:val="left" w:pos="5664"/>
        <w:tab w:val="left" w:pos="6372"/>
        <w:tab w:val="left" w:pos="7080"/>
        <w:tab w:val="left" w:pos="7788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DBA3A" w14:textId="77777777" w:rsidR="00947F4B" w:rsidRDefault="00947F4B">
      <w:r>
        <w:separator/>
      </w:r>
    </w:p>
  </w:footnote>
  <w:footnote w:type="continuationSeparator" w:id="0">
    <w:p w14:paraId="361662A1" w14:textId="77777777" w:rsidR="00947F4B" w:rsidRDefault="00947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90689" w14:textId="77777777" w:rsidR="00DC7459" w:rsidRDefault="00771991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F090694" wp14:editId="3F090695">
          <wp:simplePos x="0" y="0"/>
          <wp:positionH relativeFrom="column">
            <wp:posOffset>550545</wp:posOffset>
          </wp:positionH>
          <wp:positionV relativeFrom="paragraph">
            <wp:posOffset>3493770</wp:posOffset>
          </wp:positionV>
          <wp:extent cx="5107305" cy="5039995"/>
          <wp:effectExtent l="0" t="0" r="0" b="8255"/>
          <wp:wrapNone/>
          <wp:docPr id="27" name="Imagen 30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0" descr="escu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48" t="3226" b="4170"/>
                  <a:stretch>
                    <a:fillRect/>
                  </a:stretch>
                </pic:blipFill>
                <pic:spPr bwMode="auto">
                  <a:xfrm>
                    <a:off x="0" y="0"/>
                    <a:ext cx="5107305" cy="5039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5168" behindDoc="1" locked="0" layoutInCell="1" allowOverlap="1" wp14:anchorId="3F090696" wp14:editId="3F090697">
          <wp:simplePos x="0" y="0"/>
          <wp:positionH relativeFrom="column">
            <wp:posOffset>-288925</wp:posOffset>
          </wp:positionH>
          <wp:positionV relativeFrom="paragraph">
            <wp:posOffset>14605</wp:posOffset>
          </wp:positionV>
          <wp:extent cx="2447925" cy="790575"/>
          <wp:effectExtent l="0" t="0" r="9525" b="9525"/>
          <wp:wrapNone/>
          <wp:docPr id="18" name="Imagen 27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7" descr="SEP_horizontal_ALTA-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36" b="35414"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59">
      <w:tab/>
    </w:r>
  </w:p>
  <w:p w14:paraId="3F09068A" w14:textId="77777777" w:rsidR="00DC7459" w:rsidRDefault="00771991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F090698" wp14:editId="3F090699">
              <wp:simplePos x="0" y="0"/>
              <wp:positionH relativeFrom="column">
                <wp:posOffset>2715895</wp:posOffset>
              </wp:positionH>
              <wp:positionV relativeFrom="paragraph">
                <wp:posOffset>39370</wp:posOffset>
              </wp:positionV>
              <wp:extent cx="3909695" cy="511810"/>
              <wp:effectExtent l="1270" t="1270" r="3810" b="127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9695" cy="511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906A4" w14:textId="77777777" w:rsidR="00DC7459" w:rsidRPr="006E0958" w:rsidRDefault="00DC7459" w:rsidP="00AA5886">
                          <w:pPr>
                            <w:jc w:val="right"/>
                            <w:rPr>
                              <w:rFonts w:ascii="Soberana Sans Light" w:hAnsi="Soberana Sans Light" w:cs="Arial"/>
                              <w:b/>
                            </w:rPr>
                          </w:pPr>
                          <w:r w:rsidRPr="006E0958">
                            <w:rPr>
                              <w:rFonts w:ascii="Soberana Sans Light" w:hAnsi="Soberana Sans Light" w:cs="Arial"/>
                              <w:b/>
                            </w:rPr>
                            <w:t>TECNOLÓGICO NACIONAL DE MÉXICO</w:t>
                          </w:r>
                        </w:p>
                        <w:p w14:paraId="3F0906A5" w14:textId="77777777" w:rsidR="00DC7459" w:rsidRPr="006E0958" w:rsidRDefault="00DC7459" w:rsidP="00E63D56">
                          <w:pPr>
                            <w:jc w:val="right"/>
                            <w:rPr>
                              <w:rFonts w:ascii="Soberana Sans Light" w:hAnsi="Soberana Sans Light" w:cs="Arial"/>
                              <w:sz w:val="22"/>
                              <w:szCs w:val="22"/>
                            </w:rPr>
                          </w:pPr>
                          <w:r w:rsidRPr="006E0958">
                            <w:rPr>
                              <w:rFonts w:ascii="Soberana Sans Light" w:hAnsi="Soberana Sans Light" w:cs="Arial"/>
                              <w:sz w:val="22"/>
                              <w:szCs w:val="22"/>
                            </w:rPr>
                            <w:t>Instituto Tecnológico de Mexicali</w:t>
                          </w:r>
                        </w:p>
                        <w:p w14:paraId="3F0906A6" w14:textId="77777777" w:rsidR="00DC7459" w:rsidRPr="003469F6" w:rsidRDefault="00DC7459" w:rsidP="004D0D97">
                          <w:pPr>
                            <w:jc w:val="right"/>
                            <w:rPr>
                              <w:rFonts w:ascii="Adobe Caslon Pro Bold" w:hAnsi="Adobe Caslon Pro Bold" w:cs="Arial"/>
                              <w:sz w:val="10"/>
                              <w:szCs w:val="10"/>
                            </w:rPr>
                          </w:pPr>
                        </w:p>
                        <w:p w14:paraId="3F0906A7" w14:textId="77777777" w:rsidR="00DC7459" w:rsidRPr="00820EA8" w:rsidRDefault="00DC7459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F0906A8" w14:textId="77777777" w:rsidR="00DC7459" w:rsidRDefault="00DC7459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13.85pt;margin-top:3.1pt;width:307.85pt;height:40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LitQIAALk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" filled="f" stroked="f">
              <v:textbox>
                <w:txbxContent>
                  <w:p w:rsidR="00DC7459" w:rsidRPr="006E0958" w:rsidRDefault="00DC7459" w:rsidP="00AA5886">
                    <w:pPr>
                      <w:jc w:val="right"/>
                      <w:rPr>
                        <w:rFonts w:ascii="Soberana Sans Light" w:hAnsi="Soberana Sans Light" w:cs="Arial"/>
                        <w:b/>
                      </w:rPr>
                    </w:pPr>
                    <w:r w:rsidRPr="006E0958">
                      <w:rPr>
                        <w:rFonts w:ascii="Soberana Sans Light" w:hAnsi="Soberana Sans Light" w:cs="Arial"/>
                        <w:b/>
                      </w:rPr>
                      <w:t>TECNOLÓGICO NACIONAL DE MÉXICO</w:t>
                    </w:r>
                  </w:p>
                  <w:p w:rsidR="00DC7459" w:rsidRPr="006E0958" w:rsidRDefault="00DC7459" w:rsidP="00E63D56">
                    <w:pPr>
                      <w:jc w:val="right"/>
                      <w:rPr>
                        <w:rFonts w:ascii="Soberana Sans Light" w:hAnsi="Soberana Sans Light" w:cs="Arial"/>
                        <w:sz w:val="22"/>
                        <w:szCs w:val="22"/>
                      </w:rPr>
                    </w:pPr>
                    <w:r w:rsidRPr="006E0958">
                      <w:rPr>
                        <w:rFonts w:ascii="Soberana Sans Light" w:hAnsi="Soberana Sans Light" w:cs="Arial"/>
                        <w:sz w:val="22"/>
                        <w:szCs w:val="22"/>
                      </w:rPr>
                      <w:t>Instituto Tecnológico de Mexicali</w:t>
                    </w:r>
                  </w:p>
                  <w:p w:rsidR="00DC7459" w:rsidRPr="003469F6" w:rsidRDefault="00DC7459" w:rsidP="004D0D97">
                    <w:pPr>
                      <w:jc w:val="right"/>
                      <w:rPr>
                        <w:rFonts w:ascii="Adobe Caslon Pro Bold" w:hAnsi="Adobe Caslon Pro Bold" w:cs="Arial"/>
                        <w:sz w:val="10"/>
                        <w:szCs w:val="10"/>
                      </w:rPr>
                    </w:pPr>
                  </w:p>
                  <w:p w:rsidR="00DC7459" w:rsidRPr="00820EA8" w:rsidRDefault="00DC7459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DC7459" w:rsidRDefault="00DC7459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p w14:paraId="3F09068B" w14:textId="77777777" w:rsidR="00DC7459" w:rsidRDefault="00DC7459">
    <w:pPr>
      <w:pStyle w:val="Encabezado"/>
    </w:pPr>
  </w:p>
  <w:p w14:paraId="3F09068C" w14:textId="77777777" w:rsidR="00DC7459" w:rsidRDefault="00DC7459">
    <w:pPr>
      <w:pStyle w:val="Encabezado"/>
    </w:pPr>
  </w:p>
  <w:p w14:paraId="3F09068D" w14:textId="77777777" w:rsidR="00DC7459" w:rsidRDefault="00DC74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A52BB"/>
    <w:multiLevelType w:val="hybridMultilevel"/>
    <w:tmpl w:val="15AE31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05"/>
    <w:rsid w:val="00007054"/>
    <w:rsid w:val="000128F3"/>
    <w:rsid w:val="000135B3"/>
    <w:rsid w:val="00021EA9"/>
    <w:rsid w:val="00023459"/>
    <w:rsid w:val="00023FB4"/>
    <w:rsid w:val="00026418"/>
    <w:rsid w:val="00040E6C"/>
    <w:rsid w:val="000501B8"/>
    <w:rsid w:val="00065D1E"/>
    <w:rsid w:val="00072B3C"/>
    <w:rsid w:val="00083E85"/>
    <w:rsid w:val="0008538D"/>
    <w:rsid w:val="00086EFD"/>
    <w:rsid w:val="000A0FBE"/>
    <w:rsid w:val="000B20DC"/>
    <w:rsid w:val="000B2120"/>
    <w:rsid w:val="000B7E90"/>
    <w:rsid w:val="000C0104"/>
    <w:rsid w:val="000C3D19"/>
    <w:rsid w:val="000C58AE"/>
    <w:rsid w:val="000E3348"/>
    <w:rsid w:val="000F4BE5"/>
    <w:rsid w:val="001002B9"/>
    <w:rsid w:val="00105962"/>
    <w:rsid w:val="00105F3E"/>
    <w:rsid w:val="001078FD"/>
    <w:rsid w:val="00107B8B"/>
    <w:rsid w:val="00113C08"/>
    <w:rsid w:val="001306B6"/>
    <w:rsid w:val="001403C1"/>
    <w:rsid w:val="001404C1"/>
    <w:rsid w:val="00147D7E"/>
    <w:rsid w:val="00155A39"/>
    <w:rsid w:val="0015712F"/>
    <w:rsid w:val="00161B3F"/>
    <w:rsid w:val="00166674"/>
    <w:rsid w:val="00166AAF"/>
    <w:rsid w:val="00167CCB"/>
    <w:rsid w:val="0017498D"/>
    <w:rsid w:val="00180B14"/>
    <w:rsid w:val="0019278E"/>
    <w:rsid w:val="001A22F1"/>
    <w:rsid w:val="001B026C"/>
    <w:rsid w:val="001B0ECE"/>
    <w:rsid w:val="001B42F2"/>
    <w:rsid w:val="001C762E"/>
    <w:rsid w:val="001D3C35"/>
    <w:rsid w:val="001D7D5D"/>
    <w:rsid w:val="001E6980"/>
    <w:rsid w:val="001E780B"/>
    <w:rsid w:val="0022073A"/>
    <w:rsid w:val="00221969"/>
    <w:rsid w:val="00242EBE"/>
    <w:rsid w:val="00246E7F"/>
    <w:rsid w:val="00262E31"/>
    <w:rsid w:val="00263D5B"/>
    <w:rsid w:val="00273C30"/>
    <w:rsid w:val="00283B86"/>
    <w:rsid w:val="0029436F"/>
    <w:rsid w:val="00294F9B"/>
    <w:rsid w:val="00294FB0"/>
    <w:rsid w:val="002A215D"/>
    <w:rsid w:val="002B430E"/>
    <w:rsid w:val="002C3D27"/>
    <w:rsid w:val="002D2E98"/>
    <w:rsid w:val="002E15DB"/>
    <w:rsid w:val="002E255E"/>
    <w:rsid w:val="002E580D"/>
    <w:rsid w:val="002E60DA"/>
    <w:rsid w:val="002E6A45"/>
    <w:rsid w:val="00302696"/>
    <w:rsid w:val="0031509F"/>
    <w:rsid w:val="00316481"/>
    <w:rsid w:val="00344F91"/>
    <w:rsid w:val="003469F6"/>
    <w:rsid w:val="00356EF8"/>
    <w:rsid w:val="003610A5"/>
    <w:rsid w:val="003719C8"/>
    <w:rsid w:val="00397322"/>
    <w:rsid w:val="003A2351"/>
    <w:rsid w:val="003B347A"/>
    <w:rsid w:val="003C7F5A"/>
    <w:rsid w:val="003F20E1"/>
    <w:rsid w:val="003F717F"/>
    <w:rsid w:val="00407CB7"/>
    <w:rsid w:val="00411769"/>
    <w:rsid w:val="004128A5"/>
    <w:rsid w:val="0041406E"/>
    <w:rsid w:val="004155D1"/>
    <w:rsid w:val="0043015D"/>
    <w:rsid w:val="00441E37"/>
    <w:rsid w:val="0044461E"/>
    <w:rsid w:val="004465D1"/>
    <w:rsid w:val="00457687"/>
    <w:rsid w:val="004611E9"/>
    <w:rsid w:val="00465B93"/>
    <w:rsid w:val="00466044"/>
    <w:rsid w:val="00466D32"/>
    <w:rsid w:val="00472B8B"/>
    <w:rsid w:val="004754B0"/>
    <w:rsid w:val="00480376"/>
    <w:rsid w:val="004852B4"/>
    <w:rsid w:val="00492C98"/>
    <w:rsid w:val="004B3255"/>
    <w:rsid w:val="004C7FC0"/>
    <w:rsid w:val="004D0D97"/>
    <w:rsid w:val="004D1AE9"/>
    <w:rsid w:val="004D34FA"/>
    <w:rsid w:val="004D711E"/>
    <w:rsid w:val="004D795A"/>
    <w:rsid w:val="004E6206"/>
    <w:rsid w:val="004F14D6"/>
    <w:rsid w:val="004F53DD"/>
    <w:rsid w:val="004F5C91"/>
    <w:rsid w:val="00527AED"/>
    <w:rsid w:val="005408EE"/>
    <w:rsid w:val="005501E5"/>
    <w:rsid w:val="00556190"/>
    <w:rsid w:val="00560F2B"/>
    <w:rsid w:val="005636B8"/>
    <w:rsid w:val="00564AA1"/>
    <w:rsid w:val="00576550"/>
    <w:rsid w:val="005800FB"/>
    <w:rsid w:val="005A4B05"/>
    <w:rsid w:val="005A4DFF"/>
    <w:rsid w:val="005B2F11"/>
    <w:rsid w:val="005C1A68"/>
    <w:rsid w:val="005C6EE7"/>
    <w:rsid w:val="005E5149"/>
    <w:rsid w:val="005F332B"/>
    <w:rsid w:val="005F4D0C"/>
    <w:rsid w:val="0060513A"/>
    <w:rsid w:val="006069B3"/>
    <w:rsid w:val="006143CD"/>
    <w:rsid w:val="00615FC1"/>
    <w:rsid w:val="006222CE"/>
    <w:rsid w:val="006224B8"/>
    <w:rsid w:val="00623F67"/>
    <w:rsid w:val="00625029"/>
    <w:rsid w:val="00631503"/>
    <w:rsid w:val="00640C0A"/>
    <w:rsid w:val="00645FB5"/>
    <w:rsid w:val="00657BF2"/>
    <w:rsid w:val="006601EB"/>
    <w:rsid w:val="00671060"/>
    <w:rsid w:val="0068056B"/>
    <w:rsid w:val="00691115"/>
    <w:rsid w:val="006A1785"/>
    <w:rsid w:val="006A6CE7"/>
    <w:rsid w:val="006B47A8"/>
    <w:rsid w:val="006C110C"/>
    <w:rsid w:val="006C31E9"/>
    <w:rsid w:val="006E0958"/>
    <w:rsid w:val="006E30CA"/>
    <w:rsid w:val="006E7A6B"/>
    <w:rsid w:val="006F291A"/>
    <w:rsid w:val="00700FCD"/>
    <w:rsid w:val="007112F8"/>
    <w:rsid w:val="007121B1"/>
    <w:rsid w:val="00712FAC"/>
    <w:rsid w:val="00715BD9"/>
    <w:rsid w:val="007167C5"/>
    <w:rsid w:val="007232DA"/>
    <w:rsid w:val="00730E70"/>
    <w:rsid w:val="00732B06"/>
    <w:rsid w:val="00744917"/>
    <w:rsid w:val="0074541D"/>
    <w:rsid w:val="007521FF"/>
    <w:rsid w:val="00761D2A"/>
    <w:rsid w:val="00762139"/>
    <w:rsid w:val="0077070F"/>
    <w:rsid w:val="00771991"/>
    <w:rsid w:val="00773D7C"/>
    <w:rsid w:val="00776670"/>
    <w:rsid w:val="00777F6E"/>
    <w:rsid w:val="007911DE"/>
    <w:rsid w:val="007A031B"/>
    <w:rsid w:val="007A435A"/>
    <w:rsid w:val="007B1688"/>
    <w:rsid w:val="007B2CBA"/>
    <w:rsid w:val="007B453E"/>
    <w:rsid w:val="007B77D9"/>
    <w:rsid w:val="007D2863"/>
    <w:rsid w:val="007D56D1"/>
    <w:rsid w:val="007F06BF"/>
    <w:rsid w:val="007F3F4B"/>
    <w:rsid w:val="00807EEE"/>
    <w:rsid w:val="00820E4B"/>
    <w:rsid w:val="00820EA8"/>
    <w:rsid w:val="0082209B"/>
    <w:rsid w:val="00832378"/>
    <w:rsid w:val="00832674"/>
    <w:rsid w:val="00841B6E"/>
    <w:rsid w:val="008423DB"/>
    <w:rsid w:val="0085034D"/>
    <w:rsid w:val="00857863"/>
    <w:rsid w:val="00874AAD"/>
    <w:rsid w:val="008A352D"/>
    <w:rsid w:val="008A4B98"/>
    <w:rsid w:val="008A7529"/>
    <w:rsid w:val="008B3C5C"/>
    <w:rsid w:val="008B5C6E"/>
    <w:rsid w:val="008C3922"/>
    <w:rsid w:val="008C65A9"/>
    <w:rsid w:val="008E51C5"/>
    <w:rsid w:val="008F5FCA"/>
    <w:rsid w:val="009149DF"/>
    <w:rsid w:val="00914DF9"/>
    <w:rsid w:val="00925C92"/>
    <w:rsid w:val="00940B8A"/>
    <w:rsid w:val="00944884"/>
    <w:rsid w:val="00947F4B"/>
    <w:rsid w:val="00951543"/>
    <w:rsid w:val="00961F19"/>
    <w:rsid w:val="00974AE6"/>
    <w:rsid w:val="00975EEB"/>
    <w:rsid w:val="009767F0"/>
    <w:rsid w:val="00980BC2"/>
    <w:rsid w:val="009916C6"/>
    <w:rsid w:val="009923D4"/>
    <w:rsid w:val="009A484D"/>
    <w:rsid w:val="009B31FB"/>
    <w:rsid w:val="009B4C1D"/>
    <w:rsid w:val="009B5898"/>
    <w:rsid w:val="009C49AC"/>
    <w:rsid w:val="009C74A2"/>
    <w:rsid w:val="009E7509"/>
    <w:rsid w:val="009E7782"/>
    <w:rsid w:val="009F1057"/>
    <w:rsid w:val="009F7C56"/>
    <w:rsid w:val="00A00EB4"/>
    <w:rsid w:val="00A04CD2"/>
    <w:rsid w:val="00A10307"/>
    <w:rsid w:val="00A11000"/>
    <w:rsid w:val="00A12914"/>
    <w:rsid w:val="00A135D8"/>
    <w:rsid w:val="00A13CFD"/>
    <w:rsid w:val="00A253F8"/>
    <w:rsid w:val="00A25D3F"/>
    <w:rsid w:val="00A310D2"/>
    <w:rsid w:val="00A312AC"/>
    <w:rsid w:val="00A41706"/>
    <w:rsid w:val="00A61881"/>
    <w:rsid w:val="00A70C40"/>
    <w:rsid w:val="00A751D2"/>
    <w:rsid w:val="00A754D5"/>
    <w:rsid w:val="00A75E62"/>
    <w:rsid w:val="00A77287"/>
    <w:rsid w:val="00A84372"/>
    <w:rsid w:val="00A924C1"/>
    <w:rsid w:val="00A94730"/>
    <w:rsid w:val="00A97377"/>
    <w:rsid w:val="00AA5886"/>
    <w:rsid w:val="00AB48D0"/>
    <w:rsid w:val="00AC08D8"/>
    <w:rsid w:val="00AD0B1A"/>
    <w:rsid w:val="00AD0F06"/>
    <w:rsid w:val="00AE0A65"/>
    <w:rsid w:val="00AE35F5"/>
    <w:rsid w:val="00AE3E2D"/>
    <w:rsid w:val="00AF4B31"/>
    <w:rsid w:val="00AF5888"/>
    <w:rsid w:val="00B0198C"/>
    <w:rsid w:val="00B0677D"/>
    <w:rsid w:val="00B21C66"/>
    <w:rsid w:val="00B23E8A"/>
    <w:rsid w:val="00B2638D"/>
    <w:rsid w:val="00B35013"/>
    <w:rsid w:val="00B455FE"/>
    <w:rsid w:val="00B56B2B"/>
    <w:rsid w:val="00B657F5"/>
    <w:rsid w:val="00B75460"/>
    <w:rsid w:val="00B90026"/>
    <w:rsid w:val="00B94CBD"/>
    <w:rsid w:val="00B950E2"/>
    <w:rsid w:val="00B97AEB"/>
    <w:rsid w:val="00BA5177"/>
    <w:rsid w:val="00BB56F0"/>
    <w:rsid w:val="00BC0BB1"/>
    <w:rsid w:val="00BC3377"/>
    <w:rsid w:val="00BC7213"/>
    <w:rsid w:val="00BE4F86"/>
    <w:rsid w:val="00BE6FA2"/>
    <w:rsid w:val="00BF017F"/>
    <w:rsid w:val="00BF6058"/>
    <w:rsid w:val="00BF6F5C"/>
    <w:rsid w:val="00C00380"/>
    <w:rsid w:val="00C249D1"/>
    <w:rsid w:val="00C268BA"/>
    <w:rsid w:val="00C30202"/>
    <w:rsid w:val="00C33253"/>
    <w:rsid w:val="00C50FF2"/>
    <w:rsid w:val="00C516FA"/>
    <w:rsid w:val="00C51AF9"/>
    <w:rsid w:val="00C53DAB"/>
    <w:rsid w:val="00C63AA4"/>
    <w:rsid w:val="00C652D7"/>
    <w:rsid w:val="00C738BA"/>
    <w:rsid w:val="00C815F0"/>
    <w:rsid w:val="00C8282F"/>
    <w:rsid w:val="00C86743"/>
    <w:rsid w:val="00CA2B08"/>
    <w:rsid w:val="00CA6212"/>
    <w:rsid w:val="00CA6B63"/>
    <w:rsid w:val="00CB1B6B"/>
    <w:rsid w:val="00CB7E59"/>
    <w:rsid w:val="00CC549B"/>
    <w:rsid w:val="00CC6487"/>
    <w:rsid w:val="00CD6B3A"/>
    <w:rsid w:val="00CD6E7D"/>
    <w:rsid w:val="00CE1344"/>
    <w:rsid w:val="00CE2338"/>
    <w:rsid w:val="00D00465"/>
    <w:rsid w:val="00D0202D"/>
    <w:rsid w:val="00D127C8"/>
    <w:rsid w:val="00D13B73"/>
    <w:rsid w:val="00D13C0E"/>
    <w:rsid w:val="00D149FC"/>
    <w:rsid w:val="00D1520A"/>
    <w:rsid w:val="00D20E23"/>
    <w:rsid w:val="00D23D90"/>
    <w:rsid w:val="00D272F9"/>
    <w:rsid w:val="00D33E34"/>
    <w:rsid w:val="00D4100C"/>
    <w:rsid w:val="00D54F82"/>
    <w:rsid w:val="00D5617C"/>
    <w:rsid w:val="00D5662D"/>
    <w:rsid w:val="00D71993"/>
    <w:rsid w:val="00D72A47"/>
    <w:rsid w:val="00D73642"/>
    <w:rsid w:val="00DA7C06"/>
    <w:rsid w:val="00DB00C7"/>
    <w:rsid w:val="00DB0416"/>
    <w:rsid w:val="00DB3BFA"/>
    <w:rsid w:val="00DB55F0"/>
    <w:rsid w:val="00DB6D73"/>
    <w:rsid w:val="00DC5341"/>
    <w:rsid w:val="00DC7459"/>
    <w:rsid w:val="00DD031E"/>
    <w:rsid w:val="00DD04EC"/>
    <w:rsid w:val="00DD7819"/>
    <w:rsid w:val="00DE217F"/>
    <w:rsid w:val="00DE6443"/>
    <w:rsid w:val="00DF00EA"/>
    <w:rsid w:val="00DF4FEA"/>
    <w:rsid w:val="00E10B21"/>
    <w:rsid w:val="00E2752C"/>
    <w:rsid w:val="00E355CD"/>
    <w:rsid w:val="00E402D9"/>
    <w:rsid w:val="00E42BC3"/>
    <w:rsid w:val="00E451E2"/>
    <w:rsid w:val="00E63D56"/>
    <w:rsid w:val="00E86E3E"/>
    <w:rsid w:val="00E90282"/>
    <w:rsid w:val="00E90935"/>
    <w:rsid w:val="00E91603"/>
    <w:rsid w:val="00EA7100"/>
    <w:rsid w:val="00EC59A8"/>
    <w:rsid w:val="00EC799F"/>
    <w:rsid w:val="00ED1097"/>
    <w:rsid w:val="00ED43EB"/>
    <w:rsid w:val="00EE2130"/>
    <w:rsid w:val="00EE72DB"/>
    <w:rsid w:val="00EF1C26"/>
    <w:rsid w:val="00EF3365"/>
    <w:rsid w:val="00EF6EAC"/>
    <w:rsid w:val="00F02761"/>
    <w:rsid w:val="00F05DBB"/>
    <w:rsid w:val="00F071DF"/>
    <w:rsid w:val="00F14736"/>
    <w:rsid w:val="00F14A82"/>
    <w:rsid w:val="00F164D4"/>
    <w:rsid w:val="00F35919"/>
    <w:rsid w:val="00F3644A"/>
    <w:rsid w:val="00F51BF1"/>
    <w:rsid w:val="00F53BBC"/>
    <w:rsid w:val="00F5673B"/>
    <w:rsid w:val="00F6325F"/>
    <w:rsid w:val="00F66840"/>
    <w:rsid w:val="00F72470"/>
    <w:rsid w:val="00F81505"/>
    <w:rsid w:val="00F85BE0"/>
    <w:rsid w:val="00F8711F"/>
    <w:rsid w:val="00F93141"/>
    <w:rsid w:val="00FA403F"/>
    <w:rsid w:val="00FA4A87"/>
    <w:rsid w:val="00FA7C42"/>
    <w:rsid w:val="00FB5C72"/>
    <w:rsid w:val="00FD1DD8"/>
    <w:rsid w:val="00FD4849"/>
    <w:rsid w:val="00FD6C2F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F09062C"/>
  <w15:chartTrackingRefBased/>
  <w15:docId w15:val="{7C3E4DFD-9755-497E-8AA3-3A2BD0A0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it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B05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42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rsid w:val="00AB48D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AB48D0"/>
    <w:rPr>
      <w:rFonts w:ascii="Tahoma" w:hAnsi="Tahoma" w:cs="Tahoma"/>
      <w:sz w:val="16"/>
      <w:szCs w:val="16"/>
      <w:lang w:val="es-MX"/>
    </w:rPr>
  </w:style>
  <w:style w:type="character" w:styleId="nfasis">
    <w:name w:val="Emphasis"/>
    <w:uiPriority w:val="20"/>
    <w:qFormat/>
    <w:rsid w:val="00556190"/>
    <w:rPr>
      <w:i/>
      <w:iCs/>
    </w:rPr>
  </w:style>
  <w:style w:type="character" w:styleId="CitaHTML">
    <w:name w:val="HTML Cite"/>
    <w:uiPriority w:val="99"/>
    <w:unhideWhenUsed/>
    <w:rsid w:val="005A4B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mexicali.edu.mx/rh/convocatoria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reccion@itmexicali.edu.mx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Documents\Plantillas%20personalizadas%20de%20Office\oficio%20base%202017-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CE761-540C-4470-976F-FFC5579A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 base 2017-2.dotx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Links>
    <vt:vector size="6" baseType="variant"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mailto:direccion@itmexicali.edu.mx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Boss</cp:lastModifiedBy>
  <cp:revision>2</cp:revision>
  <cp:lastPrinted>2017-12-11T22:38:00Z</cp:lastPrinted>
  <dcterms:created xsi:type="dcterms:W3CDTF">2017-12-12T01:13:00Z</dcterms:created>
  <dcterms:modified xsi:type="dcterms:W3CDTF">2017-12-12T01:13:00Z</dcterms:modified>
</cp:coreProperties>
</file>