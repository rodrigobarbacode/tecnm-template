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8A63" w14:textId="77777777" w:rsidR="00ED43EB" w:rsidRPr="00205CD3" w:rsidRDefault="00ED43EB" w:rsidP="00B97AEB">
      <w:pPr>
        <w:ind w:right="94"/>
        <w:jc w:val="right"/>
        <w:rPr>
          <w:rFonts w:ascii="Soberana Sans" w:hAnsi="Soberana Sans" w:cs="EurekaSans-Light"/>
          <w:sz w:val="18"/>
          <w:szCs w:val="18"/>
        </w:rPr>
      </w:pPr>
    </w:p>
    <w:p w14:paraId="3449442E" w14:textId="77777777" w:rsidR="006A0F73" w:rsidRPr="00205CD3" w:rsidRDefault="006A0F73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3"/>
        <w:gridCol w:w="2833"/>
        <w:gridCol w:w="2834"/>
      </w:tblGrid>
      <w:tr w:rsidR="00D84CE6" w:rsidRPr="00205CD3" w14:paraId="043B0406" w14:textId="4117E32F" w:rsidTr="008B6F0C">
        <w:trPr>
          <w:trHeight w:val="322"/>
        </w:trPr>
        <w:tc>
          <w:tcPr>
            <w:tcW w:w="1696" w:type="dxa"/>
            <w:vMerge w:val="restart"/>
            <w:vAlign w:val="center"/>
          </w:tcPr>
          <w:p w14:paraId="5FCD6C09" w14:textId="735CCA00" w:rsidR="00D84CE6" w:rsidRPr="00205CD3" w:rsidRDefault="008B6F0C" w:rsidP="008B6F0C">
            <w:pPr>
              <w:ind w:right="94"/>
              <w:jc w:val="center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8"/>
                <w:szCs w:val="18"/>
              </w:rPr>
              <w:t>foto</w:t>
            </w: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66B68C8E" w14:textId="051A60D4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5377862E" w14:textId="77777777" w:rsidR="00D84CE6" w:rsidRPr="00205CD3" w:rsidRDefault="00D84CE6" w:rsidP="006A0F73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C734D3A" w14:textId="77777777" w:rsidR="00D84CE6" w:rsidRPr="00205CD3" w:rsidRDefault="00D84CE6" w:rsidP="006A0F73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</w:tr>
      <w:tr w:rsidR="00D84CE6" w:rsidRPr="00205CD3" w14:paraId="2063E893" w14:textId="1FEE58A5" w:rsidTr="008B6F0C">
        <w:trPr>
          <w:trHeight w:val="322"/>
        </w:trPr>
        <w:tc>
          <w:tcPr>
            <w:tcW w:w="1696" w:type="dxa"/>
            <w:vMerge/>
          </w:tcPr>
          <w:p w14:paraId="671604E3" w14:textId="7E668B06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52C666D5" w14:textId="385CE75B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Apellido Materno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290627C6" w14:textId="5F2467D2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Apellido Paterno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5CB7681" w14:textId="12AFD45C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Nombre(s)</w:t>
            </w:r>
          </w:p>
        </w:tc>
      </w:tr>
      <w:tr w:rsidR="00D84CE6" w:rsidRPr="00205CD3" w14:paraId="5841657B" w14:textId="7DF103BA" w:rsidTr="008B6F0C">
        <w:trPr>
          <w:trHeight w:val="322"/>
        </w:trPr>
        <w:tc>
          <w:tcPr>
            <w:tcW w:w="1696" w:type="dxa"/>
            <w:vMerge/>
          </w:tcPr>
          <w:p w14:paraId="33DE1829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6A519EAE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72E28F0A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222902EA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</w:tr>
      <w:tr w:rsidR="00D84CE6" w:rsidRPr="00205CD3" w14:paraId="536214BC" w14:textId="6A6D0085" w:rsidTr="008B6F0C">
        <w:trPr>
          <w:trHeight w:val="322"/>
        </w:trPr>
        <w:tc>
          <w:tcPr>
            <w:tcW w:w="1696" w:type="dxa"/>
            <w:vMerge/>
          </w:tcPr>
          <w:p w14:paraId="5FDF0B94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0ACC1C30" w14:textId="7E728491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CURP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41A177FB" w14:textId="0A54A2E5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RFC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2B9DD95" w14:textId="6BF9D42D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ESTADO CIVIL</w:t>
            </w:r>
          </w:p>
        </w:tc>
      </w:tr>
      <w:tr w:rsidR="00D84CE6" w:rsidRPr="00205CD3" w14:paraId="25605A83" w14:textId="17C66148" w:rsidTr="008B6F0C">
        <w:trPr>
          <w:trHeight w:val="322"/>
        </w:trPr>
        <w:tc>
          <w:tcPr>
            <w:tcW w:w="1696" w:type="dxa"/>
            <w:vMerge/>
          </w:tcPr>
          <w:p w14:paraId="74C24C15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5CEDAF06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69E1F122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308EC054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8B6F0C" w:rsidRPr="00205CD3" w14:paraId="44D9170D" w14:textId="0B4EDBA3" w:rsidTr="008B6F0C">
        <w:trPr>
          <w:trHeight w:val="322"/>
        </w:trPr>
        <w:tc>
          <w:tcPr>
            <w:tcW w:w="1696" w:type="dxa"/>
            <w:vMerge/>
          </w:tcPr>
          <w:p w14:paraId="7C7D2B8D" w14:textId="77777777" w:rsidR="008B6F0C" w:rsidRPr="00205CD3" w:rsidRDefault="008B6F0C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68FCC9DD" w14:textId="0DE02B04" w:rsidR="008B6F0C" w:rsidRPr="00205CD3" w:rsidRDefault="008B6F0C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NACIONALIDAD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02D3F62B" w14:textId="004AA8C8" w:rsidR="008B6F0C" w:rsidRPr="00205CD3" w:rsidRDefault="008B6F0C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CARTILLA MILITAR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B4CA7E5" w14:textId="4B39A4B2" w:rsidR="008B6F0C" w:rsidRPr="00205CD3" w:rsidRDefault="008B6F0C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proofErr w:type="gramStart"/>
            <w:r w:rsidRPr="00205CD3">
              <w:rPr>
                <w:rFonts w:ascii="Soberana Sans" w:hAnsi="Soberana Sans" w:cs="EurekaSans-Light"/>
                <w:sz w:val="14"/>
                <w:szCs w:val="18"/>
              </w:rPr>
              <w:t>TOTAL</w:t>
            </w:r>
            <w:proofErr w:type="gramEnd"/>
            <w:r w:rsidRPr="00205CD3">
              <w:rPr>
                <w:rFonts w:ascii="Soberana Sans" w:hAnsi="Soberana Sans" w:cs="EurekaSans-Light"/>
                <w:sz w:val="14"/>
                <w:szCs w:val="18"/>
              </w:rPr>
              <w:t xml:space="preserve"> DE HIJOS</w:t>
            </w:r>
          </w:p>
        </w:tc>
      </w:tr>
    </w:tbl>
    <w:p w14:paraId="0BEF1D3A" w14:textId="77777777" w:rsidR="00D84CE6" w:rsidRPr="00205CD3" w:rsidRDefault="00D84CE6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992"/>
        <w:gridCol w:w="2835"/>
        <w:gridCol w:w="2126"/>
        <w:gridCol w:w="1129"/>
      </w:tblGrid>
      <w:tr w:rsidR="00D84CE6" w:rsidRPr="00205CD3" w14:paraId="52CBA73B" w14:textId="77777777" w:rsidTr="002F57B2">
        <w:tc>
          <w:tcPr>
            <w:tcW w:w="10196" w:type="dxa"/>
            <w:gridSpan w:val="6"/>
          </w:tcPr>
          <w:p w14:paraId="614297EF" w14:textId="0DD90BAB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Domicilio</w:t>
            </w:r>
          </w:p>
        </w:tc>
      </w:tr>
      <w:tr w:rsidR="00D84CE6" w:rsidRPr="00205CD3" w14:paraId="697D69C3" w14:textId="77777777" w:rsidTr="00D84CE6">
        <w:tc>
          <w:tcPr>
            <w:tcW w:w="2263" w:type="dxa"/>
          </w:tcPr>
          <w:p w14:paraId="69DB627D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851" w:type="dxa"/>
          </w:tcPr>
          <w:p w14:paraId="205E505F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992" w:type="dxa"/>
          </w:tcPr>
          <w:p w14:paraId="5D3E02C2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2835" w:type="dxa"/>
          </w:tcPr>
          <w:p w14:paraId="2EFCB9CC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2126" w:type="dxa"/>
          </w:tcPr>
          <w:p w14:paraId="3070A179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129" w:type="dxa"/>
          </w:tcPr>
          <w:p w14:paraId="5D5037E6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16ACC8A4" w14:textId="77777777" w:rsidTr="00D84CE6">
        <w:tc>
          <w:tcPr>
            <w:tcW w:w="2263" w:type="dxa"/>
          </w:tcPr>
          <w:p w14:paraId="0B4F5DAC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calle</w:t>
            </w:r>
          </w:p>
        </w:tc>
        <w:tc>
          <w:tcPr>
            <w:tcW w:w="851" w:type="dxa"/>
          </w:tcPr>
          <w:p w14:paraId="7EC93E50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número exterior</w:t>
            </w:r>
          </w:p>
        </w:tc>
        <w:tc>
          <w:tcPr>
            <w:tcW w:w="992" w:type="dxa"/>
          </w:tcPr>
          <w:p w14:paraId="09687110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 xml:space="preserve"> número interior</w:t>
            </w:r>
          </w:p>
        </w:tc>
        <w:tc>
          <w:tcPr>
            <w:tcW w:w="2835" w:type="dxa"/>
          </w:tcPr>
          <w:p w14:paraId="06C618CE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colonia</w:t>
            </w:r>
          </w:p>
        </w:tc>
        <w:tc>
          <w:tcPr>
            <w:tcW w:w="2126" w:type="dxa"/>
          </w:tcPr>
          <w:p w14:paraId="78B24DD5" w14:textId="38050552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municipio</w:t>
            </w:r>
          </w:p>
        </w:tc>
        <w:tc>
          <w:tcPr>
            <w:tcW w:w="1129" w:type="dxa"/>
          </w:tcPr>
          <w:p w14:paraId="7B4B669E" w14:textId="308594A9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código postal</w:t>
            </w:r>
          </w:p>
        </w:tc>
      </w:tr>
      <w:tr w:rsidR="00D84CE6" w:rsidRPr="00205CD3" w14:paraId="63679E59" w14:textId="77777777" w:rsidTr="00CF6375">
        <w:tc>
          <w:tcPr>
            <w:tcW w:w="2263" w:type="dxa"/>
          </w:tcPr>
          <w:p w14:paraId="7CE3CFB4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43" w:type="dxa"/>
            <w:gridSpan w:val="2"/>
          </w:tcPr>
          <w:p w14:paraId="16BFDB6F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2835" w:type="dxa"/>
          </w:tcPr>
          <w:p w14:paraId="5951F98E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255" w:type="dxa"/>
            <w:gridSpan w:val="2"/>
          </w:tcPr>
          <w:p w14:paraId="5210A3C5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366EA90E" w14:textId="77777777" w:rsidTr="00CD56EE">
        <w:tc>
          <w:tcPr>
            <w:tcW w:w="2263" w:type="dxa"/>
          </w:tcPr>
          <w:p w14:paraId="51B74266" w14:textId="119D0A31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entidad federativa,</w:t>
            </w:r>
          </w:p>
        </w:tc>
        <w:tc>
          <w:tcPr>
            <w:tcW w:w="1843" w:type="dxa"/>
            <w:gridSpan w:val="2"/>
          </w:tcPr>
          <w:p w14:paraId="56E78E25" w14:textId="0C750B40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Tel Fijo</w:t>
            </w:r>
          </w:p>
        </w:tc>
        <w:tc>
          <w:tcPr>
            <w:tcW w:w="2835" w:type="dxa"/>
          </w:tcPr>
          <w:p w14:paraId="0C44F417" w14:textId="013D4D9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Celular</w:t>
            </w:r>
          </w:p>
        </w:tc>
        <w:tc>
          <w:tcPr>
            <w:tcW w:w="3255" w:type="dxa"/>
            <w:gridSpan w:val="2"/>
          </w:tcPr>
          <w:p w14:paraId="3790508B" w14:textId="30A9748E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Correo electrónico</w:t>
            </w:r>
          </w:p>
        </w:tc>
      </w:tr>
    </w:tbl>
    <w:p w14:paraId="16749BD4" w14:textId="77777777" w:rsidR="00D84CE6" w:rsidRPr="00205CD3" w:rsidRDefault="00D84CE6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402"/>
        <w:gridCol w:w="1696"/>
      </w:tblGrid>
      <w:tr w:rsidR="00D84CE6" w:rsidRPr="00205CD3" w14:paraId="1CA698BF" w14:textId="77777777" w:rsidTr="00D84CE6">
        <w:tc>
          <w:tcPr>
            <w:tcW w:w="5098" w:type="dxa"/>
          </w:tcPr>
          <w:p w14:paraId="176BF276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Plaza(s) actual(es)</w:t>
            </w:r>
          </w:p>
          <w:p w14:paraId="3413ABE5" w14:textId="0943FFD9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Unidad/subunidad/categoría/horas/diagonal</w:t>
            </w:r>
          </w:p>
        </w:tc>
        <w:tc>
          <w:tcPr>
            <w:tcW w:w="3402" w:type="dxa"/>
          </w:tcPr>
          <w:p w14:paraId="72903A5D" w14:textId="4CFD4629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Tiempo con esa plaza</w:t>
            </w:r>
          </w:p>
          <w:p w14:paraId="71B64382" w14:textId="06F43F96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(fecha en que se le fue asignada)</w:t>
            </w:r>
          </w:p>
        </w:tc>
        <w:tc>
          <w:tcPr>
            <w:tcW w:w="1696" w:type="dxa"/>
          </w:tcPr>
          <w:p w14:paraId="1706F277" w14:textId="13F826BD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Movimiento</w:t>
            </w:r>
          </w:p>
          <w:p w14:paraId="7848D1D4" w14:textId="3FA765C6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(20/10/95)</w:t>
            </w:r>
          </w:p>
        </w:tc>
      </w:tr>
      <w:tr w:rsidR="00D84CE6" w:rsidRPr="00205CD3" w14:paraId="0EAEC3E0" w14:textId="77777777" w:rsidTr="00D84CE6">
        <w:tc>
          <w:tcPr>
            <w:tcW w:w="5098" w:type="dxa"/>
          </w:tcPr>
          <w:p w14:paraId="42C2D046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46BCF727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5A627852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54688E27" w14:textId="77777777" w:rsidTr="00D84CE6">
        <w:tc>
          <w:tcPr>
            <w:tcW w:w="5098" w:type="dxa"/>
          </w:tcPr>
          <w:p w14:paraId="2035CEBB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4B48A4C3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3CE5BBF6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0AA85671" w14:textId="77777777" w:rsidTr="00D84CE6">
        <w:tc>
          <w:tcPr>
            <w:tcW w:w="5098" w:type="dxa"/>
          </w:tcPr>
          <w:p w14:paraId="2E154585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0118DB1C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319A61D8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0E1D5C55" w14:textId="77777777" w:rsidTr="00D84CE6">
        <w:tc>
          <w:tcPr>
            <w:tcW w:w="5098" w:type="dxa"/>
          </w:tcPr>
          <w:p w14:paraId="63DAA819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566FA7AA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148003C5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</w:tbl>
    <w:p w14:paraId="7ED1836B" w14:textId="04C5D1F1" w:rsidR="00D84CE6" w:rsidRPr="00205CD3" w:rsidRDefault="00D84CE6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643A5968" w14:textId="61E54BF9" w:rsidR="00D84CE6" w:rsidRPr="00205CD3" w:rsidRDefault="00D84CE6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 xml:space="preserve">Estudios (A partir del </w:t>
      </w:r>
      <w:r w:rsidR="008B6F0C" w:rsidRPr="00205CD3">
        <w:rPr>
          <w:rFonts w:ascii="Soberana Sans" w:hAnsi="Soberana Sans"/>
        </w:rPr>
        <w:t>más</w:t>
      </w:r>
      <w:r w:rsidRPr="00205CD3">
        <w:rPr>
          <w:rFonts w:ascii="Soberana Sans" w:hAnsi="Soberana Sans"/>
        </w:rPr>
        <w:t xml:space="preserve"> reciente)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580"/>
        <w:gridCol w:w="1801"/>
        <w:gridCol w:w="1858"/>
      </w:tblGrid>
      <w:tr w:rsidR="00205CD3" w:rsidRPr="00205CD3" w14:paraId="48CC1F0E" w14:textId="77777777" w:rsidTr="008B6F0C">
        <w:tc>
          <w:tcPr>
            <w:tcW w:w="1838" w:type="dxa"/>
          </w:tcPr>
          <w:p w14:paraId="47C303D5" w14:textId="07CC707D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8"/>
                <w:szCs w:val="18"/>
              </w:rPr>
              <w:t>Nivel académico</w:t>
            </w:r>
          </w:p>
          <w:p w14:paraId="2A728E5E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2"/>
                <w:szCs w:val="18"/>
              </w:rPr>
            </w:pPr>
            <w:r w:rsidRPr="00205CD3">
              <w:rPr>
                <w:rFonts w:ascii="Soberana Sans" w:hAnsi="Soberana Sans" w:cs="EurekaSans-Light"/>
                <w:sz w:val="12"/>
                <w:szCs w:val="18"/>
              </w:rPr>
              <w:t>(Doctorado/Posgrado</w:t>
            </w:r>
          </w:p>
          <w:p w14:paraId="2B752CF8" w14:textId="490411B3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2"/>
                <w:szCs w:val="18"/>
              </w:rPr>
              <w:t>/licenciatura/especialidad)</w:t>
            </w:r>
          </w:p>
        </w:tc>
        <w:tc>
          <w:tcPr>
            <w:tcW w:w="3119" w:type="dxa"/>
          </w:tcPr>
          <w:p w14:paraId="494AE0EA" w14:textId="3BF3AB19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Nombre de grado académico</w:t>
            </w:r>
          </w:p>
        </w:tc>
        <w:tc>
          <w:tcPr>
            <w:tcW w:w="1580" w:type="dxa"/>
          </w:tcPr>
          <w:p w14:paraId="27B879BB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Fecha de Egreso</w:t>
            </w:r>
          </w:p>
          <w:p w14:paraId="58A33B09" w14:textId="2D615A1E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(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dd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/mm/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aa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)</w:t>
            </w:r>
          </w:p>
        </w:tc>
        <w:tc>
          <w:tcPr>
            <w:tcW w:w="1801" w:type="dxa"/>
          </w:tcPr>
          <w:p w14:paraId="0ACB0832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Fecha de titulación</w:t>
            </w:r>
          </w:p>
          <w:p w14:paraId="091CB3CC" w14:textId="2A060ABB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(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dd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/mm/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aa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)</w:t>
            </w:r>
          </w:p>
        </w:tc>
        <w:tc>
          <w:tcPr>
            <w:tcW w:w="1858" w:type="dxa"/>
          </w:tcPr>
          <w:p w14:paraId="44D673FC" w14:textId="60643523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Número de Cédula</w:t>
            </w:r>
          </w:p>
          <w:p w14:paraId="2D2A3F53" w14:textId="722C7265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Profesional</w:t>
            </w:r>
          </w:p>
        </w:tc>
      </w:tr>
      <w:tr w:rsidR="008B6F0C" w:rsidRPr="00205CD3" w14:paraId="036DF57F" w14:textId="77777777" w:rsidTr="008B6F0C">
        <w:trPr>
          <w:trHeight w:val="351"/>
        </w:trPr>
        <w:tc>
          <w:tcPr>
            <w:tcW w:w="1838" w:type="dxa"/>
          </w:tcPr>
          <w:p w14:paraId="1ED1ABA2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119" w:type="dxa"/>
          </w:tcPr>
          <w:p w14:paraId="6CB21BC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580" w:type="dxa"/>
          </w:tcPr>
          <w:p w14:paraId="07E158E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01" w:type="dxa"/>
          </w:tcPr>
          <w:p w14:paraId="6B1D1A4B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58" w:type="dxa"/>
          </w:tcPr>
          <w:p w14:paraId="568690CD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8B6F0C" w:rsidRPr="00205CD3" w14:paraId="6134CA22" w14:textId="77777777" w:rsidTr="008B6F0C">
        <w:trPr>
          <w:trHeight w:val="351"/>
        </w:trPr>
        <w:tc>
          <w:tcPr>
            <w:tcW w:w="1838" w:type="dxa"/>
          </w:tcPr>
          <w:p w14:paraId="31BF499A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119" w:type="dxa"/>
          </w:tcPr>
          <w:p w14:paraId="12775A49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580" w:type="dxa"/>
          </w:tcPr>
          <w:p w14:paraId="07CF64F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01" w:type="dxa"/>
          </w:tcPr>
          <w:p w14:paraId="3A61CF72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58" w:type="dxa"/>
          </w:tcPr>
          <w:p w14:paraId="55600F38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8B6F0C" w:rsidRPr="00205CD3" w14:paraId="2B7645B4" w14:textId="77777777" w:rsidTr="008B6F0C">
        <w:trPr>
          <w:trHeight w:val="351"/>
        </w:trPr>
        <w:tc>
          <w:tcPr>
            <w:tcW w:w="1838" w:type="dxa"/>
          </w:tcPr>
          <w:p w14:paraId="15577959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119" w:type="dxa"/>
          </w:tcPr>
          <w:p w14:paraId="57D70686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580" w:type="dxa"/>
          </w:tcPr>
          <w:p w14:paraId="6F222F8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01" w:type="dxa"/>
          </w:tcPr>
          <w:p w14:paraId="0D870B25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58" w:type="dxa"/>
          </w:tcPr>
          <w:p w14:paraId="10C33288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</w:tbl>
    <w:p w14:paraId="5C1B6A29" w14:textId="6B22B407" w:rsidR="008B6F0C" w:rsidRPr="00205CD3" w:rsidRDefault="008B6F0C" w:rsidP="00A80813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2C4A0F4" w14:textId="77777777" w:rsidR="008B6F0C" w:rsidRPr="00205CD3" w:rsidRDefault="008B6F0C" w:rsidP="00A80813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A625563" w14:textId="36A97C9A" w:rsidR="005876D9" w:rsidRPr="00205CD3" w:rsidRDefault="005876D9" w:rsidP="00EF0184">
      <w:pPr>
        <w:ind w:right="94"/>
        <w:rPr>
          <w:rFonts w:ascii="Soberana Sans" w:hAnsi="Soberana Sans" w:cs="EurekaSans-Light"/>
          <w:sz w:val="18"/>
          <w:szCs w:val="18"/>
        </w:rPr>
      </w:pPr>
      <w:r w:rsidRPr="00205CD3">
        <w:rPr>
          <w:rFonts w:ascii="Soberana Sans" w:hAnsi="Soberana Sans" w:cs="EurekaSans-Light"/>
          <w:sz w:val="18"/>
          <w:szCs w:val="18"/>
          <w:highlight w:val="yellow"/>
        </w:rPr>
        <w:t>---- anexar hoja de liberación de actividades docentes ---- solo reingresos o promociones</w:t>
      </w:r>
    </w:p>
    <w:p w14:paraId="11DD111A" w14:textId="7C61E9B6" w:rsidR="00C57556" w:rsidRDefault="00C57556">
      <w:pPr>
        <w:rPr>
          <w:rFonts w:ascii="Soberana Sans" w:hAnsi="Soberana Sans" w:cs="EurekaSans-Light"/>
          <w:sz w:val="18"/>
          <w:szCs w:val="18"/>
        </w:rPr>
      </w:pPr>
      <w:r>
        <w:rPr>
          <w:rFonts w:ascii="Soberana Sans" w:hAnsi="Soberana Sans" w:cs="EurekaSans-Light"/>
          <w:sz w:val="18"/>
          <w:szCs w:val="18"/>
        </w:rPr>
        <w:br w:type="page"/>
      </w:r>
    </w:p>
    <w:p w14:paraId="355378BA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304D723" w14:textId="7F9BACB6" w:rsidR="00AA63BD" w:rsidRPr="00205CD3" w:rsidRDefault="00AA63BD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CAPACITACI</w:t>
      </w:r>
      <w:r w:rsidR="00C57556">
        <w:rPr>
          <w:rFonts w:ascii="Soberana Sans" w:hAnsi="Soberana Sans"/>
        </w:rPr>
        <w:t>Ó</w:t>
      </w:r>
      <w:r w:rsidRPr="00205CD3">
        <w:rPr>
          <w:rFonts w:ascii="Soberana Sans" w:hAnsi="Soberana Sans"/>
        </w:rPr>
        <w:t>N</w:t>
      </w:r>
    </w:p>
    <w:p w14:paraId="405508AF" w14:textId="14222F0A" w:rsidR="00AA63BD" w:rsidRPr="00205CD3" w:rsidRDefault="00AA63BD" w:rsidP="00EE5A9D">
      <w:pPr>
        <w:pStyle w:val="Default"/>
        <w:jc w:val="both"/>
        <w:rPr>
          <w:rFonts w:ascii="Soberana Sans" w:hAnsi="Soberana Sans"/>
          <w:sz w:val="22"/>
          <w:szCs w:val="26"/>
        </w:rPr>
      </w:pPr>
      <w:r w:rsidRPr="00205CD3">
        <w:rPr>
          <w:rFonts w:ascii="Soberana Sans" w:hAnsi="Soberana Sans"/>
          <w:sz w:val="22"/>
          <w:szCs w:val="26"/>
        </w:rPr>
        <w:t>Se consideran los cursos aprobados posteriores a la Licenciatura</w:t>
      </w:r>
      <w:r w:rsidR="00EE5A9D" w:rsidRPr="00205CD3">
        <w:rPr>
          <w:rFonts w:ascii="Soberana Sans" w:hAnsi="Soberana Sans"/>
          <w:sz w:val="22"/>
          <w:szCs w:val="26"/>
        </w:rPr>
        <w:t xml:space="preserve"> con una duración mínima de 30 horas y con una retroactividad de 3 años a la fecha de la convocatoria</w:t>
      </w:r>
    </w:p>
    <w:p w14:paraId="4D723732" w14:textId="77777777" w:rsidR="00EE5A9D" w:rsidRPr="00205CD3" w:rsidRDefault="00EE5A9D" w:rsidP="00AA63BD">
      <w:pPr>
        <w:pStyle w:val="Default"/>
        <w:rPr>
          <w:rFonts w:ascii="Soberana Sans" w:hAnsi="Soberana Sans"/>
          <w:sz w:val="22"/>
          <w:szCs w:val="26"/>
        </w:rPr>
      </w:pPr>
    </w:p>
    <w:p w14:paraId="193AEBD5" w14:textId="63B5B874" w:rsidR="00AA63BD" w:rsidRPr="00205CD3" w:rsidRDefault="00EE5A9D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Cursos de Formación docente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2268"/>
        <w:gridCol w:w="1129"/>
      </w:tblGrid>
      <w:tr w:rsidR="00EE5A9D" w:rsidRPr="00205CD3" w14:paraId="41374FD8" w14:textId="494E379C" w:rsidTr="00EE5A9D">
        <w:tc>
          <w:tcPr>
            <w:tcW w:w="3256" w:type="dxa"/>
          </w:tcPr>
          <w:p w14:paraId="3E173478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Nombre del curso</w:t>
            </w:r>
          </w:p>
        </w:tc>
        <w:tc>
          <w:tcPr>
            <w:tcW w:w="3543" w:type="dxa"/>
          </w:tcPr>
          <w:p w14:paraId="1B44C486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83415DB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8B82CE5" w14:textId="2C9F2323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proofErr w:type="gramStart"/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Total</w:t>
            </w:r>
            <w:proofErr w:type="gramEnd"/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 xml:space="preserve"> de horas</w:t>
            </w:r>
          </w:p>
        </w:tc>
      </w:tr>
      <w:tr w:rsidR="00EE5A9D" w:rsidRPr="00205CD3" w14:paraId="4C42127B" w14:textId="77777777" w:rsidTr="00EE5A9D">
        <w:tc>
          <w:tcPr>
            <w:tcW w:w="3256" w:type="dxa"/>
          </w:tcPr>
          <w:p w14:paraId="6834373F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36386CFD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DB9FE7A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3645C9F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7571B3E8" w14:textId="77777777" w:rsidTr="00EE5A9D">
        <w:tc>
          <w:tcPr>
            <w:tcW w:w="3256" w:type="dxa"/>
          </w:tcPr>
          <w:p w14:paraId="2413EC7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2B6359B0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D748138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198DF160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400C2380" w14:textId="77777777" w:rsidTr="00EE5A9D">
        <w:tc>
          <w:tcPr>
            <w:tcW w:w="3256" w:type="dxa"/>
          </w:tcPr>
          <w:p w14:paraId="704659D9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55F1D58A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999E4C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FEA715F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09BF7818" w14:textId="77777777" w:rsidTr="00EE5A9D">
        <w:tc>
          <w:tcPr>
            <w:tcW w:w="3256" w:type="dxa"/>
          </w:tcPr>
          <w:p w14:paraId="04874D3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55A9FC3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53D9D86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7D10BD3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350E31DB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B2B7E60" w14:textId="2F652F22" w:rsidR="00EE5A9D" w:rsidRPr="00205CD3" w:rsidRDefault="00EE5A9D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Cursos de desarrollo profesional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2268"/>
        <w:gridCol w:w="1129"/>
      </w:tblGrid>
      <w:tr w:rsidR="00205CD3" w:rsidRPr="00205CD3" w14:paraId="066D56C2" w14:textId="77777777" w:rsidTr="00681F8A">
        <w:tc>
          <w:tcPr>
            <w:tcW w:w="3256" w:type="dxa"/>
          </w:tcPr>
          <w:p w14:paraId="3E9BE63E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Nombre del curso</w:t>
            </w:r>
          </w:p>
        </w:tc>
        <w:tc>
          <w:tcPr>
            <w:tcW w:w="3543" w:type="dxa"/>
          </w:tcPr>
          <w:p w14:paraId="7DDCA94B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5579B1C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CE6343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proofErr w:type="gramStart"/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Total</w:t>
            </w:r>
            <w:proofErr w:type="gramEnd"/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 xml:space="preserve"> de horas</w:t>
            </w:r>
          </w:p>
        </w:tc>
      </w:tr>
      <w:tr w:rsidR="00EE5A9D" w:rsidRPr="00205CD3" w14:paraId="08D68B89" w14:textId="77777777" w:rsidTr="00681F8A">
        <w:tc>
          <w:tcPr>
            <w:tcW w:w="3256" w:type="dxa"/>
          </w:tcPr>
          <w:p w14:paraId="2BA5F5DE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8D611A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76F080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2993093F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3198F971" w14:textId="77777777" w:rsidTr="00681F8A">
        <w:tc>
          <w:tcPr>
            <w:tcW w:w="3256" w:type="dxa"/>
          </w:tcPr>
          <w:p w14:paraId="29B3AB7C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6CC68E09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843CEE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7C645EE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6D880284" w14:textId="77777777" w:rsidTr="00681F8A">
        <w:tc>
          <w:tcPr>
            <w:tcW w:w="3256" w:type="dxa"/>
          </w:tcPr>
          <w:p w14:paraId="54A628E9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057C49B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C24A78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753AD84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615B6F76" w14:textId="77777777" w:rsidTr="00681F8A">
        <w:tc>
          <w:tcPr>
            <w:tcW w:w="3256" w:type="dxa"/>
          </w:tcPr>
          <w:p w14:paraId="15D5835B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3B1D083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3D0C46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B0B7384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3F404F9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8049929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5225A81A" w14:textId="19E627B6" w:rsidR="00AA63BD" w:rsidRPr="00205CD3" w:rsidRDefault="00EE5A9D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EXPERIENCIA ADMINISTRACION EDUCATIVA</w:t>
      </w:r>
    </w:p>
    <w:p w14:paraId="68982F50" w14:textId="3D53947F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  <w:r w:rsidRPr="00205CD3">
        <w:rPr>
          <w:rFonts w:ascii="Soberana Sans" w:hAnsi="Soberana Sans" w:cs="Calibri"/>
          <w:color w:val="000000"/>
          <w:sz w:val="22"/>
          <w:szCs w:val="22"/>
        </w:rPr>
        <w:t>Son actividades de organización y dirección de sistemas educativos las jefaturas de oficina, jefaturas de departamento, subdirección y direcciones.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62"/>
        <w:gridCol w:w="3985"/>
        <w:gridCol w:w="2549"/>
      </w:tblGrid>
      <w:tr w:rsidR="00EE5A9D" w:rsidRPr="00205CD3" w14:paraId="68467427" w14:textId="77777777" w:rsidTr="00EE5A9D">
        <w:tc>
          <w:tcPr>
            <w:tcW w:w="1796" w:type="pct"/>
          </w:tcPr>
          <w:p w14:paraId="64992E31" w14:textId="691C8EF2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Puesto</w:t>
            </w:r>
          </w:p>
        </w:tc>
        <w:tc>
          <w:tcPr>
            <w:tcW w:w="1954" w:type="pct"/>
          </w:tcPr>
          <w:p w14:paraId="638DF5A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5815EF1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</w:tr>
      <w:tr w:rsidR="00EE5A9D" w:rsidRPr="00205CD3" w14:paraId="79680E4C" w14:textId="77777777" w:rsidTr="00EE5A9D">
        <w:tc>
          <w:tcPr>
            <w:tcW w:w="1796" w:type="pct"/>
          </w:tcPr>
          <w:p w14:paraId="71E2E7D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28E4FD9F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73E2806B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0C454306" w14:textId="77777777" w:rsidTr="00EE5A9D">
        <w:tc>
          <w:tcPr>
            <w:tcW w:w="1796" w:type="pct"/>
          </w:tcPr>
          <w:p w14:paraId="27F98055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29BD072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53C77D6A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1B9E9832" w14:textId="77777777" w:rsidTr="00EE5A9D">
        <w:tc>
          <w:tcPr>
            <w:tcW w:w="1796" w:type="pct"/>
          </w:tcPr>
          <w:p w14:paraId="5828E62A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3412C0CF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4E7BA01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30A49B85" w14:textId="77777777" w:rsidTr="00EE5A9D">
        <w:tc>
          <w:tcPr>
            <w:tcW w:w="1796" w:type="pct"/>
          </w:tcPr>
          <w:p w14:paraId="2E4189B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234CD2E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55439BD8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A74A9A6" w14:textId="77777777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850"/>
        <w:gridCol w:w="709"/>
        <w:gridCol w:w="1276"/>
        <w:gridCol w:w="3680"/>
      </w:tblGrid>
      <w:tr w:rsidR="00EE5A9D" w:rsidRPr="00205CD3" w14:paraId="4E59359E" w14:textId="77777777" w:rsidTr="0001373E">
        <w:tc>
          <w:tcPr>
            <w:tcW w:w="3681" w:type="dxa"/>
          </w:tcPr>
          <w:p w14:paraId="71B0B836" w14:textId="0AE7E02B" w:rsidR="00EE5A9D" w:rsidRPr="00205CD3" w:rsidRDefault="0001373E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¿</w:t>
            </w:r>
            <w:r w:rsidR="00EE5A9D"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Pertenece al Sistema Nacional de Investigadores?</w:t>
            </w:r>
          </w:p>
        </w:tc>
        <w:tc>
          <w:tcPr>
            <w:tcW w:w="850" w:type="dxa"/>
          </w:tcPr>
          <w:p w14:paraId="2397ED0D" w14:textId="32C731C6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</w:tcPr>
          <w:p w14:paraId="166DC1E6" w14:textId="3D38FF3C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276" w:type="dxa"/>
          </w:tcPr>
          <w:p w14:paraId="0BB4548C" w14:textId="22C9F03D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Nivel:</w:t>
            </w:r>
          </w:p>
        </w:tc>
        <w:tc>
          <w:tcPr>
            <w:tcW w:w="3680" w:type="dxa"/>
          </w:tcPr>
          <w:p w14:paraId="757616E5" w14:textId="38121B91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Periodo:</w:t>
            </w:r>
          </w:p>
        </w:tc>
      </w:tr>
    </w:tbl>
    <w:p w14:paraId="3CF4B4CE" w14:textId="77777777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</w:p>
    <w:p w14:paraId="12C92392" w14:textId="36E571FD" w:rsidR="00C57556" w:rsidRDefault="00C57556">
      <w:pPr>
        <w:rPr>
          <w:rFonts w:ascii="Soberana Sans" w:hAnsi="Soberana Sans" w:cs="Calibri"/>
          <w:color w:val="000000"/>
          <w:sz w:val="22"/>
          <w:szCs w:val="22"/>
        </w:rPr>
      </w:pPr>
      <w:r>
        <w:rPr>
          <w:rFonts w:ascii="Soberana Sans" w:hAnsi="Soberana Sans" w:cs="Calibri"/>
          <w:color w:val="000000"/>
          <w:sz w:val="22"/>
          <w:szCs w:val="22"/>
        </w:rPr>
        <w:br w:type="page"/>
      </w:r>
    </w:p>
    <w:p w14:paraId="1B52D1E0" w14:textId="77777777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</w:p>
    <w:p w14:paraId="79504B9A" w14:textId="452083DC" w:rsidR="00EF0184" w:rsidRPr="00205CD3" w:rsidRDefault="0001373E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EXPERIENCIA DOCENTE</w:t>
      </w:r>
    </w:p>
    <w:p w14:paraId="5D1A6BF1" w14:textId="13F58C75" w:rsidR="00724E5A" w:rsidRPr="00205CD3" w:rsidRDefault="00724E5A" w:rsidP="00EF0184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Impartición de clases curriculares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3402"/>
        <w:gridCol w:w="2404"/>
      </w:tblGrid>
      <w:tr w:rsidR="00724E5A" w:rsidRPr="00205CD3" w14:paraId="4E64FD55" w14:textId="77777777" w:rsidTr="00C57556">
        <w:trPr>
          <w:tblHeader/>
        </w:trPr>
        <w:tc>
          <w:tcPr>
            <w:tcW w:w="2972" w:type="dxa"/>
          </w:tcPr>
          <w:p w14:paraId="7975A645" w14:textId="77777777" w:rsidR="00724E5A" w:rsidRPr="00C57556" w:rsidRDefault="00724E5A" w:rsidP="006A058F">
            <w:pPr>
              <w:ind w:right="94"/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</w:pPr>
            <w:r w:rsidRPr="00C57556"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  <w:t>Institución</w:t>
            </w:r>
          </w:p>
        </w:tc>
        <w:tc>
          <w:tcPr>
            <w:tcW w:w="1418" w:type="dxa"/>
          </w:tcPr>
          <w:p w14:paraId="3178AD36" w14:textId="77777777" w:rsidR="00724E5A" w:rsidRPr="00C57556" w:rsidRDefault="00724E5A" w:rsidP="006A058F">
            <w:pPr>
              <w:ind w:right="94"/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</w:pPr>
            <w:r w:rsidRPr="00C57556"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  <w:t>Nivel Educativo</w:t>
            </w:r>
          </w:p>
        </w:tc>
        <w:tc>
          <w:tcPr>
            <w:tcW w:w="3402" w:type="dxa"/>
          </w:tcPr>
          <w:p w14:paraId="7D99CC1A" w14:textId="77777777" w:rsidR="00724E5A" w:rsidRPr="00C57556" w:rsidRDefault="00724E5A" w:rsidP="006A058F">
            <w:pPr>
              <w:ind w:right="94"/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</w:pPr>
            <w:r w:rsidRPr="00C57556"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  <w:t>Materias</w:t>
            </w:r>
          </w:p>
        </w:tc>
        <w:tc>
          <w:tcPr>
            <w:tcW w:w="2404" w:type="dxa"/>
          </w:tcPr>
          <w:p w14:paraId="1037F955" w14:textId="77777777" w:rsidR="00724E5A" w:rsidRPr="00C57556" w:rsidRDefault="00724E5A" w:rsidP="006A058F">
            <w:pPr>
              <w:ind w:right="94"/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</w:pPr>
            <w:r w:rsidRPr="00C57556">
              <w:rPr>
                <w:rFonts w:ascii="Soberana Sans" w:hAnsi="Soberana Sans" w:cs="Calibri"/>
                <w:b/>
                <w:bCs/>
                <w:color w:val="000000"/>
                <w:sz w:val="22"/>
                <w:szCs w:val="22"/>
              </w:rPr>
              <w:t>Periodo</w:t>
            </w:r>
          </w:p>
        </w:tc>
      </w:tr>
      <w:tr w:rsidR="00724E5A" w:rsidRPr="00205CD3" w14:paraId="5278F251" w14:textId="77777777" w:rsidTr="00724E5A">
        <w:tc>
          <w:tcPr>
            <w:tcW w:w="2972" w:type="dxa"/>
          </w:tcPr>
          <w:p w14:paraId="07E0C051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43E8F8F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F163A4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12C609F7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16A283CE" w14:textId="77777777" w:rsidTr="00724E5A">
        <w:tc>
          <w:tcPr>
            <w:tcW w:w="2972" w:type="dxa"/>
          </w:tcPr>
          <w:p w14:paraId="1CDFDE6C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364A508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71C0EE7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6A749C71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4DE6FD84" w14:textId="77777777" w:rsidTr="00724E5A">
        <w:tc>
          <w:tcPr>
            <w:tcW w:w="2972" w:type="dxa"/>
          </w:tcPr>
          <w:p w14:paraId="3E127E56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6857B2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9D1DC0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72F220F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DE11816" w14:textId="77777777" w:rsidTr="00724E5A">
        <w:tc>
          <w:tcPr>
            <w:tcW w:w="2972" w:type="dxa"/>
          </w:tcPr>
          <w:p w14:paraId="22B374CD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994A959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731A31C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064B329B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47F87BB9" w14:textId="77777777" w:rsidTr="00724E5A">
        <w:tc>
          <w:tcPr>
            <w:tcW w:w="2972" w:type="dxa"/>
          </w:tcPr>
          <w:p w14:paraId="596DA1B6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DE1AB7E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7CDB96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1200E907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</w:tbl>
    <w:p w14:paraId="2C8CD196" w14:textId="77777777" w:rsidR="0001373E" w:rsidRPr="00205CD3" w:rsidRDefault="0001373E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119F9CC7" w14:textId="3C0130BA" w:rsidR="00724E5A" w:rsidRPr="00205CD3" w:rsidRDefault="00724E5A" w:rsidP="00EF0184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Impartición de cursos curriculares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2857"/>
        <w:gridCol w:w="1835"/>
        <w:gridCol w:w="967"/>
        <w:gridCol w:w="1619"/>
      </w:tblGrid>
      <w:tr w:rsidR="00724E5A" w:rsidRPr="00205CD3" w14:paraId="51F0B10A" w14:textId="22A1F090" w:rsidTr="00724E5A">
        <w:tc>
          <w:tcPr>
            <w:tcW w:w="2933" w:type="dxa"/>
          </w:tcPr>
          <w:p w14:paraId="3135AC4F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Institución</w:t>
            </w:r>
          </w:p>
        </w:tc>
        <w:tc>
          <w:tcPr>
            <w:tcW w:w="2874" w:type="dxa"/>
          </w:tcPr>
          <w:p w14:paraId="7320292A" w14:textId="3AEB8869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843" w:type="dxa"/>
          </w:tcPr>
          <w:p w14:paraId="33D821A0" w14:textId="58861EB4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058ECA39" w14:textId="1E62AE0E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Horas</w:t>
            </w: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39968008" w14:textId="3A11C867" w:rsidR="00724E5A" w:rsidRPr="00205CD3" w:rsidRDefault="00724E5A" w:rsidP="00724E5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Nacional /Internacional</w:t>
            </w:r>
          </w:p>
        </w:tc>
      </w:tr>
      <w:tr w:rsidR="00724E5A" w:rsidRPr="00205CD3" w14:paraId="5F959277" w14:textId="7EDDF2B8" w:rsidTr="00724E5A">
        <w:tc>
          <w:tcPr>
            <w:tcW w:w="2933" w:type="dxa"/>
          </w:tcPr>
          <w:p w14:paraId="19C4BFA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2BF9162D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DD49225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2EF74818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23B56BF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96AD580" w14:textId="4D5D4230" w:rsidTr="00724E5A">
        <w:tc>
          <w:tcPr>
            <w:tcW w:w="2933" w:type="dxa"/>
          </w:tcPr>
          <w:p w14:paraId="0820BF98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6B62CDF5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884227E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102C2A98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0DC0FA6A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6F3DFD4" w14:textId="744424AF" w:rsidTr="00724E5A">
        <w:tc>
          <w:tcPr>
            <w:tcW w:w="2933" w:type="dxa"/>
          </w:tcPr>
          <w:p w14:paraId="628D3F8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5FCB0871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0FAE32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739A712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75404CF3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83F7232" w14:textId="6E2B8A77" w:rsidTr="00724E5A">
        <w:tc>
          <w:tcPr>
            <w:tcW w:w="2933" w:type="dxa"/>
          </w:tcPr>
          <w:p w14:paraId="54DE88D4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78340B6C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FA7295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4AE9D93A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176BE65A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654CA0E2" w14:textId="3E07AB57" w:rsidTr="00724E5A">
        <w:tc>
          <w:tcPr>
            <w:tcW w:w="2933" w:type="dxa"/>
          </w:tcPr>
          <w:p w14:paraId="050C9FC4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5059CD23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01F94A1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7695A0F4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4744EBAB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</w:tbl>
    <w:p w14:paraId="0E5BAB50" w14:textId="77777777" w:rsidR="00724E5A" w:rsidRPr="00205CD3" w:rsidRDefault="00724E5A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084C63E2" w14:textId="27297362" w:rsidR="00724E5A" w:rsidRPr="00205CD3" w:rsidRDefault="00724E5A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EXPERIENCIA PROFESIONAL</w:t>
      </w:r>
    </w:p>
    <w:p w14:paraId="15AAFA38" w14:textId="77777777" w:rsidR="00724E5A" w:rsidRPr="00205CD3" w:rsidRDefault="00724E5A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DDBA282" w14:textId="6A2A0FE6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  <w:r w:rsidRPr="00205CD3">
        <w:rPr>
          <w:rFonts w:ascii="Soberana Sans" w:hAnsi="Soberana Sans" w:cs="Calibri"/>
          <w:color w:val="000000"/>
          <w:sz w:val="22"/>
          <w:szCs w:val="22"/>
        </w:rPr>
        <w:t>Experiencia profesional desempeñando cargos relacionados con su profesión. La experiencia profesional se considera a partir de haber concluido el Plan de Estudios correspondiente a Nivel Superior.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977"/>
        <w:gridCol w:w="2194"/>
        <w:gridCol w:w="1911"/>
      </w:tblGrid>
      <w:tr w:rsidR="005E4E5A" w:rsidRPr="00205CD3" w14:paraId="5B965817" w14:textId="77777777" w:rsidTr="005E4E5A">
        <w:tc>
          <w:tcPr>
            <w:tcW w:w="1527" w:type="pct"/>
          </w:tcPr>
          <w:p w14:paraId="36FC30C9" w14:textId="5411C67D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Puesto/Actividad</w:t>
            </w:r>
          </w:p>
        </w:tc>
        <w:tc>
          <w:tcPr>
            <w:tcW w:w="1460" w:type="pct"/>
          </w:tcPr>
          <w:p w14:paraId="03E865CA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1076" w:type="pct"/>
            <w:tcBorders>
              <w:top w:val="single" w:sz="4" w:space="0" w:color="auto"/>
              <w:right w:val="single" w:sz="4" w:space="0" w:color="auto"/>
            </w:tcBorders>
          </w:tcPr>
          <w:p w14:paraId="501149B3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  <w:tc>
          <w:tcPr>
            <w:tcW w:w="937" w:type="pct"/>
            <w:tcBorders>
              <w:top w:val="single" w:sz="4" w:space="0" w:color="auto"/>
              <w:right w:val="single" w:sz="4" w:space="0" w:color="auto"/>
            </w:tcBorders>
          </w:tcPr>
          <w:p w14:paraId="0595B6E6" w14:textId="27A4557C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Tipo de Relación Laboral</w:t>
            </w:r>
          </w:p>
        </w:tc>
      </w:tr>
      <w:tr w:rsidR="005E4E5A" w:rsidRPr="00205CD3" w14:paraId="76B13F78" w14:textId="77777777" w:rsidTr="005E4E5A">
        <w:tc>
          <w:tcPr>
            <w:tcW w:w="1527" w:type="pct"/>
          </w:tcPr>
          <w:p w14:paraId="31BE4F96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6CFFF02D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05FBE84D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31ADE183" w14:textId="5FB38B82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5886B730" w14:textId="77777777" w:rsidTr="005E4E5A">
        <w:tc>
          <w:tcPr>
            <w:tcW w:w="1527" w:type="pct"/>
          </w:tcPr>
          <w:p w14:paraId="08DCD97B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1B8FF2F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424B5974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7C68B8CE" w14:textId="04DD8BDD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00C2C2E2" w14:textId="77777777" w:rsidTr="005E4E5A">
        <w:tc>
          <w:tcPr>
            <w:tcW w:w="1527" w:type="pct"/>
          </w:tcPr>
          <w:p w14:paraId="432E8C1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6BC25960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6BAA71D3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19EBA918" w14:textId="214B9546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21D06DD2" w14:textId="77777777" w:rsidTr="005E4E5A">
        <w:tc>
          <w:tcPr>
            <w:tcW w:w="1527" w:type="pct"/>
          </w:tcPr>
          <w:p w14:paraId="4ABAFE51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02BB355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042BD9B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62F9BCE4" w14:textId="1E322115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496D9B0" w14:textId="77777777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7B44B9B9" w14:textId="10B9B3CB" w:rsidR="00724E5A" w:rsidRPr="00205CD3" w:rsidRDefault="005E4E5A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INVESTIGACION</w:t>
      </w:r>
    </w:p>
    <w:p w14:paraId="64A7B438" w14:textId="6041F3E2" w:rsidR="005E4E5A" w:rsidRPr="00205CD3" w:rsidRDefault="005E4E5A" w:rsidP="005E4E5A">
      <w:pPr>
        <w:rPr>
          <w:rFonts w:ascii="Soberana Sans" w:hAnsi="Soberana Sans"/>
          <w:sz w:val="22"/>
          <w:szCs w:val="26"/>
        </w:rPr>
      </w:pPr>
      <w:r w:rsidRPr="00205CD3">
        <w:rPr>
          <w:rFonts w:ascii="Soberana Sans" w:hAnsi="Soberana Sans"/>
          <w:sz w:val="22"/>
          <w:szCs w:val="26"/>
        </w:rPr>
        <w:t>Investigaciones con una retroactividad de 5 años a la fecha de la promoción docente actual y no haberlas utilizadas en promociones anteriores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694"/>
        <w:gridCol w:w="2410"/>
        <w:gridCol w:w="1978"/>
      </w:tblGrid>
      <w:tr w:rsidR="005E4E5A" w:rsidRPr="00205CD3" w14:paraId="63F74407" w14:textId="77777777" w:rsidTr="005E4E5A">
        <w:tc>
          <w:tcPr>
            <w:tcW w:w="1527" w:type="pct"/>
          </w:tcPr>
          <w:p w14:paraId="48F1EE75" w14:textId="03E85E4A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Nombre de la Investigación</w:t>
            </w:r>
          </w:p>
        </w:tc>
        <w:tc>
          <w:tcPr>
            <w:tcW w:w="1321" w:type="pct"/>
          </w:tcPr>
          <w:p w14:paraId="0455E99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14:paraId="6EEE9BE5" w14:textId="04BB4E32" w:rsidR="005E4E5A" w:rsidRPr="00205CD3" w:rsidRDefault="005E4E5A" w:rsidP="005E4E5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realización</w:t>
            </w:r>
          </w:p>
        </w:tc>
        <w:tc>
          <w:tcPr>
            <w:tcW w:w="970" w:type="pct"/>
            <w:tcBorders>
              <w:top w:val="single" w:sz="4" w:space="0" w:color="auto"/>
              <w:right w:val="single" w:sz="4" w:space="0" w:color="auto"/>
            </w:tcBorders>
          </w:tcPr>
          <w:p w14:paraId="52DF84D2" w14:textId="0F30FB95" w:rsidR="005E4E5A" w:rsidRPr="00205CD3" w:rsidRDefault="005E4E5A" w:rsidP="005E4E5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Realizó / Dirigió</w:t>
            </w:r>
          </w:p>
        </w:tc>
      </w:tr>
      <w:tr w:rsidR="005E4E5A" w:rsidRPr="00205CD3" w14:paraId="2106CC41" w14:textId="77777777" w:rsidTr="005E4E5A">
        <w:tc>
          <w:tcPr>
            <w:tcW w:w="1527" w:type="pct"/>
          </w:tcPr>
          <w:p w14:paraId="1FF9B549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49AC64D8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75A59C90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6D74484E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54A49F58" w14:textId="77777777" w:rsidTr="005E4E5A">
        <w:tc>
          <w:tcPr>
            <w:tcW w:w="1527" w:type="pct"/>
          </w:tcPr>
          <w:p w14:paraId="1CD68D1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6DEF7D06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179C4EE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628CF51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21FB80EF" w14:textId="77777777" w:rsidTr="005E4E5A">
        <w:tc>
          <w:tcPr>
            <w:tcW w:w="1527" w:type="pct"/>
          </w:tcPr>
          <w:p w14:paraId="4A81E130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73A8CFB1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2E34B0AA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66A2AD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34DD3F38" w14:textId="77777777" w:rsidTr="005E4E5A">
        <w:tc>
          <w:tcPr>
            <w:tcW w:w="1527" w:type="pct"/>
          </w:tcPr>
          <w:p w14:paraId="488E151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0DCBB2AE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5A926DD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E8CA686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50A4E069" w14:textId="77777777" w:rsidR="005E4E5A" w:rsidRPr="00205CD3" w:rsidRDefault="005E4E5A" w:rsidP="005E4E5A">
      <w:pPr>
        <w:rPr>
          <w:rFonts w:ascii="Soberana Sans" w:hAnsi="Soberana Sans"/>
          <w:sz w:val="26"/>
          <w:szCs w:val="26"/>
        </w:rPr>
      </w:pPr>
    </w:p>
    <w:p w14:paraId="4FCAA966" w14:textId="0D8CFE8B" w:rsidR="005E4E5A" w:rsidRPr="00205CD3" w:rsidRDefault="005E4E5A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Conferencias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694"/>
        <w:gridCol w:w="2410"/>
        <w:gridCol w:w="1978"/>
      </w:tblGrid>
      <w:tr w:rsidR="005E4E5A" w:rsidRPr="00205CD3" w14:paraId="625F6AB7" w14:textId="77777777" w:rsidTr="00C57556">
        <w:trPr>
          <w:tblHeader/>
        </w:trPr>
        <w:tc>
          <w:tcPr>
            <w:tcW w:w="1527" w:type="pct"/>
          </w:tcPr>
          <w:p w14:paraId="385AB456" w14:textId="0D827AA3" w:rsidR="005E4E5A" w:rsidRPr="00205CD3" w:rsidRDefault="005E4E5A" w:rsidP="005E4E5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lastRenderedPageBreak/>
              <w:t>Nombre de la Conferencia</w:t>
            </w:r>
          </w:p>
        </w:tc>
        <w:tc>
          <w:tcPr>
            <w:tcW w:w="1321" w:type="pct"/>
          </w:tcPr>
          <w:p w14:paraId="0AC52309" w14:textId="65A715DB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 / Evento</w:t>
            </w: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14:paraId="47DDC7F1" w14:textId="45082CAF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Fecha de realización</w:t>
            </w:r>
          </w:p>
        </w:tc>
        <w:tc>
          <w:tcPr>
            <w:tcW w:w="970" w:type="pct"/>
            <w:tcBorders>
              <w:top w:val="single" w:sz="4" w:space="0" w:color="auto"/>
              <w:right w:val="single" w:sz="4" w:space="0" w:color="auto"/>
            </w:tcBorders>
          </w:tcPr>
          <w:p w14:paraId="224C40D2" w14:textId="1E7C4A1C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Nacional /Internacional</w:t>
            </w:r>
          </w:p>
        </w:tc>
      </w:tr>
      <w:tr w:rsidR="005E4E5A" w:rsidRPr="00205CD3" w14:paraId="122ECCFC" w14:textId="77777777" w:rsidTr="00C57556">
        <w:trPr>
          <w:tblHeader/>
        </w:trPr>
        <w:tc>
          <w:tcPr>
            <w:tcW w:w="1527" w:type="pct"/>
          </w:tcPr>
          <w:p w14:paraId="018DD1B1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38B2134C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229B1398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24B6A03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4C099AC7" w14:textId="77777777" w:rsidTr="00C57556">
        <w:trPr>
          <w:tblHeader/>
        </w:trPr>
        <w:tc>
          <w:tcPr>
            <w:tcW w:w="1527" w:type="pct"/>
          </w:tcPr>
          <w:p w14:paraId="287A957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01C5FA9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232B10FB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46372169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16FD4693" w14:textId="77777777" w:rsidTr="00C57556">
        <w:trPr>
          <w:tblHeader/>
        </w:trPr>
        <w:tc>
          <w:tcPr>
            <w:tcW w:w="1527" w:type="pct"/>
          </w:tcPr>
          <w:p w14:paraId="278391C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7D7C055C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19E68F9D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D2030C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7991F0D5" w14:textId="77777777" w:rsidTr="00C57556">
        <w:trPr>
          <w:tblHeader/>
        </w:trPr>
        <w:tc>
          <w:tcPr>
            <w:tcW w:w="1527" w:type="pct"/>
          </w:tcPr>
          <w:p w14:paraId="0D8932EC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63734014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576E2FE2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92FCB2B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23123BCD" w14:textId="77777777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2133E3F9" w14:textId="185D7228" w:rsidR="005E4E5A" w:rsidRPr="00205CD3" w:rsidRDefault="00205CD3" w:rsidP="00205CD3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TRABAJO ACADEMICO</w:t>
      </w:r>
    </w:p>
    <w:p w14:paraId="60BC7C51" w14:textId="77777777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37C42C3F" w14:textId="5D83D8CC" w:rsidR="005E4E5A" w:rsidRPr="00205CD3" w:rsidRDefault="00205CD3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Elaboración de apuntes, textos, material didáctico u otros apoyos docentes relacionados con su especialidad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8"/>
        <w:gridCol w:w="2959"/>
        <w:gridCol w:w="2989"/>
      </w:tblGrid>
      <w:tr w:rsidR="00205CD3" w:rsidRPr="00205CD3" w14:paraId="125DE303" w14:textId="77777777" w:rsidTr="00205CD3">
        <w:tc>
          <w:tcPr>
            <w:tcW w:w="2083" w:type="pct"/>
          </w:tcPr>
          <w:p w14:paraId="1E8B0E53" w14:textId="72967419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Descripción del apoyo</w:t>
            </w:r>
          </w:p>
        </w:tc>
        <w:tc>
          <w:tcPr>
            <w:tcW w:w="1451" w:type="pct"/>
          </w:tcPr>
          <w:p w14:paraId="57B15101" w14:textId="3E217CE1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Nivel (Superior o Posgrado)</w:t>
            </w:r>
          </w:p>
        </w:tc>
        <w:tc>
          <w:tcPr>
            <w:tcW w:w="1466" w:type="pct"/>
            <w:tcBorders>
              <w:top w:val="single" w:sz="4" w:space="0" w:color="auto"/>
              <w:right w:val="single" w:sz="4" w:space="0" w:color="auto"/>
            </w:tcBorders>
          </w:tcPr>
          <w:p w14:paraId="487D7ECF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Fecha de realización</w:t>
            </w:r>
          </w:p>
        </w:tc>
      </w:tr>
      <w:tr w:rsidR="00205CD3" w:rsidRPr="00205CD3" w14:paraId="5653CB8C" w14:textId="77777777" w:rsidTr="00205CD3">
        <w:tc>
          <w:tcPr>
            <w:tcW w:w="2083" w:type="pct"/>
          </w:tcPr>
          <w:p w14:paraId="36DA9D4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7BD015D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78E3A928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33722DA3" w14:textId="77777777" w:rsidTr="00205CD3">
        <w:tc>
          <w:tcPr>
            <w:tcW w:w="2083" w:type="pct"/>
          </w:tcPr>
          <w:p w14:paraId="67B48E6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14C6F4E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2FAD4D2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10F80554" w14:textId="77777777" w:rsidTr="00205CD3">
        <w:tc>
          <w:tcPr>
            <w:tcW w:w="2083" w:type="pct"/>
          </w:tcPr>
          <w:p w14:paraId="3E4D975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41B499C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487B928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7A8F245C" w14:textId="77777777" w:rsidTr="00205CD3">
        <w:tc>
          <w:tcPr>
            <w:tcW w:w="2083" w:type="pct"/>
          </w:tcPr>
          <w:p w14:paraId="15F118D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5D51F7B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2C98457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6CFB4277" w14:textId="77777777" w:rsidR="00205CD3" w:rsidRDefault="00205CD3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10F0D726" w14:textId="54461B4F" w:rsidR="00205CD3" w:rsidRPr="00205CD3" w:rsidRDefault="00205CD3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Responsable de la elaboración de planes y programas de estudio.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0"/>
        <w:gridCol w:w="1560"/>
        <w:gridCol w:w="1843"/>
        <w:gridCol w:w="1701"/>
        <w:gridCol w:w="2402"/>
      </w:tblGrid>
      <w:tr w:rsidR="00205CD3" w:rsidRPr="00205CD3" w14:paraId="7AFCDB06" w14:textId="77777777" w:rsidTr="00205CD3">
        <w:tc>
          <w:tcPr>
            <w:tcW w:w="1319" w:type="pct"/>
          </w:tcPr>
          <w:p w14:paraId="26432931" w14:textId="00CDE359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Nombre del Programa</w:t>
            </w:r>
          </w:p>
        </w:tc>
        <w:tc>
          <w:tcPr>
            <w:tcW w:w="765" w:type="pct"/>
          </w:tcPr>
          <w:p w14:paraId="798FF4D8" w14:textId="0861D766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Clave del Programa</w:t>
            </w:r>
          </w:p>
        </w:tc>
        <w:tc>
          <w:tcPr>
            <w:tcW w:w="904" w:type="pct"/>
            <w:tcBorders>
              <w:top w:val="single" w:sz="4" w:space="0" w:color="auto"/>
              <w:right w:val="single" w:sz="4" w:space="0" w:color="auto"/>
            </w:tcBorders>
          </w:tcPr>
          <w:p w14:paraId="740EA934" w14:textId="370107D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Nivel (Superior o Posgrado)</w:t>
            </w:r>
          </w:p>
        </w:tc>
        <w:tc>
          <w:tcPr>
            <w:tcW w:w="834" w:type="pct"/>
            <w:tcBorders>
              <w:top w:val="single" w:sz="4" w:space="0" w:color="auto"/>
              <w:right w:val="single" w:sz="4" w:space="0" w:color="auto"/>
            </w:tcBorders>
          </w:tcPr>
          <w:p w14:paraId="717E15B7" w14:textId="3D968B56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Responsable/Colaborador</w:t>
            </w:r>
          </w:p>
        </w:tc>
        <w:tc>
          <w:tcPr>
            <w:tcW w:w="1179" w:type="pct"/>
            <w:tcBorders>
              <w:top w:val="single" w:sz="4" w:space="0" w:color="auto"/>
              <w:right w:val="single" w:sz="4" w:space="0" w:color="auto"/>
            </w:tcBorders>
          </w:tcPr>
          <w:p w14:paraId="22B0FD94" w14:textId="7FE5BE46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Fecha de realización</w:t>
            </w:r>
          </w:p>
        </w:tc>
      </w:tr>
      <w:tr w:rsidR="00205CD3" w:rsidRPr="00205CD3" w14:paraId="1E1DA3C1" w14:textId="77777777" w:rsidTr="00205CD3">
        <w:tc>
          <w:tcPr>
            <w:tcW w:w="1319" w:type="pct"/>
          </w:tcPr>
          <w:p w14:paraId="516B613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1F7DC537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0041991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6F99B28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37038BF9" w14:textId="69F8938E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2AADB850" w14:textId="77777777" w:rsidTr="00205CD3">
        <w:tc>
          <w:tcPr>
            <w:tcW w:w="1319" w:type="pct"/>
          </w:tcPr>
          <w:p w14:paraId="721FE3D9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4C74F9A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1576E35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0CFD3C2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3E99BB28" w14:textId="772D071D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32823317" w14:textId="77777777" w:rsidTr="00205CD3">
        <w:tc>
          <w:tcPr>
            <w:tcW w:w="1319" w:type="pct"/>
          </w:tcPr>
          <w:p w14:paraId="6584932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2A0F1571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73CFF0B7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0B52810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1FB65FB4" w14:textId="359D6F9F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15A3E1CF" w14:textId="77777777" w:rsidTr="00205CD3">
        <w:tc>
          <w:tcPr>
            <w:tcW w:w="1319" w:type="pct"/>
          </w:tcPr>
          <w:p w14:paraId="47EEC3C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2DD8D17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0936C0F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1495104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71E913A7" w14:textId="079F66C8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EFFE678" w14:textId="77777777" w:rsidR="00205CD3" w:rsidRDefault="00205CD3" w:rsidP="005E4E5A">
      <w:pPr>
        <w:rPr>
          <w:rFonts w:ascii="Soberana Sans" w:hAnsi="Soberana Sans"/>
          <w:sz w:val="22"/>
          <w:szCs w:val="26"/>
        </w:rPr>
      </w:pPr>
    </w:p>
    <w:p w14:paraId="291CD5FD" w14:textId="7BEF07C1" w:rsidR="00205CD3" w:rsidRPr="00205CD3" w:rsidRDefault="00205CD3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Miembro de comisiones y asociaciones educativas nacionales o internacionales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20"/>
        <w:gridCol w:w="2041"/>
        <w:gridCol w:w="2410"/>
        <w:gridCol w:w="2225"/>
      </w:tblGrid>
      <w:tr w:rsidR="00205CD3" w:rsidRPr="00205CD3" w14:paraId="6C4E7AE4" w14:textId="77777777" w:rsidTr="00205CD3">
        <w:tc>
          <w:tcPr>
            <w:tcW w:w="1726" w:type="pct"/>
          </w:tcPr>
          <w:p w14:paraId="6E431D77" w14:textId="15D51F8C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Asociación Educativa</w:t>
            </w:r>
          </w:p>
        </w:tc>
        <w:tc>
          <w:tcPr>
            <w:tcW w:w="1001" w:type="pct"/>
          </w:tcPr>
          <w:p w14:paraId="1FCE4B2E" w14:textId="429C79D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Nacional/Internacional</w:t>
            </w: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14:paraId="4826DB62" w14:textId="1878925D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Tipo de membresía</w:t>
            </w:r>
          </w:p>
        </w:tc>
        <w:tc>
          <w:tcPr>
            <w:tcW w:w="1091" w:type="pct"/>
            <w:tcBorders>
              <w:top w:val="single" w:sz="4" w:space="0" w:color="auto"/>
              <w:right w:val="single" w:sz="4" w:space="0" w:color="auto"/>
            </w:tcBorders>
          </w:tcPr>
          <w:p w14:paraId="15BB16DF" w14:textId="6284C608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Periodo se membresía</w:t>
            </w:r>
          </w:p>
        </w:tc>
      </w:tr>
      <w:tr w:rsidR="00205CD3" w:rsidRPr="00205CD3" w14:paraId="072C4CE4" w14:textId="77777777" w:rsidTr="00205CD3">
        <w:tc>
          <w:tcPr>
            <w:tcW w:w="1726" w:type="pct"/>
          </w:tcPr>
          <w:p w14:paraId="19CD698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78570F46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3EF1F47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633BE21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25A75F67" w14:textId="77777777" w:rsidTr="00205CD3">
        <w:tc>
          <w:tcPr>
            <w:tcW w:w="1726" w:type="pct"/>
          </w:tcPr>
          <w:p w14:paraId="498E792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79CBB5F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170FF5C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5A53DC3B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2A7BC977" w14:textId="77777777" w:rsidTr="00205CD3">
        <w:tc>
          <w:tcPr>
            <w:tcW w:w="1726" w:type="pct"/>
          </w:tcPr>
          <w:p w14:paraId="2103B7F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26B4D4B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02508E5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6770E1F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7E723F23" w14:textId="77777777" w:rsidTr="00205CD3">
        <w:tc>
          <w:tcPr>
            <w:tcW w:w="1726" w:type="pct"/>
          </w:tcPr>
          <w:p w14:paraId="69ECA947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3726FAD6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6D71A8C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3C63B2C1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15B3B50A" w14:textId="77777777" w:rsidR="005C7332" w:rsidRPr="00205CD3" w:rsidRDefault="005C7332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59099965" w14:textId="33F9D270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  <w:r>
        <w:rPr>
          <w:rFonts w:ascii="Soberana Sans" w:hAnsi="Soberana Sans" w:cs="Calibri"/>
          <w:color w:val="000000"/>
          <w:sz w:val="22"/>
          <w:szCs w:val="22"/>
        </w:rPr>
        <w:t>De todos los rubros deberá presentar la documentación soporte</w:t>
      </w:r>
      <w:r w:rsidR="000F3E4B">
        <w:rPr>
          <w:rFonts w:ascii="Soberana Sans" w:hAnsi="Soberana Sans" w:cs="Calibri"/>
          <w:color w:val="000000"/>
          <w:sz w:val="22"/>
          <w:szCs w:val="22"/>
        </w:rPr>
        <w:t>.</w:t>
      </w:r>
    </w:p>
    <w:p w14:paraId="3C1932B0" w14:textId="77777777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1E9B7432" w14:textId="77777777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5B3BD3E0" w14:textId="77777777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Ind w:w="2972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0F3E4B" w:rsidRPr="000F3E4B" w14:paraId="77DDAF04" w14:textId="77777777" w:rsidTr="000F3E4B">
        <w:tc>
          <w:tcPr>
            <w:tcW w:w="5103" w:type="dxa"/>
          </w:tcPr>
          <w:p w14:paraId="24234368" w14:textId="77777777" w:rsidR="000F3E4B" w:rsidRPr="000F3E4B" w:rsidRDefault="000F3E4B" w:rsidP="00E60B46">
            <w:pPr>
              <w:jc w:val="center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0F3E4B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Nombre y firma del candidato</w:t>
            </w:r>
          </w:p>
        </w:tc>
      </w:tr>
    </w:tbl>
    <w:p w14:paraId="0570C768" w14:textId="77777777" w:rsidR="000F3E4B" w:rsidRDefault="000F3E4B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69BCD0ED" w14:textId="77777777" w:rsidR="000F3E4B" w:rsidRDefault="000F3E4B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767EBF67" w14:textId="5D76830D" w:rsidR="000F3E4B" w:rsidRPr="00205CD3" w:rsidRDefault="000F3E4B" w:rsidP="000F3E4B">
      <w:pPr>
        <w:ind w:right="94"/>
        <w:jc w:val="right"/>
        <w:rPr>
          <w:rFonts w:ascii="Soberana Sans" w:hAnsi="Soberana Sans" w:cs="Calibri"/>
          <w:color w:val="000000"/>
          <w:sz w:val="22"/>
          <w:szCs w:val="22"/>
        </w:rPr>
      </w:pPr>
      <w:r>
        <w:rPr>
          <w:rFonts w:ascii="Soberana Sans" w:hAnsi="Soberana Sans" w:cs="Calibri"/>
          <w:color w:val="000000"/>
          <w:sz w:val="22"/>
          <w:szCs w:val="22"/>
        </w:rPr>
        <w:t xml:space="preserve">Mexicali Baja California a ____ </w:t>
      </w:r>
      <w:proofErr w:type="spellStart"/>
      <w:r w:rsidR="00FE3A47">
        <w:rPr>
          <w:rFonts w:ascii="Soberana Sans" w:hAnsi="Soberana Sans" w:cs="Calibri"/>
          <w:color w:val="000000"/>
          <w:sz w:val="22"/>
          <w:szCs w:val="22"/>
        </w:rPr>
        <w:t>de</w:t>
      </w:r>
      <w:proofErr w:type="spellEnd"/>
      <w:r>
        <w:rPr>
          <w:rFonts w:ascii="Soberana Sans" w:hAnsi="Soberana Sans" w:cs="Calibri"/>
          <w:color w:val="000000"/>
          <w:sz w:val="22"/>
          <w:szCs w:val="22"/>
        </w:rPr>
        <w:t xml:space="preserve"> ____ </w:t>
      </w:r>
      <w:proofErr w:type="spellStart"/>
      <w:r>
        <w:rPr>
          <w:rFonts w:ascii="Soberana Sans" w:hAnsi="Soberana Sans" w:cs="Calibri"/>
          <w:color w:val="000000"/>
          <w:sz w:val="22"/>
          <w:szCs w:val="22"/>
        </w:rPr>
        <w:t>de</w:t>
      </w:r>
      <w:proofErr w:type="spellEnd"/>
      <w:r w:rsidR="005C5678">
        <w:rPr>
          <w:rFonts w:ascii="Soberana Sans" w:hAnsi="Soberana Sans" w:cs="Calibri"/>
          <w:color w:val="000000"/>
          <w:sz w:val="22"/>
          <w:szCs w:val="22"/>
        </w:rPr>
        <w:t xml:space="preserve"> </w:t>
      </w:r>
      <w:r>
        <w:rPr>
          <w:rFonts w:ascii="Soberana Sans" w:hAnsi="Soberana Sans" w:cs="Calibri"/>
          <w:color w:val="000000"/>
          <w:sz w:val="22"/>
          <w:szCs w:val="22"/>
        </w:rPr>
        <w:t>20</w:t>
      </w:r>
      <w:r w:rsidR="005C5678">
        <w:rPr>
          <w:rFonts w:ascii="Soberana Sans" w:hAnsi="Soberana Sans" w:cs="Calibri"/>
          <w:color w:val="000000"/>
          <w:sz w:val="22"/>
          <w:szCs w:val="22"/>
        </w:rPr>
        <w:t>___</w:t>
      </w:r>
    </w:p>
    <w:sectPr w:rsidR="000F3E4B" w:rsidRPr="00205CD3" w:rsidSect="00C57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902" w:bottom="1701" w:left="1134" w:header="652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D16C" w14:textId="77777777" w:rsidR="00935B2A" w:rsidRDefault="00935B2A">
      <w:r>
        <w:separator/>
      </w:r>
    </w:p>
  </w:endnote>
  <w:endnote w:type="continuationSeparator" w:id="0">
    <w:p w14:paraId="00959EC4" w14:textId="77777777" w:rsidR="00935B2A" w:rsidRDefault="0093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99FC" w14:textId="77777777" w:rsidR="00C57556" w:rsidRDefault="00C57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9BDC" w14:textId="4F65B2DF" w:rsidR="00C57556" w:rsidRDefault="00C57556" w:rsidP="00C57556">
    <w:pPr>
      <w:jc w:val="center"/>
      <w:rPr>
        <w:rFonts w:ascii="Century Gothic" w:hAnsi="Century Gothic" w:cs="Arial"/>
        <w:bCs/>
        <w:i/>
        <w:sz w:val="16"/>
        <w:szCs w:val="16"/>
      </w:rPr>
    </w:pPr>
    <w:r>
      <w:rPr>
        <w:rFonts w:ascii="Century Gothic" w:hAnsi="Century Gothic" w:cs="Arial"/>
        <w:bCs/>
        <w:i/>
        <w:sz w:val="16"/>
        <w:szCs w:val="16"/>
      </w:rPr>
      <w:t>Toda copia en PAPEL es un “Documento No Controlado” a excepción del original.</w:t>
    </w:r>
  </w:p>
  <w:p w14:paraId="57FC2A47" w14:textId="0B8BF6A6" w:rsidR="00C57556" w:rsidRDefault="00C57556" w:rsidP="00C57556">
    <w:pPr>
      <w:pStyle w:val="Footer"/>
      <w:tabs>
        <w:tab w:val="left" w:pos="720"/>
      </w:tabs>
      <w:jc w:val="right"/>
      <w:rPr>
        <w:rFonts w:ascii="Century Gothic" w:hAnsi="Century Gothic" w:cs="Arial"/>
        <w:b/>
        <w:bCs/>
        <w:i/>
        <w:sz w:val="16"/>
        <w:szCs w:val="16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470129" wp14:editId="5B6E1F51">
              <wp:simplePos x="0" y="0"/>
              <wp:positionH relativeFrom="margin">
                <wp:posOffset>-239395</wp:posOffset>
              </wp:positionH>
              <wp:positionV relativeFrom="paragraph">
                <wp:posOffset>200660</wp:posOffset>
              </wp:positionV>
              <wp:extent cx="6766560" cy="0"/>
              <wp:effectExtent l="0" t="19050" r="53340" b="3810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ln w="63500" cmpd="thinThick">
                        <a:solidFill>
                          <a:srgbClr val="FFFF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1275E" id="Straight Connector 6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18.85pt,15.8pt" to="513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" strokecolor="yellow" strokeweight="5pt">
              <v:stroke linestyle="thinThick" joinstyle="miter"/>
              <w10:wrap anchorx="margin"/>
            </v:line>
          </w:pict>
        </mc:Fallback>
      </mc:AlternateContent>
    </w:r>
    <w:r>
      <w:rPr>
        <w:rFonts w:ascii="Century Gothic" w:hAnsi="Century Gothic" w:cs="Arial"/>
        <w:i/>
        <w:sz w:val="16"/>
        <w:szCs w:val="16"/>
      </w:rPr>
      <w:t xml:space="preserve">Página </w:t>
    </w:r>
    <w:r>
      <w:rPr>
        <w:rFonts w:ascii="Century Gothic" w:hAnsi="Century Gothic" w:cs="Arial"/>
        <w:b/>
        <w:bCs/>
        <w:i/>
        <w:sz w:val="16"/>
        <w:szCs w:val="16"/>
      </w:rPr>
      <w:fldChar w:fldCharType="begin"/>
    </w:r>
    <w:r>
      <w:rPr>
        <w:rFonts w:ascii="Century Gothic" w:hAnsi="Century Gothic" w:cs="Arial"/>
        <w:b/>
        <w:bCs/>
        <w:i/>
        <w:sz w:val="16"/>
        <w:szCs w:val="16"/>
      </w:rPr>
      <w:instrText xml:space="preserve"> PAGE  \* Arabic  \* MERGEFORMAT </w:instrText>
    </w:r>
    <w:r>
      <w:rPr>
        <w:rFonts w:ascii="Century Gothic" w:hAnsi="Century Gothic" w:cs="Arial"/>
        <w:b/>
        <w:bCs/>
        <w:i/>
        <w:sz w:val="16"/>
        <w:szCs w:val="16"/>
      </w:rPr>
      <w:fldChar w:fldCharType="separate"/>
    </w:r>
    <w:r>
      <w:rPr>
        <w:rFonts w:ascii="Century Gothic" w:hAnsi="Century Gothic" w:cs="Arial"/>
        <w:b/>
        <w:bCs/>
        <w:i/>
        <w:sz w:val="16"/>
        <w:szCs w:val="16"/>
      </w:rPr>
      <w:t>1</w:t>
    </w:r>
    <w:r>
      <w:rPr>
        <w:rFonts w:ascii="Century Gothic" w:hAnsi="Century Gothic" w:cs="Arial"/>
        <w:b/>
        <w:bCs/>
        <w:i/>
        <w:sz w:val="16"/>
        <w:szCs w:val="16"/>
      </w:rPr>
      <w:fldChar w:fldCharType="end"/>
    </w:r>
    <w:r>
      <w:rPr>
        <w:rFonts w:ascii="Century Gothic" w:hAnsi="Century Gothic" w:cs="Arial"/>
        <w:i/>
        <w:sz w:val="16"/>
        <w:szCs w:val="16"/>
      </w:rPr>
      <w:t xml:space="preserve"> de </w:t>
    </w:r>
    <w:r>
      <w:rPr>
        <w:rFonts w:ascii="Century Gothic" w:hAnsi="Century Gothic" w:cs="Arial"/>
        <w:b/>
        <w:bCs/>
        <w:i/>
        <w:sz w:val="16"/>
        <w:szCs w:val="16"/>
      </w:rPr>
      <w:fldChar w:fldCharType="begin"/>
    </w:r>
    <w:r>
      <w:rPr>
        <w:rFonts w:ascii="Century Gothic" w:hAnsi="Century Gothic" w:cs="Arial"/>
        <w:b/>
        <w:bCs/>
        <w:i/>
        <w:sz w:val="16"/>
        <w:szCs w:val="16"/>
      </w:rPr>
      <w:instrText xml:space="preserve"> NUMPAGES  \* Arabic  \* MERGEFORMAT </w:instrText>
    </w:r>
    <w:r>
      <w:rPr>
        <w:rFonts w:ascii="Century Gothic" w:hAnsi="Century Gothic" w:cs="Arial"/>
        <w:b/>
        <w:bCs/>
        <w:i/>
        <w:sz w:val="16"/>
        <w:szCs w:val="16"/>
      </w:rPr>
      <w:fldChar w:fldCharType="separate"/>
    </w:r>
    <w:r>
      <w:rPr>
        <w:rFonts w:ascii="Century Gothic" w:hAnsi="Century Gothic" w:cs="Arial"/>
        <w:b/>
        <w:bCs/>
        <w:i/>
        <w:sz w:val="16"/>
        <w:szCs w:val="16"/>
      </w:rPr>
      <w:t>2</w:t>
    </w:r>
    <w:r>
      <w:rPr>
        <w:rFonts w:ascii="Century Gothic" w:hAnsi="Century Gothic" w:cs="Arial"/>
        <w:b/>
        <w:bCs/>
        <w:i/>
        <w:sz w:val="16"/>
        <w:szCs w:val="16"/>
      </w:rPr>
      <w:fldChar w:fldCharType="end"/>
    </w:r>
  </w:p>
  <w:p w14:paraId="1381E56C" w14:textId="6D075B18" w:rsidR="00C57556" w:rsidRDefault="00C57556" w:rsidP="00C57556">
    <w:pPr>
      <w:pStyle w:val="Footer"/>
      <w:tabs>
        <w:tab w:val="left" w:pos="720"/>
      </w:tabs>
      <w:jc w:val="right"/>
      <w:rPr>
        <w:rFonts w:ascii="Century Gothic" w:hAnsi="Century Gothic" w:cs="Arial"/>
        <w:b/>
        <w:bCs/>
        <w:i/>
        <w:sz w:val="16"/>
        <w:szCs w:val="16"/>
      </w:rPr>
    </w:pPr>
  </w:p>
  <w:p w14:paraId="4E3E8B99" w14:textId="77777777" w:rsidR="00C57556" w:rsidRPr="000377CB" w:rsidRDefault="00C57556" w:rsidP="00C57556">
    <w:pPr>
      <w:pStyle w:val="Footer"/>
      <w:tabs>
        <w:tab w:val="left" w:pos="720"/>
      </w:tabs>
      <w:jc w:val="right"/>
    </w:pPr>
  </w:p>
  <w:p w14:paraId="33498A89" w14:textId="3127B188" w:rsidR="00DC7459" w:rsidRPr="002A215D" w:rsidRDefault="00DC7459" w:rsidP="006B3143">
    <w:pPr>
      <w:pStyle w:val="Footer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 w:rsidRPr="00B12377">
      <w:rPr>
        <w:rFonts w:ascii="Soberana Sans" w:hAnsi="Soberana Sans"/>
        <w:noProof/>
        <w:sz w:val="16"/>
        <w:szCs w:val="16"/>
      </w:rPr>
      <w:t xml:space="preserve">Av. </w:t>
    </w:r>
    <w:r w:rsidRPr="002A215D">
      <w:rPr>
        <w:rFonts w:ascii="Soberana Sans" w:hAnsi="Soberana Sans"/>
        <w:noProof/>
        <w:sz w:val="16"/>
        <w:szCs w:val="16"/>
      </w:rPr>
      <w:t>Tecnológico S/N Col. Elías Calles, Mexicali, B.C., C.P. 21376, Tel. 01 (686) 580-49-80 al 84</w:t>
    </w:r>
  </w:p>
  <w:p w14:paraId="33498A8A" w14:textId="2057119D" w:rsidR="00DC7459" w:rsidRPr="002A215D" w:rsidRDefault="00DC7459" w:rsidP="006B3143">
    <w:pPr>
      <w:pStyle w:val="Footer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r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1" w:history="1">
      <w:r w:rsidRPr="002A215D">
        <w:rPr>
          <w:rStyle w:val="Hyperlink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</w:p>
  <w:p w14:paraId="514F5F15" w14:textId="77777777" w:rsidR="00D80B1E" w:rsidRDefault="00D80B1E" w:rsidP="006B3143">
    <w:pPr>
      <w:pStyle w:val="Footer"/>
      <w:tabs>
        <w:tab w:val="clear" w:pos="4252"/>
        <w:tab w:val="clear" w:pos="8504"/>
        <w:tab w:val="center" w:pos="4678"/>
      </w:tabs>
      <w:ind w:right="759"/>
      <w:jc w:val="center"/>
      <w:rPr>
        <w:rFonts w:ascii="Arial" w:hAnsi="Arial" w:cs="Arial"/>
        <w:color w:val="808080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8424" w14:textId="77777777" w:rsidR="00C57556" w:rsidRDefault="00C57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E96B" w14:textId="77777777" w:rsidR="00935B2A" w:rsidRDefault="00935B2A">
      <w:r>
        <w:separator/>
      </w:r>
    </w:p>
  </w:footnote>
  <w:footnote w:type="continuationSeparator" w:id="0">
    <w:p w14:paraId="7038A34E" w14:textId="77777777" w:rsidR="00935B2A" w:rsidRDefault="00935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67FB" w14:textId="77777777" w:rsidR="00C57556" w:rsidRDefault="00C57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8085"/>
    </w:tblGrid>
    <w:tr w:rsidR="00C57556" w:rsidRPr="00321205" w14:paraId="7EAD49AE" w14:textId="77777777" w:rsidTr="00707C6A">
      <w:trPr>
        <w:cantSplit/>
        <w:trHeight w:val="1624"/>
      </w:trPr>
      <w:tc>
        <w:tcPr>
          <w:tcW w:w="2050" w:type="dxa"/>
          <w:vAlign w:val="bottom"/>
        </w:tcPr>
        <w:p w14:paraId="3ABEF701" w14:textId="77777777" w:rsidR="00C57556" w:rsidRPr="006C5D91" w:rsidRDefault="00C57556" w:rsidP="00C57556">
          <w:pPr>
            <w:pStyle w:val="Escudo"/>
            <w:rPr>
              <w:color w:val="FF0000"/>
            </w:rPr>
          </w:pPr>
          <w:r>
            <w:rPr>
              <w:rFonts w:ascii="Times New Roman" w:hAnsi="Times New Roman"/>
              <w:sz w:val="24"/>
              <w:szCs w:val="24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58F088FA" wp14:editId="1EC3C6E6">
                    <wp:simplePos x="0" y="0"/>
                    <wp:positionH relativeFrom="column">
                      <wp:posOffset>-18415</wp:posOffset>
                    </wp:positionH>
                    <wp:positionV relativeFrom="paragraph">
                      <wp:posOffset>38735</wp:posOffset>
                    </wp:positionV>
                    <wp:extent cx="1403985" cy="1011555"/>
                    <wp:effectExtent l="0" t="0" r="0" b="0"/>
                    <wp:wrapNone/>
                    <wp:docPr id="58" name="Group 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3985" cy="1011555"/>
                              <a:chOff x="0" y="0"/>
                              <a:chExt cx="1403985" cy="997448"/>
                            </a:xfrm>
                          </wpg:grpSpPr>
                          <wps:wsp>
                            <wps:cNvPr id="5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27903"/>
                                <a:ext cx="1403985" cy="169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5D48CE" w14:textId="77777777" w:rsidR="00C57556" w:rsidRDefault="00C57556" w:rsidP="00C57556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0"/>
                                      <w:szCs w:val="10"/>
                                    </w:rPr>
                                    <w:t>Instituto Tecnológico de Mexicali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0" name="Imagen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1594" y="0"/>
                                <a:ext cx="608965" cy="885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F088FA" id="Group 58" o:spid="_x0000_s1026" style="position:absolute;left:0;text-align:left;margin-left:-1.45pt;margin-top:3.05pt;width:110.55pt;height:79.65pt;z-index:251665408" coordsize="14039,99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top:8279;width:1403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  <v:textbox style="mso-fit-shape-to-text:t">
                        <w:txbxContent>
                          <w:p w14:paraId="695D48CE" w14:textId="77777777" w:rsidR="00C57556" w:rsidRDefault="00C57556" w:rsidP="00C57556">
                            <w:pPr>
                              <w:jc w:val="center"/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  <w:t>Instituto Tecnológico de Mexicali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2" o:spid="_x0000_s1028" type="#_x0000_t75" style="position:absolute;left:4015;width:6090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">
                      <v:imagedata r:id="rId2" o:title=""/>
                    </v:shape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4384" behindDoc="0" locked="1" layoutInCell="0" allowOverlap="1" wp14:anchorId="57B2247E" wp14:editId="7173E541">
                    <wp:simplePos x="0" y="0"/>
                    <wp:positionH relativeFrom="column">
                      <wp:posOffset>-52070</wp:posOffset>
                    </wp:positionH>
                    <wp:positionV relativeFrom="paragraph">
                      <wp:posOffset>-27305</wp:posOffset>
                    </wp:positionV>
                    <wp:extent cx="6448425" cy="1080770"/>
                    <wp:effectExtent l="0" t="0" r="28575" b="24130"/>
                    <wp:wrapNone/>
                    <wp:docPr id="18" name="Rectángulo redondeado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48425" cy="10807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DE1B493" id="Rectángulo redondeado 18" o:spid="_x0000_s1026" style="position:absolute;margin-left:-4.1pt;margin-top:-2.15pt;width:507.75pt;height:8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" o:allowincell="f" filled="f" strokecolor="#0070c0">
                    <w10:anchorlock/>
                  </v:roundrect>
                </w:pict>
              </mc:Fallback>
            </mc:AlternateContent>
          </w:r>
        </w:p>
      </w:tc>
      <w:tc>
        <w:tcPr>
          <w:tcW w:w="8085" w:type="dxa"/>
          <w:shd w:val="clear" w:color="auto" w:fill="auto"/>
          <w:vAlign w:val="center"/>
        </w:tcPr>
        <w:p w14:paraId="4B16B7FB" w14:textId="036448BE" w:rsidR="00C57556" w:rsidRDefault="00C57556" w:rsidP="00C57556">
          <w:pPr>
            <w:jc w:val="center"/>
            <w:rPr>
              <w:rFonts w:ascii="Century Gothic" w:hAnsi="Century Gothic"/>
              <w:b/>
              <w:sz w:val="22"/>
            </w:rPr>
          </w:pPr>
          <w:r>
            <w:rPr>
              <w:rFonts w:ascii="Century Gothic" w:hAnsi="Century Gothic"/>
              <w:b/>
              <w:sz w:val="22"/>
            </w:rPr>
            <w:t>Currículum</w:t>
          </w:r>
        </w:p>
        <w:p w14:paraId="419CF120" w14:textId="77777777" w:rsidR="00C57556" w:rsidRDefault="00C57556" w:rsidP="00C57556">
          <w:pPr>
            <w:jc w:val="center"/>
            <w:rPr>
              <w:rFonts w:ascii="Century Gothic" w:hAnsi="Century Gothic"/>
              <w:b/>
              <w:sz w:val="22"/>
            </w:rPr>
          </w:pPr>
        </w:p>
        <w:p w14:paraId="3CDB2367" w14:textId="7629EEB6" w:rsidR="00C57556" w:rsidRPr="00C24086" w:rsidRDefault="00C57556" w:rsidP="00C57556">
          <w:pPr>
            <w:jc w:val="center"/>
            <w:rPr>
              <w:rFonts w:ascii="Century Gothic" w:hAnsi="Century Gothic"/>
              <w:sz w:val="22"/>
            </w:rPr>
          </w:pPr>
          <w:r w:rsidRPr="00C24086">
            <w:rPr>
              <w:rFonts w:ascii="Century Gothic" w:hAnsi="Century Gothic"/>
              <w:b/>
              <w:sz w:val="22"/>
            </w:rPr>
            <w:t>Código</w:t>
          </w:r>
          <w:r w:rsidRPr="00C24086">
            <w:rPr>
              <w:rFonts w:ascii="Century Gothic" w:hAnsi="Century Gothic"/>
              <w:sz w:val="22"/>
            </w:rPr>
            <w:t>: IT</w:t>
          </w:r>
          <w:r>
            <w:rPr>
              <w:rFonts w:ascii="Century Gothic" w:hAnsi="Century Gothic"/>
              <w:sz w:val="22"/>
            </w:rPr>
            <w:t>MXL</w:t>
          </w:r>
          <w:r w:rsidRPr="00C24086">
            <w:rPr>
              <w:rFonts w:ascii="Century Gothic" w:hAnsi="Century Gothic"/>
              <w:sz w:val="22"/>
            </w:rPr>
            <w:t>-</w:t>
          </w:r>
          <w:r>
            <w:rPr>
              <w:rFonts w:ascii="Century Gothic" w:hAnsi="Century Gothic"/>
              <w:sz w:val="22"/>
            </w:rPr>
            <w:t>IG-PO</w:t>
          </w:r>
          <w:r w:rsidRPr="00C24086">
            <w:rPr>
              <w:rFonts w:ascii="Century Gothic" w:hAnsi="Century Gothic"/>
              <w:sz w:val="22"/>
            </w:rPr>
            <w:t>-00</w:t>
          </w:r>
          <w:r>
            <w:rPr>
              <w:rFonts w:ascii="Century Gothic" w:hAnsi="Century Gothic"/>
              <w:sz w:val="22"/>
            </w:rPr>
            <w:t>3-01</w:t>
          </w:r>
        </w:p>
        <w:p w14:paraId="3DEA0AE6" w14:textId="2BC360AE" w:rsidR="00C57556" w:rsidRPr="00C24086" w:rsidRDefault="00C57556" w:rsidP="00C57556">
          <w:pPr>
            <w:jc w:val="center"/>
            <w:rPr>
              <w:rFonts w:ascii="Century Gothic" w:hAnsi="Century Gothic"/>
              <w:sz w:val="22"/>
            </w:rPr>
          </w:pPr>
          <w:r>
            <w:rPr>
              <w:rFonts w:ascii="Century Gothic" w:hAnsi="Century Gothic"/>
              <w:sz w:val="22"/>
            </w:rPr>
            <w:t>Revisión: O</w:t>
          </w:r>
        </w:p>
        <w:p w14:paraId="56B0E348" w14:textId="0F06A2FE" w:rsidR="007D6A21" w:rsidRPr="00831D4C" w:rsidRDefault="00C57556" w:rsidP="007D6A21">
          <w:pPr>
            <w:jc w:val="center"/>
            <w:rPr>
              <w:rFonts w:ascii="Century Gothic" w:hAnsi="Century Gothic"/>
            </w:rPr>
          </w:pPr>
          <w:r w:rsidRPr="004E5694">
            <w:rPr>
              <w:rFonts w:ascii="Century Gothic" w:hAnsi="Century Gothic"/>
              <w:sz w:val="22"/>
            </w:rPr>
            <w:t>Referencia a la Norma ISO 9001:20</w:t>
          </w:r>
          <w:r>
            <w:rPr>
              <w:rFonts w:ascii="Century Gothic" w:hAnsi="Century Gothic"/>
              <w:sz w:val="22"/>
            </w:rPr>
            <w:t>15 7.2, 7.1.2</w:t>
          </w:r>
        </w:p>
        <w:p w14:paraId="5B0C372B" w14:textId="451C7BFC" w:rsidR="00C57556" w:rsidRPr="00831D4C" w:rsidRDefault="00C57556" w:rsidP="00C57556">
          <w:pPr>
            <w:jc w:val="center"/>
            <w:rPr>
              <w:rFonts w:ascii="Century Gothic" w:hAnsi="Century Gothic"/>
            </w:rPr>
          </w:pPr>
        </w:p>
      </w:tc>
    </w:tr>
  </w:tbl>
  <w:p w14:paraId="33498A82" w14:textId="2D51049D" w:rsidR="00DC7459" w:rsidRDefault="00C57556" w:rsidP="004465D1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EEBA15" wp14:editId="17E5A5CB">
              <wp:simplePos x="0" y="0"/>
              <wp:positionH relativeFrom="column">
                <wp:posOffset>6664325</wp:posOffset>
              </wp:positionH>
              <wp:positionV relativeFrom="paragraph">
                <wp:posOffset>127000</wp:posOffset>
              </wp:positionV>
              <wp:extent cx="0" cy="7315200"/>
              <wp:effectExtent l="19050" t="0" r="38100" b="38100"/>
              <wp:wrapNone/>
              <wp:docPr id="62" name="Straight Connecto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31520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64F1F1" id="Straight Connector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24.75pt,10pt" to="524.75pt,5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" strokecolor="#2e74b5 [2404]" strokeweight="4.5pt">
              <v:stroke linestyle="thinThick" joinstyle="miter"/>
            </v:line>
          </w:pict>
        </mc:Fallback>
      </mc:AlternateContent>
    </w:r>
    <w:r w:rsidR="00DC745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AD50" w14:textId="77777777" w:rsidR="00C57556" w:rsidRDefault="00C57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7B1B"/>
    <w:multiLevelType w:val="hybridMultilevel"/>
    <w:tmpl w:val="263A02F4"/>
    <w:lvl w:ilvl="0" w:tplc="8620FF64">
      <w:start w:val="1"/>
      <w:numFmt w:val="upperRoman"/>
      <w:pStyle w:val="Estilo1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D4"/>
    <w:rsid w:val="00007054"/>
    <w:rsid w:val="000135B3"/>
    <w:rsid w:val="0001373E"/>
    <w:rsid w:val="00021EA9"/>
    <w:rsid w:val="00023459"/>
    <w:rsid w:val="00023FB4"/>
    <w:rsid w:val="00026418"/>
    <w:rsid w:val="00033C82"/>
    <w:rsid w:val="00040E6C"/>
    <w:rsid w:val="000501B8"/>
    <w:rsid w:val="00065D1E"/>
    <w:rsid w:val="00072B3C"/>
    <w:rsid w:val="00083E85"/>
    <w:rsid w:val="0008538D"/>
    <w:rsid w:val="00086EFD"/>
    <w:rsid w:val="000A0FBE"/>
    <w:rsid w:val="000B20DC"/>
    <w:rsid w:val="000B2120"/>
    <w:rsid w:val="000B7E90"/>
    <w:rsid w:val="000C0104"/>
    <w:rsid w:val="000C3D19"/>
    <w:rsid w:val="000C58AE"/>
    <w:rsid w:val="000E3348"/>
    <w:rsid w:val="000F3E4B"/>
    <w:rsid w:val="000F4BE5"/>
    <w:rsid w:val="001002B9"/>
    <w:rsid w:val="00105962"/>
    <w:rsid w:val="00105F3E"/>
    <w:rsid w:val="00107B8B"/>
    <w:rsid w:val="00113C08"/>
    <w:rsid w:val="001306B6"/>
    <w:rsid w:val="001403C1"/>
    <w:rsid w:val="001404C1"/>
    <w:rsid w:val="00147D7E"/>
    <w:rsid w:val="001514D1"/>
    <w:rsid w:val="00155A39"/>
    <w:rsid w:val="0015712F"/>
    <w:rsid w:val="00161B3F"/>
    <w:rsid w:val="00166674"/>
    <w:rsid w:val="00166AAF"/>
    <w:rsid w:val="00167CCB"/>
    <w:rsid w:val="00173A74"/>
    <w:rsid w:val="0017498D"/>
    <w:rsid w:val="00180B14"/>
    <w:rsid w:val="0019278E"/>
    <w:rsid w:val="001A22F1"/>
    <w:rsid w:val="001B026C"/>
    <w:rsid w:val="001B0ECE"/>
    <w:rsid w:val="001B42F2"/>
    <w:rsid w:val="001C34BB"/>
    <w:rsid w:val="001C69A3"/>
    <w:rsid w:val="001C762E"/>
    <w:rsid w:val="001D3C35"/>
    <w:rsid w:val="001E6980"/>
    <w:rsid w:val="001E780B"/>
    <w:rsid w:val="00205CD3"/>
    <w:rsid w:val="0022073A"/>
    <w:rsid w:val="00221969"/>
    <w:rsid w:val="00242EBE"/>
    <w:rsid w:val="00246E7F"/>
    <w:rsid w:val="00262E31"/>
    <w:rsid w:val="00263D5B"/>
    <w:rsid w:val="00273C30"/>
    <w:rsid w:val="00283B86"/>
    <w:rsid w:val="0029436F"/>
    <w:rsid w:val="00294F9B"/>
    <w:rsid w:val="00294FB0"/>
    <w:rsid w:val="002A215D"/>
    <w:rsid w:val="002B430E"/>
    <w:rsid w:val="002C3D27"/>
    <w:rsid w:val="002D2E98"/>
    <w:rsid w:val="002E255E"/>
    <w:rsid w:val="002E580D"/>
    <w:rsid w:val="002E60DA"/>
    <w:rsid w:val="002E6A45"/>
    <w:rsid w:val="002F14CD"/>
    <w:rsid w:val="00302696"/>
    <w:rsid w:val="0031509F"/>
    <w:rsid w:val="003245EB"/>
    <w:rsid w:val="003321D4"/>
    <w:rsid w:val="00334DD6"/>
    <w:rsid w:val="00344F91"/>
    <w:rsid w:val="003469F6"/>
    <w:rsid w:val="00356EF8"/>
    <w:rsid w:val="003610A5"/>
    <w:rsid w:val="00397322"/>
    <w:rsid w:val="003A2351"/>
    <w:rsid w:val="003B347A"/>
    <w:rsid w:val="003C7F5A"/>
    <w:rsid w:val="003F20E1"/>
    <w:rsid w:val="003F717F"/>
    <w:rsid w:val="00407CB7"/>
    <w:rsid w:val="00411769"/>
    <w:rsid w:val="004128A5"/>
    <w:rsid w:val="0041406E"/>
    <w:rsid w:val="004155D1"/>
    <w:rsid w:val="0043015D"/>
    <w:rsid w:val="00441E37"/>
    <w:rsid w:val="0044461E"/>
    <w:rsid w:val="004465D1"/>
    <w:rsid w:val="00457687"/>
    <w:rsid w:val="004611E9"/>
    <w:rsid w:val="00465B93"/>
    <w:rsid w:val="00466044"/>
    <w:rsid w:val="00466D32"/>
    <w:rsid w:val="00472B8B"/>
    <w:rsid w:val="004754B0"/>
    <w:rsid w:val="00480376"/>
    <w:rsid w:val="004852B4"/>
    <w:rsid w:val="00492C98"/>
    <w:rsid w:val="004B3255"/>
    <w:rsid w:val="004D0D97"/>
    <w:rsid w:val="004D1AE9"/>
    <w:rsid w:val="004D34FA"/>
    <w:rsid w:val="004D711E"/>
    <w:rsid w:val="004D795A"/>
    <w:rsid w:val="004E6206"/>
    <w:rsid w:val="004F14D6"/>
    <w:rsid w:val="004F5C91"/>
    <w:rsid w:val="00527AED"/>
    <w:rsid w:val="005408EE"/>
    <w:rsid w:val="005501E5"/>
    <w:rsid w:val="00556190"/>
    <w:rsid w:val="00560F2B"/>
    <w:rsid w:val="005636B8"/>
    <w:rsid w:val="00564AA1"/>
    <w:rsid w:val="00576550"/>
    <w:rsid w:val="005800FB"/>
    <w:rsid w:val="005876D9"/>
    <w:rsid w:val="005A4DFF"/>
    <w:rsid w:val="005B2F11"/>
    <w:rsid w:val="005C1A68"/>
    <w:rsid w:val="005C5678"/>
    <w:rsid w:val="005C6EE7"/>
    <w:rsid w:val="005C7332"/>
    <w:rsid w:val="005E4E5A"/>
    <w:rsid w:val="005E5149"/>
    <w:rsid w:val="005F332B"/>
    <w:rsid w:val="005F4D0C"/>
    <w:rsid w:val="0060513A"/>
    <w:rsid w:val="006069B3"/>
    <w:rsid w:val="006143CD"/>
    <w:rsid w:val="00615FC1"/>
    <w:rsid w:val="006222CE"/>
    <w:rsid w:val="006224B8"/>
    <w:rsid w:val="00623F67"/>
    <w:rsid w:val="00625029"/>
    <w:rsid w:val="00631503"/>
    <w:rsid w:val="00640C0A"/>
    <w:rsid w:val="00645FB5"/>
    <w:rsid w:val="00657BF2"/>
    <w:rsid w:val="006601EB"/>
    <w:rsid w:val="0066418E"/>
    <w:rsid w:val="00671060"/>
    <w:rsid w:val="0068056B"/>
    <w:rsid w:val="00691115"/>
    <w:rsid w:val="006A0F73"/>
    <w:rsid w:val="006A1785"/>
    <w:rsid w:val="006A6CE7"/>
    <w:rsid w:val="006B3143"/>
    <w:rsid w:val="006B47A8"/>
    <w:rsid w:val="006C110C"/>
    <w:rsid w:val="006C31E9"/>
    <w:rsid w:val="006C377B"/>
    <w:rsid w:val="006E0958"/>
    <w:rsid w:val="006E30CA"/>
    <w:rsid w:val="006E7A6B"/>
    <w:rsid w:val="006F291A"/>
    <w:rsid w:val="00700FCD"/>
    <w:rsid w:val="007112F8"/>
    <w:rsid w:val="007121B1"/>
    <w:rsid w:val="00712FAC"/>
    <w:rsid w:val="00715BD9"/>
    <w:rsid w:val="007167C5"/>
    <w:rsid w:val="007232DA"/>
    <w:rsid w:val="00724E5A"/>
    <w:rsid w:val="00727FF0"/>
    <w:rsid w:val="00730E70"/>
    <w:rsid w:val="00732B06"/>
    <w:rsid w:val="00744917"/>
    <w:rsid w:val="0074541D"/>
    <w:rsid w:val="007521FF"/>
    <w:rsid w:val="00761D2A"/>
    <w:rsid w:val="00762139"/>
    <w:rsid w:val="0077070F"/>
    <w:rsid w:val="00771991"/>
    <w:rsid w:val="00773D7C"/>
    <w:rsid w:val="00776670"/>
    <w:rsid w:val="00777F6E"/>
    <w:rsid w:val="007911DE"/>
    <w:rsid w:val="007A031B"/>
    <w:rsid w:val="007A435A"/>
    <w:rsid w:val="007B1688"/>
    <w:rsid w:val="007B453E"/>
    <w:rsid w:val="007B77D9"/>
    <w:rsid w:val="007D2863"/>
    <w:rsid w:val="007D56D1"/>
    <w:rsid w:val="007D6A21"/>
    <w:rsid w:val="007F06BF"/>
    <w:rsid w:val="007F3F4B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7863"/>
    <w:rsid w:val="008651ED"/>
    <w:rsid w:val="008A352D"/>
    <w:rsid w:val="008A4B98"/>
    <w:rsid w:val="008A7529"/>
    <w:rsid w:val="008B3C5C"/>
    <w:rsid w:val="008B5C6E"/>
    <w:rsid w:val="008B6F0C"/>
    <w:rsid w:val="008C3922"/>
    <w:rsid w:val="008C65A9"/>
    <w:rsid w:val="008E51C5"/>
    <w:rsid w:val="008F5FCA"/>
    <w:rsid w:val="009149DF"/>
    <w:rsid w:val="00914DF9"/>
    <w:rsid w:val="00925C92"/>
    <w:rsid w:val="00935B2A"/>
    <w:rsid w:val="00940B8A"/>
    <w:rsid w:val="00944884"/>
    <w:rsid w:val="00951543"/>
    <w:rsid w:val="00961F19"/>
    <w:rsid w:val="00974AE6"/>
    <w:rsid w:val="00975EEB"/>
    <w:rsid w:val="009767F0"/>
    <w:rsid w:val="00980BC2"/>
    <w:rsid w:val="009916C6"/>
    <w:rsid w:val="009923D4"/>
    <w:rsid w:val="009A484D"/>
    <w:rsid w:val="009B31FB"/>
    <w:rsid w:val="009B4C1D"/>
    <w:rsid w:val="009B5898"/>
    <w:rsid w:val="009C49AC"/>
    <w:rsid w:val="009C74A2"/>
    <w:rsid w:val="009E7509"/>
    <w:rsid w:val="009E7782"/>
    <w:rsid w:val="009F1057"/>
    <w:rsid w:val="009F7C56"/>
    <w:rsid w:val="00A00EB4"/>
    <w:rsid w:val="00A04CD2"/>
    <w:rsid w:val="00A10307"/>
    <w:rsid w:val="00A11000"/>
    <w:rsid w:val="00A12914"/>
    <w:rsid w:val="00A135D8"/>
    <w:rsid w:val="00A13CFD"/>
    <w:rsid w:val="00A253F8"/>
    <w:rsid w:val="00A25D3F"/>
    <w:rsid w:val="00A310D2"/>
    <w:rsid w:val="00A312AC"/>
    <w:rsid w:val="00A41706"/>
    <w:rsid w:val="00A61881"/>
    <w:rsid w:val="00A62024"/>
    <w:rsid w:val="00A70C40"/>
    <w:rsid w:val="00A751D2"/>
    <w:rsid w:val="00A754D5"/>
    <w:rsid w:val="00A75E62"/>
    <w:rsid w:val="00A77287"/>
    <w:rsid w:val="00A80813"/>
    <w:rsid w:val="00A84372"/>
    <w:rsid w:val="00A924C1"/>
    <w:rsid w:val="00A94730"/>
    <w:rsid w:val="00A97377"/>
    <w:rsid w:val="00AA5886"/>
    <w:rsid w:val="00AA63BD"/>
    <w:rsid w:val="00AB48D0"/>
    <w:rsid w:val="00AC08D8"/>
    <w:rsid w:val="00AD0B1A"/>
    <w:rsid w:val="00AD0F06"/>
    <w:rsid w:val="00AE0A65"/>
    <w:rsid w:val="00AE35F5"/>
    <w:rsid w:val="00AE3E2D"/>
    <w:rsid w:val="00AF4B31"/>
    <w:rsid w:val="00AF5888"/>
    <w:rsid w:val="00B0198C"/>
    <w:rsid w:val="00B0677D"/>
    <w:rsid w:val="00B07FF1"/>
    <w:rsid w:val="00B12377"/>
    <w:rsid w:val="00B21C66"/>
    <w:rsid w:val="00B23E8A"/>
    <w:rsid w:val="00B2638D"/>
    <w:rsid w:val="00B279DC"/>
    <w:rsid w:val="00B35013"/>
    <w:rsid w:val="00B455FE"/>
    <w:rsid w:val="00B56B2B"/>
    <w:rsid w:val="00B57D55"/>
    <w:rsid w:val="00B62CC5"/>
    <w:rsid w:val="00B657F5"/>
    <w:rsid w:val="00B75460"/>
    <w:rsid w:val="00B90026"/>
    <w:rsid w:val="00B94CBD"/>
    <w:rsid w:val="00B950E2"/>
    <w:rsid w:val="00B97AEB"/>
    <w:rsid w:val="00BA5177"/>
    <w:rsid w:val="00BB56F0"/>
    <w:rsid w:val="00BC0BB1"/>
    <w:rsid w:val="00BC3377"/>
    <w:rsid w:val="00BC7213"/>
    <w:rsid w:val="00BE4F86"/>
    <w:rsid w:val="00BE6FA2"/>
    <w:rsid w:val="00BF017F"/>
    <w:rsid w:val="00BF6058"/>
    <w:rsid w:val="00BF6F5C"/>
    <w:rsid w:val="00C00380"/>
    <w:rsid w:val="00C249D1"/>
    <w:rsid w:val="00C268BA"/>
    <w:rsid w:val="00C30202"/>
    <w:rsid w:val="00C33253"/>
    <w:rsid w:val="00C516FA"/>
    <w:rsid w:val="00C51AF9"/>
    <w:rsid w:val="00C53DAB"/>
    <w:rsid w:val="00C57556"/>
    <w:rsid w:val="00C63AA4"/>
    <w:rsid w:val="00C652D7"/>
    <w:rsid w:val="00C738BA"/>
    <w:rsid w:val="00C815F0"/>
    <w:rsid w:val="00C8282F"/>
    <w:rsid w:val="00C86743"/>
    <w:rsid w:val="00C91266"/>
    <w:rsid w:val="00CA2B08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3C0E"/>
    <w:rsid w:val="00D149FC"/>
    <w:rsid w:val="00D1520A"/>
    <w:rsid w:val="00D20E23"/>
    <w:rsid w:val="00D23D90"/>
    <w:rsid w:val="00D272F9"/>
    <w:rsid w:val="00D33E34"/>
    <w:rsid w:val="00D4100C"/>
    <w:rsid w:val="00D54F82"/>
    <w:rsid w:val="00D5662D"/>
    <w:rsid w:val="00D71993"/>
    <w:rsid w:val="00D72A47"/>
    <w:rsid w:val="00D72F17"/>
    <w:rsid w:val="00D73642"/>
    <w:rsid w:val="00D80B1E"/>
    <w:rsid w:val="00D84CE6"/>
    <w:rsid w:val="00D9030C"/>
    <w:rsid w:val="00DA7C06"/>
    <w:rsid w:val="00DB00C7"/>
    <w:rsid w:val="00DB0416"/>
    <w:rsid w:val="00DB3BFA"/>
    <w:rsid w:val="00DB55F0"/>
    <w:rsid w:val="00DB6D73"/>
    <w:rsid w:val="00DC29C5"/>
    <w:rsid w:val="00DC5341"/>
    <w:rsid w:val="00DC7459"/>
    <w:rsid w:val="00DD031E"/>
    <w:rsid w:val="00DD04EC"/>
    <w:rsid w:val="00DD7819"/>
    <w:rsid w:val="00DE217F"/>
    <w:rsid w:val="00DE6443"/>
    <w:rsid w:val="00DF00EA"/>
    <w:rsid w:val="00DF4FEA"/>
    <w:rsid w:val="00E05080"/>
    <w:rsid w:val="00E10B21"/>
    <w:rsid w:val="00E2752C"/>
    <w:rsid w:val="00E355CD"/>
    <w:rsid w:val="00E402D9"/>
    <w:rsid w:val="00E42BC3"/>
    <w:rsid w:val="00E451E2"/>
    <w:rsid w:val="00E63D56"/>
    <w:rsid w:val="00E86E3E"/>
    <w:rsid w:val="00E90282"/>
    <w:rsid w:val="00E90935"/>
    <w:rsid w:val="00E91603"/>
    <w:rsid w:val="00EA7100"/>
    <w:rsid w:val="00EC59A8"/>
    <w:rsid w:val="00EC799F"/>
    <w:rsid w:val="00ED1097"/>
    <w:rsid w:val="00ED43EB"/>
    <w:rsid w:val="00EE2130"/>
    <w:rsid w:val="00EE5A9D"/>
    <w:rsid w:val="00EE72DB"/>
    <w:rsid w:val="00EF0184"/>
    <w:rsid w:val="00EF1C26"/>
    <w:rsid w:val="00EF3365"/>
    <w:rsid w:val="00EF6EAC"/>
    <w:rsid w:val="00F02761"/>
    <w:rsid w:val="00F0430C"/>
    <w:rsid w:val="00F05DBB"/>
    <w:rsid w:val="00F071DF"/>
    <w:rsid w:val="00F14736"/>
    <w:rsid w:val="00F14A82"/>
    <w:rsid w:val="00F164D4"/>
    <w:rsid w:val="00F35919"/>
    <w:rsid w:val="00F3644A"/>
    <w:rsid w:val="00F51BF1"/>
    <w:rsid w:val="00F53BBC"/>
    <w:rsid w:val="00F5673B"/>
    <w:rsid w:val="00F6325F"/>
    <w:rsid w:val="00F66840"/>
    <w:rsid w:val="00F72470"/>
    <w:rsid w:val="00F81505"/>
    <w:rsid w:val="00F85BE0"/>
    <w:rsid w:val="00F8711F"/>
    <w:rsid w:val="00F93141"/>
    <w:rsid w:val="00FA403F"/>
    <w:rsid w:val="00FA4A87"/>
    <w:rsid w:val="00FA7C42"/>
    <w:rsid w:val="00FB0287"/>
    <w:rsid w:val="00FB5C72"/>
    <w:rsid w:val="00FB65E6"/>
    <w:rsid w:val="00FD1DD8"/>
    <w:rsid w:val="00FD4849"/>
    <w:rsid w:val="00FD6C2F"/>
    <w:rsid w:val="00FE3A47"/>
    <w:rsid w:val="00FF4497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98A63"/>
  <w15:chartTrackingRefBased/>
  <w15:docId w15:val="{84143E71-DE5D-4F60-9802-B3E8AF3E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AB48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AB48D0"/>
    <w:rPr>
      <w:rFonts w:ascii="Tahoma" w:hAnsi="Tahoma" w:cs="Tahoma"/>
      <w:sz w:val="16"/>
      <w:szCs w:val="16"/>
      <w:lang w:val="es-MX"/>
    </w:rPr>
  </w:style>
  <w:style w:type="character" w:styleId="Emphasis">
    <w:name w:val="Emphasis"/>
    <w:uiPriority w:val="20"/>
    <w:qFormat/>
    <w:rsid w:val="00556190"/>
    <w:rPr>
      <w:i/>
      <w:iCs/>
    </w:rPr>
  </w:style>
  <w:style w:type="paragraph" w:customStyle="1" w:styleId="Default">
    <w:name w:val="Default"/>
    <w:rsid w:val="00B62CC5"/>
    <w:pPr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customStyle="1" w:styleId="Estilo1">
    <w:name w:val="Estilo1"/>
    <w:basedOn w:val="Normal"/>
    <w:link w:val="Estilo1Car"/>
    <w:qFormat/>
    <w:rsid w:val="00724E5A"/>
    <w:pPr>
      <w:numPr>
        <w:numId w:val="2"/>
      </w:numPr>
      <w:ind w:right="94"/>
    </w:pPr>
    <w:rPr>
      <w:rFonts w:ascii="Calibri" w:hAnsi="Calibri" w:cs="Calibri"/>
      <w:b/>
      <w:color w:val="000000"/>
      <w:sz w:val="28"/>
      <w:szCs w:val="22"/>
    </w:rPr>
  </w:style>
  <w:style w:type="character" w:customStyle="1" w:styleId="Estilo1Car">
    <w:name w:val="Estilo1 Car"/>
    <w:basedOn w:val="DefaultParagraphFont"/>
    <w:link w:val="Estilo1"/>
    <w:rsid w:val="00724E5A"/>
    <w:rPr>
      <w:rFonts w:ascii="Calibri" w:hAnsi="Calibri" w:cs="Calibri"/>
      <w:b/>
      <w:color w:val="000000"/>
      <w:sz w:val="28"/>
      <w:szCs w:val="22"/>
      <w:lang w:val="es-MX"/>
    </w:rPr>
  </w:style>
  <w:style w:type="paragraph" w:customStyle="1" w:styleId="Escudo">
    <w:name w:val="Escudo"/>
    <w:basedOn w:val="Normal"/>
    <w:link w:val="EscudoCar"/>
    <w:qFormat/>
    <w:rsid w:val="00C57556"/>
    <w:pPr>
      <w:jc w:val="both"/>
    </w:pPr>
    <w:rPr>
      <w:rFonts w:ascii="Century Gothic" w:hAnsi="Century Gothic"/>
      <w:noProof/>
      <w:sz w:val="12"/>
      <w:szCs w:val="12"/>
      <w:lang w:val="es-ES"/>
    </w:rPr>
  </w:style>
  <w:style w:type="character" w:customStyle="1" w:styleId="EscudoCar">
    <w:name w:val="Escudo Car"/>
    <w:link w:val="Escudo"/>
    <w:rsid w:val="00C57556"/>
    <w:rPr>
      <w:rFonts w:ascii="Century Gothic" w:hAnsi="Century Gothic"/>
      <w:noProof/>
      <w:sz w:val="12"/>
      <w:szCs w:val="12"/>
    </w:rPr>
  </w:style>
  <w:style w:type="character" w:customStyle="1" w:styleId="FooterChar">
    <w:name w:val="Footer Char"/>
    <w:link w:val="Footer"/>
    <w:uiPriority w:val="99"/>
    <w:rsid w:val="00C57556"/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ireccion@itmexicali.edu.m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cuments\Plantillas%20personalizadas%20de%20Office\oficio%20base%202017-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9E2B5-F5BB-460F-8DAD-5675E5E7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base 2017-2</Template>
  <TotalTime>0</TotalTime>
  <Pages>4</Pages>
  <Words>493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3204</CharactersWithSpaces>
  <SharedDoc>false</SharedDoc>
  <HLinks>
    <vt:vector size="6" baseType="variant"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Alma Yesenia González Meza</cp:lastModifiedBy>
  <cp:revision>2</cp:revision>
  <cp:lastPrinted>2017-06-08T18:49:00Z</cp:lastPrinted>
  <dcterms:created xsi:type="dcterms:W3CDTF">2024-04-30T02:04:00Z</dcterms:created>
  <dcterms:modified xsi:type="dcterms:W3CDTF">2024-04-30T02:04:00Z</dcterms:modified>
</cp:coreProperties>
</file>